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23C82" w14:textId="109B226D" w:rsidR="009D0065" w:rsidRPr="00E357F4" w:rsidRDefault="00B12870" w:rsidP="009D0065">
      <w:pPr>
        <w:spacing w:before="91"/>
        <w:ind w:left="540" w:right="550"/>
        <w:jc w:val="center"/>
        <w:rPr>
          <w:sz w:val="28"/>
          <w:szCs w:val="28"/>
          <w:lang w:val="vi-VN"/>
        </w:rPr>
      </w:pPr>
      <w:bookmarkStart w:id="0" w:name="_Hlk36280688"/>
      <w:r>
        <w:rPr>
          <w:sz w:val="28"/>
          <w:szCs w:val="28"/>
        </w:rPr>
        <w:t>VIETNAM GENERAL CONFEDERATION OF LABOR</w:t>
      </w:r>
    </w:p>
    <w:p w14:paraId="69A802F1" w14:textId="4F40929F" w:rsidR="009D0065" w:rsidRPr="00E357F4" w:rsidRDefault="00B12870" w:rsidP="009D0065">
      <w:pPr>
        <w:spacing w:before="3"/>
        <w:ind w:left="540" w:right="550"/>
        <w:jc w:val="center"/>
        <w:rPr>
          <w:sz w:val="28"/>
          <w:szCs w:val="28"/>
          <w:lang w:val="vi-VN"/>
        </w:rPr>
      </w:pPr>
      <w:r>
        <w:rPr>
          <w:b/>
          <w:sz w:val="28"/>
          <w:szCs w:val="28"/>
        </w:rPr>
        <w:t>TON DUC THANG UNIVERSITY</w:t>
      </w:r>
    </w:p>
    <w:p w14:paraId="6D85CED6" w14:textId="266A3C1D" w:rsidR="009D0065" w:rsidRPr="00E4270A" w:rsidRDefault="00B12870" w:rsidP="009D0065">
      <w:pPr>
        <w:spacing w:before="4"/>
        <w:ind w:left="540" w:right="550"/>
        <w:jc w:val="center"/>
        <w:rPr>
          <w:sz w:val="28"/>
          <w:szCs w:val="28"/>
          <w:lang w:val="vi-VN"/>
        </w:rPr>
      </w:pPr>
      <w:r>
        <w:rPr>
          <w:b/>
          <w:sz w:val="28"/>
          <w:szCs w:val="28"/>
        </w:rPr>
        <w:t>FACULTY OF INFORMATION TECHNOLOGY</w:t>
      </w:r>
    </w:p>
    <w:p w14:paraId="415CC82D" w14:textId="77777777" w:rsidR="009D0065" w:rsidRPr="00E357F4" w:rsidRDefault="009D0065" w:rsidP="009D0065">
      <w:pPr>
        <w:pStyle w:val="BodyText"/>
        <w:spacing w:before="7"/>
        <w:jc w:val="center"/>
        <w:rPr>
          <w:sz w:val="19"/>
          <w:lang w:val="vi-VN"/>
        </w:rPr>
      </w:pPr>
    </w:p>
    <w:p w14:paraId="1F78377F" w14:textId="77777777" w:rsidR="009D0065" w:rsidRPr="00E357F4" w:rsidRDefault="00B127A5" w:rsidP="009D0065">
      <w:pPr>
        <w:pStyle w:val="BodyText"/>
        <w:rPr>
          <w:sz w:val="28"/>
          <w:lang w:val="vi-VN"/>
        </w:rPr>
      </w:pPr>
      <w:r w:rsidRPr="00E357F4">
        <w:rPr>
          <w:noProof/>
          <w:lang w:val="en-GB" w:eastAsia="en-GB"/>
        </w:rPr>
        <w:drawing>
          <wp:anchor distT="0" distB="0" distL="114300" distR="114300" simplePos="0" relativeHeight="251658240" behindDoc="0" locked="0" layoutInCell="1" allowOverlap="1" wp14:anchorId="20C81FB1" wp14:editId="38747A4E">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5D21C" w14:textId="77777777" w:rsidR="009D0065" w:rsidRPr="00E357F4" w:rsidRDefault="009D0065" w:rsidP="009D0065">
      <w:pPr>
        <w:pStyle w:val="BodyText"/>
        <w:rPr>
          <w:sz w:val="28"/>
          <w:lang w:val="vi-VN"/>
        </w:rPr>
      </w:pPr>
    </w:p>
    <w:p w14:paraId="2E8A673F" w14:textId="77777777" w:rsidR="009D0065" w:rsidRDefault="009A2F7B" w:rsidP="009D0065">
      <w:pPr>
        <w:pStyle w:val="BodyText"/>
        <w:spacing w:before="1"/>
        <w:rPr>
          <w:sz w:val="38"/>
          <w:lang w:val="vi-VN"/>
        </w:rPr>
      </w:pPr>
      <w:r>
        <w:rPr>
          <w:sz w:val="38"/>
          <w:lang w:val="vi-VN"/>
        </w:rPr>
        <w:tab/>
      </w:r>
    </w:p>
    <w:p w14:paraId="0EA7A505" w14:textId="77777777" w:rsidR="00B127A5" w:rsidRPr="00E357F4" w:rsidRDefault="00B127A5" w:rsidP="009D0065">
      <w:pPr>
        <w:pStyle w:val="BodyText"/>
        <w:spacing w:before="1"/>
        <w:rPr>
          <w:sz w:val="38"/>
          <w:lang w:val="vi-VN"/>
        </w:rPr>
      </w:pPr>
    </w:p>
    <w:p w14:paraId="50726F15" w14:textId="29BC01FC" w:rsidR="009A2F7B" w:rsidRPr="004D4681" w:rsidRDefault="00E4270A" w:rsidP="009A2F7B">
      <w:pPr>
        <w:widowControl w:val="0"/>
        <w:suppressAutoHyphens/>
        <w:autoSpaceDE w:val="0"/>
        <w:autoSpaceDN w:val="0"/>
        <w:adjustRightInd w:val="0"/>
        <w:spacing w:before="0" w:after="0"/>
        <w:ind w:right="49" w:hanging="142"/>
        <w:jc w:val="center"/>
        <w:rPr>
          <w:b/>
          <w:sz w:val="28"/>
          <w:szCs w:val="28"/>
        </w:rPr>
      </w:pPr>
      <w:r w:rsidRPr="00E4270A">
        <w:rPr>
          <w:b/>
          <w:sz w:val="28"/>
          <w:szCs w:val="28"/>
          <w:lang w:val="vi-VN"/>
        </w:rPr>
        <w:t xml:space="preserve"> </w:t>
      </w:r>
      <w:r w:rsidR="00443F93">
        <w:rPr>
          <w:b/>
          <w:sz w:val="28"/>
          <w:szCs w:val="28"/>
        </w:rPr>
        <w:t>NGUYỄN</w:t>
      </w:r>
      <w:r w:rsidR="00443F93">
        <w:rPr>
          <w:b/>
          <w:sz w:val="28"/>
          <w:szCs w:val="28"/>
          <w:lang w:val="vi-VN"/>
        </w:rPr>
        <w:t xml:space="preserve"> GIA MỸ</w:t>
      </w:r>
      <w:r w:rsidRPr="00E4270A">
        <w:rPr>
          <w:b/>
          <w:sz w:val="28"/>
          <w:szCs w:val="28"/>
          <w:lang w:val="vi-VN"/>
        </w:rPr>
        <w:t xml:space="preserve"> </w:t>
      </w:r>
      <w:r w:rsidR="007C7DD1">
        <w:rPr>
          <w:b/>
          <w:sz w:val="28"/>
          <w:szCs w:val="28"/>
        </w:rPr>
        <w:t>–</w:t>
      </w:r>
      <w:r w:rsidR="004D4681">
        <w:rPr>
          <w:b/>
          <w:sz w:val="28"/>
          <w:szCs w:val="28"/>
        </w:rPr>
        <w:t xml:space="preserve"> </w:t>
      </w:r>
      <w:r w:rsidR="00914331">
        <w:rPr>
          <w:b/>
          <w:sz w:val="28"/>
          <w:szCs w:val="28"/>
        </w:rPr>
        <w:t>STUDENT ID</w:t>
      </w:r>
    </w:p>
    <w:p w14:paraId="511C504B" w14:textId="6EE8F142" w:rsidR="009D0065" w:rsidRDefault="00443F93"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NGUYỄN</w:t>
      </w:r>
      <w:r>
        <w:rPr>
          <w:b/>
          <w:sz w:val="28"/>
          <w:szCs w:val="28"/>
          <w:lang w:val="vi-VN"/>
        </w:rPr>
        <w:t xml:space="preserve"> PHẠM THANH UYÊN</w:t>
      </w:r>
      <w:r w:rsidR="007C7DD1">
        <w:rPr>
          <w:b/>
          <w:sz w:val="28"/>
          <w:szCs w:val="28"/>
        </w:rPr>
        <w:t xml:space="preserve"> – </w:t>
      </w:r>
      <w:r w:rsidR="00914331">
        <w:rPr>
          <w:b/>
          <w:sz w:val="28"/>
          <w:szCs w:val="28"/>
        </w:rPr>
        <w:t>STUDENT ID</w:t>
      </w:r>
    </w:p>
    <w:p w14:paraId="29BC77B2" w14:textId="32036D8A" w:rsidR="00443F93" w:rsidRPr="00443F93" w:rsidRDefault="00443F93" w:rsidP="00443F93">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NGUYỄN ĐÌNH VIỆT HOÀNG – 522H...</w:t>
      </w:r>
    </w:p>
    <w:p w14:paraId="46413B04" w14:textId="77777777" w:rsidR="009D0065" w:rsidRPr="00E357F4" w:rsidRDefault="009D0065" w:rsidP="009D0065">
      <w:pPr>
        <w:pStyle w:val="BodyText"/>
        <w:rPr>
          <w:sz w:val="28"/>
          <w:lang w:val="vi-VN"/>
        </w:rPr>
      </w:pPr>
    </w:p>
    <w:p w14:paraId="4F81E643" w14:textId="77777777" w:rsidR="009D0065" w:rsidRPr="00E357F4" w:rsidRDefault="009D0065" w:rsidP="009D0065">
      <w:pPr>
        <w:pStyle w:val="BodyText"/>
        <w:rPr>
          <w:sz w:val="28"/>
          <w:lang w:val="vi-VN"/>
        </w:rPr>
      </w:pPr>
    </w:p>
    <w:p w14:paraId="456B8210" w14:textId="77777777" w:rsidR="009D0065" w:rsidRPr="00E357F4" w:rsidRDefault="009D0065" w:rsidP="009D0065">
      <w:pPr>
        <w:pStyle w:val="BodyText"/>
        <w:rPr>
          <w:sz w:val="28"/>
          <w:lang w:val="vi-VN"/>
        </w:rPr>
      </w:pPr>
    </w:p>
    <w:p w14:paraId="486984F7" w14:textId="40A83BDF" w:rsidR="009D0065" w:rsidRPr="00443F93" w:rsidRDefault="004F78FC" w:rsidP="009D0065">
      <w:pPr>
        <w:spacing w:line="276" w:lineRule="auto"/>
        <w:ind w:left="540" w:right="550"/>
        <w:jc w:val="center"/>
        <w:rPr>
          <w:sz w:val="48"/>
          <w:szCs w:val="48"/>
          <w:lang w:val="vi-VN"/>
        </w:rPr>
      </w:pPr>
      <w:r w:rsidRPr="00782194">
        <w:rPr>
          <w:b/>
          <w:sz w:val="48"/>
          <w:szCs w:val="48"/>
        </w:rPr>
        <w:t xml:space="preserve">BUILDING </w:t>
      </w:r>
      <w:r w:rsidR="00443F93">
        <w:rPr>
          <w:b/>
          <w:sz w:val="48"/>
          <w:szCs w:val="48"/>
          <w:lang w:val="vi-VN"/>
        </w:rPr>
        <w:t>....</w:t>
      </w:r>
    </w:p>
    <w:p w14:paraId="131ED9D1" w14:textId="77777777" w:rsidR="009D0065" w:rsidRPr="00E357F4" w:rsidRDefault="009D0065" w:rsidP="009D0065">
      <w:pPr>
        <w:pStyle w:val="BodyText"/>
        <w:rPr>
          <w:sz w:val="50"/>
          <w:lang w:val="vi-VN"/>
        </w:rPr>
      </w:pPr>
    </w:p>
    <w:p w14:paraId="31EF627B" w14:textId="4E67A803" w:rsidR="0097682F" w:rsidRDefault="00A30E83" w:rsidP="005E4587">
      <w:pPr>
        <w:spacing w:line="276" w:lineRule="auto"/>
        <w:ind w:left="446" w:right="461"/>
        <w:jc w:val="center"/>
        <w:rPr>
          <w:b/>
          <w:sz w:val="44"/>
          <w:szCs w:val="44"/>
        </w:rPr>
      </w:pPr>
      <w:r>
        <w:rPr>
          <w:b/>
          <w:sz w:val="44"/>
          <w:szCs w:val="44"/>
        </w:rPr>
        <w:t>INFORMATION TECHNOLOGY PROJECT 2</w:t>
      </w:r>
    </w:p>
    <w:p w14:paraId="47A1D9C2" w14:textId="77777777" w:rsidR="009D0065" w:rsidRPr="00E4270A" w:rsidRDefault="009D0065" w:rsidP="009D0065">
      <w:pPr>
        <w:pStyle w:val="BodyText"/>
        <w:tabs>
          <w:tab w:val="left" w:pos="3919"/>
        </w:tabs>
        <w:spacing w:line="276" w:lineRule="auto"/>
        <w:jc w:val="center"/>
        <w:rPr>
          <w:b/>
          <w:bCs/>
          <w:sz w:val="44"/>
          <w:szCs w:val="44"/>
          <w:lang w:val="vi-VN"/>
        </w:rPr>
      </w:pPr>
    </w:p>
    <w:p w14:paraId="272BAF7C" w14:textId="701DE05E" w:rsidR="009D0065" w:rsidRDefault="00FE59D9" w:rsidP="00CC16A6">
      <w:pPr>
        <w:pStyle w:val="BodyText"/>
        <w:tabs>
          <w:tab w:val="left" w:pos="3919"/>
        </w:tabs>
        <w:spacing w:line="276" w:lineRule="auto"/>
        <w:jc w:val="center"/>
        <w:rPr>
          <w:sz w:val="26"/>
          <w:lang w:val="vi-VN"/>
        </w:rPr>
      </w:pPr>
      <w:r>
        <w:rPr>
          <w:b/>
          <w:bCs/>
          <w:sz w:val="44"/>
          <w:szCs w:val="44"/>
          <w:lang w:val="en-US"/>
        </w:rPr>
        <w:t>SOFTWARE ENGINEERING</w:t>
      </w:r>
    </w:p>
    <w:p w14:paraId="51F7F0E0" w14:textId="77777777" w:rsidR="009D0065" w:rsidRDefault="009D0065" w:rsidP="009D0065">
      <w:pPr>
        <w:rPr>
          <w:sz w:val="26"/>
          <w:lang w:val="vi-VN"/>
        </w:rPr>
      </w:pPr>
    </w:p>
    <w:p w14:paraId="2FE0B07F" w14:textId="77777777" w:rsidR="009D0065" w:rsidRDefault="009D0065" w:rsidP="009D0065">
      <w:pPr>
        <w:rPr>
          <w:sz w:val="26"/>
          <w:lang w:val="vi-VN"/>
        </w:rPr>
      </w:pPr>
    </w:p>
    <w:p w14:paraId="21E60EA2" w14:textId="77777777" w:rsidR="00443F93" w:rsidRDefault="00443F93" w:rsidP="009D0065">
      <w:pPr>
        <w:rPr>
          <w:sz w:val="26"/>
          <w:lang w:val="vi-VN"/>
        </w:rPr>
      </w:pPr>
    </w:p>
    <w:p w14:paraId="5C591B29" w14:textId="77777777" w:rsidR="00443F93" w:rsidRDefault="00443F93" w:rsidP="009D0065">
      <w:pPr>
        <w:rPr>
          <w:sz w:val="26"/>
          <w:lang w:val="vi-VN"/>
        </w:rPr>
      </w:pPr>
    </w:p>
    <w:p w14:paraId="354BF894" w14:textId="77777777" w:rsidR="00443F93" w:rsidRDefault="00443F93" w:rsidP="009D0065">
      <w:pPr>
        <w:rPr>
          <w:sz w:val="26"/>
          <w:lang w:val="vi-VN"/>
        </w:rPr>
      </w:pPr>
    </w:p>
    <w:p w14:paraId="1F2CBFED" w14:textId="77777777" w:rsidR="00443F93" w:rsidRDefault="00443F93" w:rsidP="009D0065">
      <w:pPr>
        <w:rPr>
          <w:sz w:val="26"/>
          <w:lang w:val="vi-VN"/>
        </w:rPr>
      </w:pPr>
    </w:p>
    <w:p w14:paraId="5FD33130" w14:textId="164FE354" w:rsidR="00443F93" w:rsidRDefault="00FE59D9" w:rsidP="00443F93">
      <w:pPr>
        <w:spacing w:before="10"/>
        <w:ind w:left="20"/>
        <w:jc w:val="center"/>
        <w:rPr>
          <w:b/>
          <w:sz w:val="28"/>
          <w:lang w:val="vi-VN"/>
        </w:rPr>
      </w:pPr>
      <w:r>
        <w:rPr>
          <w:b/>
          <w:sz w:val="28"/>
        </w:rPr>
        <w:t>HO CHI MINH CITY</w:t>
      </w:r>
      <w:r w:rsidR="009D0065" w:rsidRPr="00E357F4">
        <w:rPr>
          <w:b/>
          <w:sz w:val="28"/>
          <w:lang w:val="vi-VN"/>
        </w:rPr>
        <w:t xml:space="preserve">, </w:t>
      </w:r>
      <w:bookmarkEnd w:id="0"/>
      <w:r w:rsidR="00443F93">
        <w:rPr>
          <w:b/>
          <w:sz w:val="28"/>
          <w:lang w:val="vi-VN"/>
        </w:rPr>
        <w:t>2024</w:t>
      </w:r>
    </w:p>
    <w:p w14:paraId="6A1C4459" w14:textId="25B87A04" w:rsidR="009D0065" w:rsidRPr="00E357F4" w:rsidRDefault="00FE59D9" w:rsidP="009D0065">
      <w:pPr>
        <w:spacing w:before="91"/>
        <w:ind w:left="540" w:right="550"/>
        <w:jc w:val="center"/>
        <w:rPr>
          <w:sz w:val="28"/>
          <w:szCs w:val="28"/>
          <w:lang w:val="vi-VN"/>
        </w:rPr>
      </w:pPr>
      <w:r>
        <w:rPr>
          <w:sz w:val="28"/>
          <w:szCs w:val="28"/>
        </w:rPr>
        <w:lastRenderedPageBreak/>
        <w:t>VIETNAM GENERAL CONFEDERATION OF LABOR</w:t>
      </w:r>
    </w:p>
    <w:p w14:paraId="59770C7B" w14:textId="733770D0" w:rsidR="009D0065" w:rsidRPr="00E357F4" w:rsidRDefault="00FE59D9" w:rsidP="009D0065">
      <w:pPr>
        <w:spacing w:before="3"/>
        <w:ind w:left="540" w:right="550"/>
        <w:jc w:val="center"/>
        <w:rPr>
          <w:sz w:val="28"/>
          <w:szCs w:val="28"/>
          <w:lang w:val="vi-VN"/>
        </w:rPr>
      </w:pPr>
      <w:r>
        <w:rPr>
          <w:b/>
          <w:sz w:val="28"/>
          <w:szCs w:val="28"/>
        </w:rPr>
        <w:t>TON DUC THANG UNIVERSITY</w:t>
      </w:r>
    </w:p>
    <w:p w14:paraId="4726B814" w14:textId="67B3FDF1" w:rsidR="009D0065" w:rsidRPr="00E4270A" w:rsidRDefault="00FE59D9" w:rsidP="009D0065">
      <w:pPr>
        <w:spacing w:before="4"/>
        <w:ind w:left="540" w:right="550"/>
        <w:jc w:val="center"/>
        <w:rPr>
          <w:sz w:val="28"/>
          <w:szCs w:val="28"/>
          <w:lang w:val="vi-VN"/>
        </w:rPr>
      </w:pPr>
      <w:r>
        <w:rPr>
          <w:b/>
          <w:sz w:val="28"/>
          <w:szCs w:val="28"/>
        </w:rPr>
        <w:t>FACULTY OF INFORMATION TECHNOLOGY</w:t>
      </w:r>
    </w:p>
    <w:p w14:paraId="3370B899" w14:textId="77777777" w:rsidR="009D0065" w:rsidRPr="00E357F4" w:rsidRDefault="009D0065" w:rsidP="009D0065">
      <w:pPr>
        <w:pStyle w:val="BodyText"/>
        <w:spacing w:before="7"/>
        <w:jc w:val="center"/>
        <w:rPr>
          <w:sz w:val="19"/>
          <w:lang w:val="vi-VN"/>
        </w:rPr>
      </w:pPr>
    </w:p>
    <w:p w14:paraId="06669D8D" w14:textId="77777777" w:rsidR="009D0065" w:rsidRPr="00E357F4" w:rsidRDefault="00B127A5" w:rsidP="009D0065">
      <w:pPr>
        <w:pStyle w:val="BodyText"/>
        <w:rPr>
          <w:sz w:val="28"/>
          <w:lang w:val="vi-VN"/>
        </w:rPr>
      </w:pPr>
      <w:r w:rsidRPr="00E357F4">
        <w:rPr>
          <w:noProof/>
          <w:lang w:val="en-GB" w:eastAsia="en-GB"/>
        </w:rPr>
        <w:drawing>
          <wp:anchor distT="0" distB="0" distL="114300" distR="114300" simplePos="0" relativeHeight="251659264" behindDoc="0" locked="0" layoutInCell="1" allowOverlap="1" wp14:anchorId="6784D43B" wp14:editId="6DCEC9B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6E724" w14:textId="77777777" w:rsidR="009D0065" w:rsidRPr="00E357F4" w:rsidRDefault="009D0065" w:rsidP="009D0065">
      <w:pPr>
        <w:pStyle w:val="BodyText"/>
        <w:rPr>
          <w:sz w:val="28"/>
          <w:lang w:val="vi-VN"/>
        </w:rPr>
      </w:pPr>
    </w:p>
    <w:p w14:paraId="68CE1D67" w14:textId="77777777" w:rsidR="009D0065" w:rsidRDefault="009D0065" w:rsidP="009D0065">
      <w:pPr>
        <w:pStyle w:val="BodyText"/>
        <w:spacing w:before="1"/>
        <w:rPr>
          <w:sz w:val="38"/>
          <w:lang w:val="vi-VN"/>
        </w:rPr>
      </w:pPr>
    </w:p>
    <w:p w14:paraId="464AE3A4" w14:textId="77777777" w:rsidR="00B127A5" w:rsidRPr="00E357F4" w:rsidRDefault="00B127A5" w:rsidP="009D0065">
      <w:pPr>
        <w:pStyle w:val="BodyText"/>
        <w:spacing w:before="1"/>
        <w:rPr>
          <w:sz w:val="38"/>
          <w:lang w:val="vi-VN"/>
        </w:rPr>
      </w:pPr>
    </w:p>
    <w:p w14:paraId="420BE1A5" w14:textId="0AB2DFB9" w:rsidR="009A2F7B" w:rsidRPr="00E4270A" w:rsidRDefault="00443F93" w:rsidP="009A2F7B">
      <w:pPr>
        <w:widowControl w:val="0"/>
        <w:autoSpaceDE w:val="0"/>
        <w:autoSpaceDN w:val="0"/>
        <w:spacing w:before="0" w:after="0" w:line="298" w:lineRule="exact"/>
        <w:ind w:right="49"/>
        <w:jc w:val="center"/>
        <w:rPr>
          <w:b/>
          <w:sz w:val="28"/>
          <w:szCs w:val="28"/>
          <w:lang w:val="vi-VN"/>
        </w:rPr>
      </w:pPr>
      <w:r>
        <w:rPr>
          <w:b/>
          <w:sz w:val="28"/>
          <w:szCs w:val="28"/>
        </w:rPr>
        <w:t>NGUYỄN</w:t>
      </w:r>
      <w:r>
        <w:rPr>
          <w:b/>
          <w:sz w:val="28"/>
          <w:szCs w:val="28"/>
          <w:lang w:val="vi-VN"/>
        </w:rPr>
        <w:t xml:space="preserve"> GIA MỸ</w:t>
      </w:r>
      <w:r w:rsidR="009A2F7B" w:rsidRPr="00E4270A">
        <w:rPr>
          <w:b/>
          <w:sz w:val="28"/>
          <w:szCs w:val="28"/>
          <w:lang w:val="vi-VN"/>
        </w:rPr>
        <w:t xml:space="preserve"> </w:t>
      </w:r>
      <w:r w:rsidR="00FE59D9">
        <w:rPr>
          <w:b/>
          <w:sz w:val="28"/>
          <w:szCs w:val="28"/>
          <w:lang w:val="vi-VN"/>
        </w:rPr>
        <w:t>–</w:t>
      </w:r>
      <w:r w:rsidR="009A2F7B" w:rsidRPr="00E4270A">
        <w:rPr>
          <w:b/>
          <w:sz w:val="28"/>
          <w:szCs w:val="28"/>
          <w:lang w:val="vi-VN"/>
        </w:rPr>
        <w:t xml:space="preserve"> </w:t>
      </w:r>
      <w:r w:rsidR="00914331">
        <w:rPr>
          <w:b/>
          <w:sz w:val="28"/>
          <w:szCs w:val="28"/>
        </w:rPr>
        <w:t>STUDENT ID</w:t>
      </w:r>
    </w:p>
    <w:p w14:paraId="5CDC5354" w14:textId="3735AE91" w:rsidR="009D0065" w:rsidRPr="00443F93" w:rsidRDefault="00443F93" w:rsidP="009A2F7B">
      <w:pPr>
        <w:widowControl w:val="0"/>
        <w:autoSpaceDE w:val="0"/>
        <w:autoSpaceDN w:val="0"/>
        <w:spacing w:before="0" w:after="0" w:line="298" w:lineRule="exact"/>
        <w:ind w:right="49"/>
        <w:jc w:val="center"/>
        <w:rPr>
          <w:b/>
          <w:sz w:val="28"/>
          <w:szCs w:val="28"/>
          <w:lang w:val="vi-VN"/>
        </w:rPr>
      </w:pPr>
      <w:r>
        <w:rPr>
          <w:b/>
          <w:sz w:val="28"/>
          <w:szCs w:val="28"/>
        </w:rPr>
        <w:t>NGUYỄN</w:t>
      </w:r>
      <w:r>
        <w:rPr>
          <w:b/>
          <w:sz w:val="28"/>
          <w:szCs w:val="28"/>
          <w:lang w:val="vi-VN"/>
        </w:rPr>
        <w:t xml:space="preserve"> PHẠM THANH UYÊN</w:t>
      </w:r>
      <w:r w:rsidR="009A2F7B" w:rsidRPr="00E4270A">
        <w:rPr>
          <w:b/>
          <w:sz w:val="28"/>
          <w:szCs w:val="28"/>
          <w:lang w:val="vi-VN"/>
        </w:rPr>
        <w:t xml:space="preserve"> </w:t>
      </w:r>
      <w:r w:rsidR="00FE59D9">
        <w:rPr>
          <w:b/>
          <w:sz w:val="28"/>
          <w:szCs w:val="28"/>
          <w:lang w:val="vi-VN"/>
        </w:rPr>
        <w:t>–</w:t>
      </w:r>
      <w:r w:rsidR="009A2F7B" w:rsidRPr="00E4270A">
        <w:rPr>
          <w:b/>
          <w:sz w:val="28"/>
          <w:szCs w:val="28"/>
          <w:lang w:val="vi-VN"/>
        </w:rPr>
        <w:t xml:space="preserve"> </w:t>
      </w:r>
      <w:r w:rsidR="00914331">
        <w:rPr>
          <w:b/>
          <w:sz w:val="28"/>
          <w:szCs w:val="28"/>
        </w:rPr>
        <w:t xml:space="preserve">STUDENT </w:t>
      </w:r>
      <w:r>
        <w:rPr>
          <w:b/>
          <w:sz w:val="28"/>
          <w:szCs w:val="28"/>
        </w:rPr>
        <w:t>ID</w:t>
      </w:r>
    </w:p>
    <w:p w14:paraId="1012C740" w14:textId="719077AC" w:rsidR="00443F93" w:rsidRPr="00443F93" w:rsidRDefault="00443F93" w:rsidP="009A2F7B">
      <w:pPr>
        <w:widowControl w:val="0"/>
        <w:autoSpaceDE w:val="0"/>
        <w:autoSpaceDN w:val="0"/>
        <w:spacing w:before="0" w:after="0" w:line="298" w:lineRule="exact"/>
        <w:ind w:right="49"/>
        <w:jc w:val="center"/>
        <w:rPr>
          <w:b/>
          <w:sz w:val="28"/>
          <w:szCs w:val="28"/>
          <w:lang w:val="vi-VN"/>
        </w:rPr>
      </w:pPr>
      <w:r>
        <w:rPr>
          <w:b/>
          <w:sz w:val="28"/>
          <w:szCs w:val="28"/>
          <w:lang w:val="vi-VN"/>
        </w:rPr>
        <w:t>NGUYỄN ĐÌNH VIỆT HOÀNG – 522H...</w:t>
      </w:r>
    </w:p>
    <w:p w14:paraId="0B7595EF" w14:textId="77777777" w:rsidR="009D0065" w:rsidRPr="00E357F4" w:rsidRDefault="009D0065" w:rsidP="009D0065">
      <w:pPr>
        <w:pStyle w:val="BodyText"/>
        <w:rPr>
          <w:sz w:val="28"/>
          <w:lang w:val="vi-VN"/>
        </w:rPr>
      </w:pPr>
    </w:p>
    <w:p w14:paraId="330F5487" w14:textId="498D8CCF" w:rsidR="009D0065" w:rsidRPr="00443F93" w:rsidRDefault="004F78FC" w:rsidP="009D0065">
      <w:pPr>
        <w:spacing w:line="276" w:lineRule="auto"/>
        <w:ind w:left="540" w:right="550"/>
        <w:jc w:val="center"/>
        <w:rPr>
          <w:sz w:val="44"/>
          <w:szCs w:val="44"/>
          <w:lang w:val="vi-VN"/>
        </w:rPr>
      </w:pPr>
      <w:r w:rsidRPr="004F78FC">
        <w:rPr>
          <w:b/>
          <w:sz w:val="44"/>
          <w:szCs w:val="44"/>
        </w:rPr>
        <w:t xml:space="preserve">BUILDING </w:t>
      </w:r>
      <w:r w:rsidR="00443F93">
        <w:rPr>
          <w:b/>
          <w:sz w:val="44"/>
          <w:szCs w:val="44"/>
          <w:lang w:val="vi-VN"/>
        </w:rPr>
        <w:t>...</w:t>
      </w:r>
    </w:p>
    <w:p w14:paraId="6E2A80FA" w14:textId="77777777" w:rsidR="009D0065" w:rsidRPr="00E357F4" w:rsidRDefault="009D0065" w:rsidP="009D0065">
      <w:pPr>
        <w:pStyle w:val="BodyText"/>
        <w:rPr>
          <w:sz w:val="50"/>
          <w:lang w:val="vi-VN"/>
        </w:rPr>
      </w:pPr>
    </w:p>
    <w:p w14:paraId="6FA2F107" w14:textId="68A4B281" w:rsidR="009D0065" w:rsidRPr="00E4270A" w:rsidRDefault="005E4587" w:rsidP="009D0065">
      <w:pPr>
        <w:tabs>
          <w:tab w:val="left" w:pos="7830"/>
        </w:tabs>
        <w:spacing w:line="276" w:lineRule="auto"/>
        <w:ind w:left="446" w:right="461"/>
        <w:jc w:val="center"/>
        <w:rPr>
          <w:b/>
          <w:sz w:val="40"/>
          <w:szCs w:val="40"/>
          <w:lang w:val="vi-VN"/>
        </w:rPr>
      </w:pPr>
      <w:r w:rsidRPr="00E4270A">
        <w:rPr>
          <w:b/>
          <w:sz w:val="40"/>
          <w:szCs w:val="40"/>
          <w:lang w:val="vi-VN"/>
        </w:rPr>
        <w:t xml:space="preserve"> </w:t>
      </w:r>
      <w:r w:rsidR="00FE59D9">
        <w:rPr>
          <w:b/>
          <w:sz w:val="40"/>
          <w:szCs w:val="40"/>
        </w:rPr>
        <w:t>INFORMATION TECHNOLOGY PROJECT 2</w:t>
      </w:r>
    </w:p>
    <w:p w14:paraId="42A3B747" w14:textId="77777777" w:rsidR="009D0065" w:rsidRPr="00E4270A" w:rsidRDefault="009D0065" w:rsidP="009D0065">
      <w:pPr>
        <w:pStyle w:val="BodyText"/>
        <w:tabs>
          <w:tab w:val="left" w:pos="3919"/>
        </w:tabs>
        <w:spacing w:line="276" w:lineRule="auto"/>
        <w:jc w:val="center"/>
        <w:rPr>
          <w:b/>
          <w:bCs/>
          <w:sz w:val="44"/>
          <w:szCs w:val="44"/>
          <w:lang w:val="vi-VN"/>
        </w:rPr>
      </w:pPr>
    </w:p>
    <w:p w14:paraId="1DBAF843" w14:textId="28808078" w:rsidR="009D0065" w:rsidRPr="00E4270A" w:rsidRDefault="00FE59D9" w:rsidP="00CC16A6">
      <w:pPr>
        <w:pStyle w:val="BodyText"/>
        <w:tabs>
          <w:tab w:val="left" w:pos="3919"/>
        </w:tabs>
        <w:spacing w:line="276" w:lineRule="auto"/>
        <w:jc w:val="center"/>
        <w:rPr>
          <w:b/>
          <w:bCs/>
          <w:sz w:val="40"/>
          <w:szCs w:val="40"/>
          <w:lang w:val="vi-VN"/>
        </w:rPr>
      </w:pPr>
      <w:r>
        <w:rPr>
          <w:b/>
          <w:bCs/>
          <w:sz w:val="40"/>
          <w:szCs w:val="40"/>
          <w:lang w:val="en-US"/>
        </w:rPr>
        <w:t>SOFTWARE ENGINEERING</w:t>
      </w:r>
    </w:p>
    <w:p w14:paraId="28D2D12C" w14:textId="77777777" w:rsidR="005E4587" w:rsidRPr="00E4270A" w:rsidRDefault="005E4587" w:rsidP="00CC16A6">
      <w:pPr>
        <w:pStyle w:val="BodyText"/>
        <w:tabs>
          <w:tab w:val="left" w:pos="3919"/>
        </w:tabs>
        <w:spacing w:line="276" w:lineRule="auto"/>
        <w:jc w:val="center"/>
        <w:rPr>
          <w:b/>
          <w:bCs/>
          <w:sz w:val="40"/>
          <w:szCs w:val="40"/>
          <w:lang w:val="vi-VN"/>
        </w:rPr>
      </w:pPr>
    </w:p>
    <w:p w14:paraId="3AAF4C9E" w14:textId="0C88ECE9" w:rsidR="005E4587" w:rsidRPr="00E4270A" w:rsidRDefault="00A30E83" w:rsidP="005E4587">
      <w:pPr>
        <w:tabs>
          <w:tab w:val="center" w:pos="4730"/>
        </w:tabs>
        <w:ind w:right="49"/>
        <w:jc w:val="center"/>
        <w:rPr>
          <w:sz w:val="28"/>
          <w:szCs w:val="28"/>
          <w:lang w:val="vi-VN"/>
        </w:rPr>
      </w:pPr>
      <w:r>
        <w:rPr>
          <w:sz w:val="28"/>
          <w:szCs w:val="28"/>
        </w:rPr>
        <w:t>Advised by</w:t>
      </w:r>
    </w:p>
    <w:p w14:paraId="721B15BF" w14:textId="10520120" w:rsidR="009D0065" w:rsidRPr="00443F93" w:rsidRDefault="00642693" w:rsidP="005E4587">
      <w:pPr>
        <w:pStyle w:val="BodyText"/>
        <w:tabs>
          <w:tab w:val="left" w:pos="3919"/>
        </w:tabs>
        <w:spacing w:line="276" w:lineRule="auto"/>
        <w:jc w:val="center"/>
        <w:rPr>
          <w:sz w:val="26"/>
          <w:lang w:val="vi-VN"/>
        </w:rPr>
      </w:pPr>
      <w:r>
        <w:rPr>
          <w:b/>
          <w:sz w:val="28"/>
          <w:szCs w:val="28"/>
          <w:lang w:val="en-US"/>
        </w:rPr>
        <w:t>Dr</w:t>
      </w:r>
      <w:r w:rsidR="005E4587" w:rsidRPr="00032172">
        <w:rPr>
          <w:b/>
          <w:sz w:val="28"/>
          <w:szCs w:val="28"/>
          <w:lang w:val="vi-VN"/>
        </w:rPr>
        <w:t xml:space="preserve">. </w:t>
      </w:r>
      <w:r w:rsidR="00443F93">
        <w:rPr>
          <w:b/>
          <w:sz w:val="28"/>
          <w:szCs w:val="28"/>
          <w:lang w:val="en-US"/>
        </w:rPr>
        <w:t>DƯƠNG</w:t>
      </w:r>
      <w:r w:rsidR="00443F93">
        <w:rPr>
          <w:b/>
          <w:sz w:val="28"/>
          <w:szCs w:val="28"/>
          <w:lang w:val="vi-VN"/>
        </w:rPr>
        <w:t xml:space="preserve"> HỮU PHÚC</w:t>
      </w:r>
    </w:p>
    <w:p w14:paraId="141E441D" w14:textId="77777777" w:rsidR="009D0065" w:rsidRPr="00E357F4" w:rsidRDefault="009D0065" w:rsidP="009D0065">
      <w:pPr>
        <w:rPr>
          <w:sz w:val="26"/>
          <w:lang w:val="vi-VN"/>
        </w:rPr>
      </w:pPr>
    </w:p>
    <w:p w14:paraId="59E0EF09" w14:textId="3AD6613E" w:rsidR="003C69F2" w:rsidRPr="00642693" w:rsidRDefault="00642693" w:rsidP="009D0065">
      <w:pPr>
        <w:spacing w:before="10"/>
        <w:ind w:left="20"/>
        <w:jc w:val="center"/>
        <w:rPr>
          <w:b/>
          <w:sz w:val="28"/>
          <w:lang w:val="vi-VN"/>
        </w:rPr>
        <w:sectPr w:rsidR="003C69F2" w:rsidRPr="00642693" w:rsidSect="00846911">
          <w:headerReference w:type="default" r:id="rId9"/>
          <w:pgSz w:w="11906" w:h="16838" w:code="9"/>
          <w:pgMar w:top="1985" w:right="1134" w:bottom="1701" w:left="1985" w:header="720" w:footer="720" w:gutter="0"/>
          <w:cols w:space="720"/>
          <w:docGrid w:linePitch="360"/>
        </w:sectPr>
      </w:pPr>
      <w:r>
        <w:rPr>
          <w:b/>
          <w:sz w:val="28"/>
        </w:rPr>
        <w:t>HO CHI MINH CITY</w:t>
      </w:r>
      <w:r w:rsidR="009D0065" w:rsidRPr="00E357F4">
        <w:rPr>
          <w:b/>
          <w:sz w:val="28"/>
          <w:lang w:val="vi-VN"/>
        </w:rPr>
        <w:t xml:space="preserve">, </w:t>
      </w:r>
      <w:r w:rsidR="00443F93">
        <w:rPr>
          <w:b/>
          <w:sz w:val="28"/>
          <w:lang w:val="vi-VN"/>
        </w:rPr>
        <w:t>2024</w:t>
      </w:r>
    </w:p>
    <w:p w14:paraId="253F03DD" w14:textId="178967A7" w:rsidR="000044BC" w:rsidRPr="00E357F4" w:rsidRDefault="00A30E83" w:rsidP="000044BC">
      <w:pPr>
        <w:jc w:val="center"/>
        <w:rPr>
          <w:b/>
          <w:bCs/>
          <w:sz w:val="32"/>
          <w:szCs w:val="32"/>
          <w:lang w:val="vi-VN"/>
        </w:rPr>
      </w:pPr>
      <w:r>
        <w:rPr>
          <w:b/>
          <w:bCs/>
          <w:sz w:val="32"/>
          <w:szCs w:val="32"/>
        </w:rPr>
        <w:lastRenderedPageBreak/>
        <w:t>ACKNOWLEDGEMENT</w:t>
      </w:r>
    </w:p>
    <w:p w14:paraId="7D83F5B8" w14:textId="77777777" w:rsidR="000044BC" w:rsidRPr="00E4270A" w:rsidRDefault="000044BC" w:rsidP="0064189C">
      <w:pPr>
        <w:pStyle w:val="Nidungvnbn"/>
        <w:rPr>
          <w:lang w:val="vi-VN"/>
        </w:rPr>
      </w:pPr>
    </w:p>
    <w:p w14:paraId="4A769C23" w14:textId="7F8D3BA3" w:rsidR="005E4587" w:rsidRPr="005E4587" w:rsidRDefault="00B76F10" w:rsidP="00602D02">
      <w:pPr>
        <w:tabs>
          <w:tab w:val="left" w:leader="dot" w:pos="0"/>
          <w:tab w:val="left" w:leader="dot" w:pos="9072"/>
        </w:tabs>
        <w:spacing w:line="360" w:lineRule="auto"/>
        <w:ind w:right="-80" w:firstLine="720"/>
        <w:jc w:val="both"/>
        <w:rPr>
          <w:sz w:val="26"/>
          <w:szCs w:val="26"/>
          <w:lang w:val="vi-VN"/>
        </w:rPr>
      </w:pPr>
      <w:r>
        <w:rPr>
          <w:color w:val="000000"/>
          <w:sz w:val="26"/>
          <w:szCs w:val="26"/>
        </w:rPr>
        <w:t>We would like to express our sincere gratitude to Mr. Trinh Hung Cuong, our instructor and mentor, for his valuable guidance and support throughout the mid-term report of our project on Building a book management and ordering system on the MERN stack platform. He has been very helpful and patient in providing us with constructive feedback and suggestions to improve our work. He has also encouraged us to explore new technologies and techniques to enhance our system's functionality and performance. We have learned a lot from his expertise and experience in web development and software engineering. We are honored and privileged to have him as our teacher and supervisor.</w:t>
      </w:r>
      <w:r w:rsidR="00642693">
        <w:rPr>
          <w:sz w:val="26"/>
          <w:szCs w:val="26"/>
        </w:rPr>
        <w:t xml:space="preserve"> </w:t>
      </w:r>
    </w:p>
    <w:p w14:paraId="4350D424" w14:textId="77777777" w:rsidR="005E4587" w:rsidRDefault="005E4587" w:rsidP="00612205">
      <w:pPr>
        <w:ind w:left="3600"/>
        <w:jc w:val="center"/>
        <w:rPr>
          <w:b/>
          <w:bCs/>
          <w:sz w:val="32"/>
          <w:szCs w:val="32"/>
          <w:lang w:val="vi-VN"/>
        </w:rPr>
      </w:pPr>
    </w:p>
    <w:p w14:paraId="742DB3DC" w14:textId="77777777" w:rsidR="00B76F10" w:rsidRDefault="00B76F10" w:rsidP="00612205">
      <w:pPr>
        <w:ind w:left="3600"/>
        <w:jc w:val="center"/>
        <w:rPr>
          <w:b/>
          <w:bCs/>
          <w:sz w:val="32"/>
          <w:szCs w:val="32"/>
          <w:lang w:val="vi-VN"/>
        </w:rPr>
      </w:pPr>
    </w:p>
    <w:p w14:paraId="4FEADCF4" w14:textId="77777777" w:rsidR="00B76F10" w:rsidRDefault="00B76F10" w:rsidP="00612205">
      <w:pPr>
        <w:ind w:left="3600"/>
        <w:jc w:val="center"/>
        <w:rPr>
          <w:b/>
          <w:bCs/>
          <w:sz w:val="32"/>
          <w:szCs w:val="32"/>
          <w:lang w:val="vi-VN"/>
        </w:rPr>
      </w:pPr>
    </w:p>
    <w:p w14:paraId="0EE7325C" w14:textId="05E5E8BA" w:rsidR="00612205" w:rsidRDefault="003C69F2" w:rsidP="00612205">
      <w:pPr>
        <w:ind w:left="3600"/>
        <w:jc w:val="center"/>
        <w:rPr>
          <w:i/>
          <w:sz w:val="26"/>
          <w:szCs w:val="26"/>
          <w:lang w:val="vi-VN"/>
        </w:rPr>
      </w:pPr>
      <w:r>
        <w:rPr>
          <w:b/>
          <w:bCs/>
          <w:sz w:val="32"/>
          <w:szCs w:val="32"/>
          <w:lang w:val="vi-VN"/>
        </w:rPr>
        <w:t xml:space="preserve"> </w:t>
      </w:r>
      <w:r w:rsidR="00B76F10" w:rsidRPr="00B76F10">
        <w:rPr>
          <w:i/>
          <w:sz w:val="26"/>
          <w:szCs w:val="26"/>
          <w:lang w:val="vi-VN"/>
        </w:rPr>
        <w:t xml:space="preserve"> </w:t>
      </w:r>
      <w:r w:rsidR="00B76F10">
        <w:rPr>
          <w:i/>
          <w:sz w:val="26"/>
          <w:szCs w:val="26"/>
        </w:rPr>
        <w:t>Ho Chi Minh city</w:t>
      </w:r>
      <w:r w:rsidR="00612205">
        <w:rPr>
          <w:i/>
          <w:sz w:val="26"/>
          <w:szCs w:val="26"/>
          <w:lang w:val="vi-VN"/>
        </w:rPr>
        <w:t>,</w:t>
      </w:r>
      <w:r w:rsidR="00B76F10">
        <w:rPr>
          <w:i/>
          <w:sz w:val="26"/>
          <w:szCs w:val="26"/>
        </w:rPr>
        <w:t xml:space="preserve"> 3</w:t>
      </w:r>
      <w:r w:rsidR="00B76F10">
        <w:rPr>
          <w:i/>
          <w:sz w:val="26"/>
          <w:szCs w:val="26"/>
          <w:vertAlign w:val="superscript"/>
        </w:rPr>
        <w:t>rd</w:t>
      </w:r>
      <w:r w:rsidR="00B76F10">
        <w:rPr>
          <w:i/>
          <w:sz w:val="26"/>
          <w:szCs w:val="26"/>
        </w:rPr>
        <w:t xml:space="preserve"> September</w:t>
      </w:r>
      <w:r w:rsidR="00612205">
        <w:rPr>
          <w:i/>
          <w:sz w:val="26"/>
          <w:szCs w:val="26"/>
          <w:lang w:val="vi-VN"/>
        </w:rPr>
        <w:t xml:space="preserve"> 20</w:t>
      </w:r>
      <w:r w:rsidR="00B76F10">
        <w:rPr>
          <w:i/>
          <w:sz w:val="26"/>
          <w:szCs w:val="26"/>
        </w:rPr>
        <w:t>23</w:t>
      </w:r>
      <w:r w:rsidR="005E4587" w:rsidRPr="00E4270A">
        <w:rPr>
          <w:i/>
          <w:sz w:val="26"/>
          <w:szCs w:val="26"/>
          <w:lang w:val="vi-VN"/>
        </w:rPr>
        <w:t>.</w:t>
      </w:r>
      <w:r w:rsidR="00612205">
        <w:rPr>
          <w:i/>
          <w:sz w:val="26"/>
          <w:szCs w:val="26"/>
          <w:lang w:val="vi-VN"/>
        </w:rPr>
        <w:t xml:space="preserve">     </w:t>
      </w:r>
    </w:p>
    <w:p w14:paraId="5683BF9F" w14:textId="213C5DFF" w:rsidR="00612205" w:rsidRPr="00B76F10" w:rsidRDefault="00B76F10" w:rsidP="00612205">
      <w:pPr>
        <w:ind w:left="3600"/>
        <w:jc w:val="center"/>
        <w:rPr>
          <w:i/>
          <w:sz w:val="26"/>
          <w:szCs w:val="26"/>
        </w:rPr>
      </w:pPr>
      <w:r>
        <w:rPr>
          <w:i/>
          <w:sz w:val="26"/>
          <w:szCs w:val="26"/>
        </w:rPr>
        <w:t xml:space="preserve"> Author</w:t>
      </w:r>
    </w:p>
    <w:p w14:paraId="175B2C8D" w14:textId="418F1898" w:rsidR="00612205" w:rsidRDefault="00612205" w:rsidP="00612205">
      <w:pPr>
        <w:ind w:left="3211" w:firstLine="360"/>
        <w:jc w:val="center"/>
        <w:rPr>
          <w:i/>
          <w:sz w:val="26"/>
          <w:szCs w:val="26"/>
          <w:lang w:val="vi-VN"/>
        </w:rPr>
      </w:pPr>
      <w:r>
        <w:rPr>
          <w:i/>
          <w:sz w:val="26"/>
          <w:szCs w:val="26"/>
          <w:lang w:val="vi-VN"/>
        </w:rPr>
        <w:t>(</w:t>
      </w:r>
      <w:r w:rsidR="00B76F10">
        <w:rPr>
          <w:i/>
          <w:sz w:val="26"/>
          <w:szCs w:val="26"/>
        </w:rPr>
        <w:t>Sign</w:t>
      </w:r>
      <w:r w:rsidR="00A30E83">
        <w:rPr>
          <w:i/>
          <w:sz w:val="26"/>
          <w:szCs w:val="26"/>
        </w:rPr>
        <w:t>ature</w:t>
      </w:r>
      <w:r w:rsidR="00B76F10">
        <w:rPr>
          <w:i/>
          <w:sz w:val="26"/>
          <w:szCs w:val="26"/>
        </w:rPr>
        <w:t xml:space="preserve"> and full name</w:t>
      </w:r>
      <w:r>
        <w:rPr>
          <w:i/>
          <w:sz w:val="26"/>
          <w:szCs w:val="26"/>
          <w:lang w:val="vi-VN"/>
        </w:rPr>
        <w:t>)</w:t>
      </w:r>
    </w:p>
    <w:p w14:paraId="75A4BE2C" w14:textId="77777777" w:rsidR="003C69F2" w:rsidRDefault="003C69F2" w:rsidP="0064189C">
      <w:pPr>
        <w:pStyle w:val="Nidungvnbn"/>
        <w:rPr>
          <w:b/>
          <w:bCs/>
          <w:sz w:val="32"/>
          <w:szCs w:val="32"/>
          <w:lang w:val="vi-VN"/>
        </w:rPr>
      </w:pPr>
    </w:p>
    <w:p w14:paraId="2ECDECE9" w14:textId="01C8AF97" w:rsidR="00B76F10" w:rsidRPr="00443F93" w:rsidRDefault="00B76F10" w:rsidP="00B76F10">
      <w:pPr>
        <w:pStyle w:val="Nidungvnbn"/>
        <w:ind w:firstLine="0"/>
        <w:rPr>
          <w:b/>
          <w:bCs/>
          <w:i/>
          <w:iCs/>
          <w:sz w:val="32"/>
          <w:szCs w:val="32"/>
          <w:lang w:val="vi-VN"/>
        </w:rPr>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proofErr w:type="spellStart"/>
      <w:r w:rsidR="00443F93">
        <w:rPr>
          <w:b/>
          <w:bCs/>
          <w:i/>
          <w:iCs/>
          <w:sz w:val="32"/>
          <w:szCs w:val="32"/>
          <w:lang w:val="vi-VN"/>
        </w:rPr>
        <w:t>My</w:t>
      </w:r>
      <w:proofErr w:type="spellEnd"/>
    </w:p>
    <w:p w14:paraId="21C7B312" w14:textId="3798E4F5" w:rsidR="00B76F10" w:rsidRPr="00443F93" w:rsidRDefault="00B76F10" w:rsidP="00B76F10">
      <w:pPr>
        <w:pStyle w:val="Nidungvnbn"/>
        <w:ind w:firstLine="0"/>
        <w:rPr>
          <w:lang w:val="vi-VN"/>
        </w:rPr>
      </w:pP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00443F93">
        <w:t>Nguyễn</w:t>
      </w:r>
      <w:r w:rsidR="00443F93">
        <w:rPr>
          <w:lang w:val="vi-VN"/>
        </w:rPr>
        <w:t xml:space="preserve"> Gia Mỹ</w:t>
      </w:r>
    </w:p>
    <w:p w14:paraId="6B0F02A7" w14:textId="77777777" w:rsidR="00B76F10" w:rsidRDefault="00B76F10" w:rsidP="00B76F10">
      <w:pPr>
        <w:pStyle w:val="Nidungvnbn"/>
        <w:ind w:firstLine="0"/>
        <w:rPr>
          <w:b/>
          <w:bCs/>
          <w:sz w:val="32"/>
          <w:szCs w:val="32"/>
        </w:rPr>
      </w:pPr>
    </w:p>
    <w:p w14:paraId="5580D36F" w14:textId="69BEB451" w:rsidR="00B76F10" w:rsidRPr="00443F93" w:rsidRDefault="00B76F10" w:rsidP="00B76F10">
      <w:pPr>
        <w:pStyle w:val="Nidungvnbn"/>
        <w:ind w:firstLine="0"/>
        <w:rPr>
          <w:b/>
          <w:bCs/>
          <w:i/>
          <w:iCs/>
          <w:sz w:val="32"/>
          <w:szCs w:val="32"/>
          <w:lang w:val="vi-VN"/>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443F93">
        <w:rPr>
          <w:b/>
          <w:bCs/>
          <w:i/>
          <w:iCs/>
          <w:sz w:val="32"/>
          <w:szCs w:val="32"/>
        </w:rPr>
        <w:t>Uyen</w:t>
      </w:r>
    </w:p>
    <w:p w14:paraId="25511989" w14:textId="60DE5BE9" w:rsidR="00B76F10" w:rsidRDefault="00B76F10" w:rsidP="00B76F10">
      <w:pPr>
        <w:pStyle w:val="Nidungvnbn"/>
        <w:ind w:firstLine="0"/>
        <w:rPr>
          <w:lang w:val="vi-VN"/>
        </w:rPr>
      </w:pPr>
      <w:r w:rsidRPr="00B76F10">
        <w:tab/>
      </w:r>
      <w:r w:rsidRPr="00B76F10">
        <w:tab/>
      </w:r>
      <w:r w:rsidRPr="00B76F10">
        <w:tab/>
      </w:r>
      <w:r w:rsidRPr="00B76F10">
        <w:tab/>
      </w:r>
      <w:r w:rsidRPr="00B76F10">
        <w:tab/>
      </w:r>
      <w:r w:rsidRPr="00B76F10">
        <w:tab/>
      </w:r>
      <w:r w:rsidRPr="00B76F10">
        <w:tab/>
      </w:r>
      <w:r w:rsidRPr="00B76F10">
        <w:tab/>
      </w:r>
      <w:r w:rsidR="00443F93">
        <w:t>Nguyen</w:t>
      </w:r>
      <w:r w:rsidR="00443F93">
        <w:rPr>
          <w:lang w:val="vi-VN"/>
        </w:rPr>
        <w:t xml:space="preserve"> </w:t>
      </w:r>
      <w:proofErr w:type="spellStart"/>
      <w:r w:rsidR="00443F93">
        <w:rPr>
          <w:lang w:val="vi-VN"/>
        </w:rPr>
        <w:t>Pham</w:t>
      </w:r>
      <w:proofErr w:type="spellEnd"/>
      <w:r w:rsidR="00443F93">
        <w:rPr>
          <w:lang w:val="vi-VN"/>
        </w:rPr>
        <w:t xml:space="preserve"> Thanh Uyen</w:t>
      </w:r>
    </w:p>
    <w:p w14:paraId="31755547" w14:textId="365C8F2E" w:rsidR="00443F93" w:rsidRDefault="00443F93" w:rsidP="00B76F10">
      <w:pPr>
        <w:pStyle w:val="Nidungvnbn"/>
        <w:ind w:firstLine="0"/>
        <w:rPr>
          <w:lang w:val="vi-VN"/>
        </w:rPr>
      </w:pPr>
      <w:r>
        <w:rPr>
          <w:lang w:val="vi-VN"/>
        </w:rPr>
        <w:t xml:space="preserve">                              </w:t>
      </w:r>
    </w:p>
    <w:p w14:paraId="10A52F3B" w14:textId="1915DD58" w:rsidR="00443F93" w:rsidRPr="00443F93" w:rsidRDefault="00443F93" w:rsidP="00B76F10">
      <w:pPr>
        <w:pStyle w:val="Nidungvnbn"/>
        <w:ind w:firstLine="0"/>
        <w:rPr>
          <w:b/>
          <w:bCs/>
          <w:i/>
          <w:iCs/>
          <w:sz w:val="32"/>
          <w:szCs w:val="32"/>
          <w:lang w:val="vi-VN"/>
        </w:rPr>
      </w:pPr>
      <w:r>
        <w:rPr>
          <w:lang w:val="vi-VN"/>
        </w:rPr>
        <w:t xml:space="preserve">                                                                                                    </w:t>
      </w:r>
      <w:r w:rsidRPr="00443F93">
        <w:rPr>
          <w:b/>
          <w:bCs/>
          <w:i/>
          <w:iCs/>
          <w:sz w:val="32"/>
          <w:szCs w:val="32"/>
          <w:lang w:val="vi-VN"/>
        </w:rPr>
        <w:t>Hoang</w:t>
      </w:r>
    </w:p>
    <w:p w14:paraId="0765023E" w14:textId="67104081" w:rsidR="00443F93" w:rsidRPr="00443F93" w:rsidRDefault="00443F93" w:rsidP="00B76F10">
      <w:pPr>
        <w:pStyle w:val="Nidungvnbn"/>
        <w:ind w:firstLine="0"/>
        <w:rPr>
          <w:lang w:val="vi-VN"/>
        </w:rPr>
      </w:pPr>
      <w:r>
        <w:rPr>
          <w:lang w:val="vi-VN"/>
        </w:rPr>
        <w:t xml:space="preserve">                                                                                        </w:t>
      </w:r>
      <w:proofErr w:type="spellStart"/>
      <w:r>
        <w:rPr>
          <w:lang w:val="vi-VN"/>
        </w:rPr>
        <w:t>Nguyen</w:t>
      </w:r>
      <w:proofErr w:type="spellEnd"/>
      <w:r>
        <w:rPr>
          <w:lang w:val="vi-VN"/>
        </w:rPr>
        <w:t xml:space="preserve"> Dinh </w:t>
      </w:r>
      <w:proofErr w:type="spellStart"/>
      <w:r>
        <w:rPr>
          <w:lang w:val="vi-VN"/>
        </w:rPr>
        <w:t>Viet</w:t>
      </w:r>
      <w:proofErr w:type="spellEnd"/>
      <w:r>
        <w:rPr>
          <w:lang w:val="vi-VN"/>
        </w:rPr>
        <w:t xml:space="preserve"> Hoang</w:t>
      </w:r>
    </w:p>
    <w:p w14:paraId="1FC8E562" w14:textId="152BA200" w:rsidR="00B76F10" w:rsidRPr="00B76F10" w:rsidRDefault="00B76F10" w:rsidP="00B76F10">
      <w:pPr>
        <w:pStyle w:val="Nidungvnbn"/>
        <w:ind w:firstLine="0"/>
        <w:rPr>
          <w:b/>
          <w:bCs/>
          <w:sz w:val="32"/>
          <w:szCs w:val="32"/>
        </w:rPr>
        <w:sectPr w:rsidR="00B76F10" w:rsidRPr="00B76F10" w:rsidSect="00846911">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50BBA3E" w14:textId="210DD1F2" w:rsidR="008730A8" w:rsidRPr="00E357F4" w:rsidRDefault="00A30E83" w:rsidP="008730A8">
      <w:pPr>
        <w:spacing w:before="103" w:line="362" w:lineRule="auto"/>
        <w:ind w:right="10"/>
        <w:jc w:val="center"/>
        <w:rPr>
          <w:b/>
          <w:sz w:val="32"/>
          <w:lang w:val="vi-VN"/>
        </w:rPr>
      </w:pPr>
      <w:r>
        <w:rPr>
          <w:b/>
          <w:sz w:val="32"/>
        </w:rPr>
        <w:lastRenderedPageBreak/>
        <w:t>DECLARATION OF AUTHORSHIP</w:t>
      </w:r>
    </w:p>
    <w:p w14:paraId="5A0DD792" w14:textId="28FDAA38" w:rsidR="00B76F10" w:rsidRDefault="00B76F10" w:rsidP="00B76F10">
      <w:pPr>
        <w:spacing w:line="360" w:lineRule="auto"/>
        <w:ind w:firstLine="720"/>
        <w:jc w:val="both"/>
        <w:rPr>
          <w:sz w:val="26"/>
          <w:szCs w:val="26"/>
        </w:rPr>
      </w:pPr>
      <w:r>
        <w:rPr>
          <w:sz w:val="26"/>
          <w:szCs w:val="26"/>
        </w:rPr>
        <w:t>We hereby declare that this is our own project and is guided by Mr. Trinh Hung Cuong; The content research and results contained herein are central and have not been published in any form before. The data in the tables for analysis, comments and evaluation are collected by the main author from different sources, which are clearly stated in the reference section.</w:t>
      </w:r>
    </w:p>
    <w:p w14:paraId="608D92B6" w14:textId="77777777" w:rsidR="00B76F10" w:rsidRDefault="00B76F10" w:rsidP="008730A8">
      <w:pPr>
        <w:pStyle w:val="BodyText"/>
        <w:spacing w:before="181" w:line="364" w:lineRule="auto"/>
        <w:ind w:left="147" w:right="280" w:firstLine="676"/>
        <w:jc w:val="both"/>
        <w:rPr>
          <w:sz w:val="26"/>
          <w:szCs w:val="26"/>
          <w:lang w:val="vi-VN"/>
        </w:rPr>
      </w:pPr>
      <w:r>
        <w:rPr>
          <w:sz w:val="26"/>
          <w:szCs w:val="26"/>
        </w:rPr>
        <w:t xml:space="preserve">In </w:t>
      </w:r>
      <w:proofErr w:type="spellStart"/>
      <w:r>
        <w:rPr>
          <w:sz w:val="26"/>
          <w:szCs w:val="26"/>
        </w:rPr>
        <w:t>addition</w:t>
      </w:r>
      <w:proofErr w:type="spellEnd"/>
      <w:r>
        <w:rPr>
          <w:sz w:val="26"/>
          <w:szCs w:val="26"/>
        </w:rPr>
        <w:t xml:space="preserve">, the </w:t>
      </w:r>
      <w:proofErr w:type="spellStart"/>
      <w:r>
        <w:rPr>
          <w:sz w:val="26"/>
          <w:szCs w:val="26"/>
        </w:rPr>
        <w:t>project</w:t>
      </w:r>
      <w:proofErr w:type="spellEnd"/>
      <w:r>
        <w:rPr>
          <w:sz w:val="26"/>
          <w:szCs w:val="26"/>
        </w:rPr>
        <w:t xml:space="preserve"> </w:t>
      </w:r>
      <w:proofErr w:type="spellStart"/>
      <w:r>
        <w:rPr>
          <w:sz w:val="26"/>
          <w:szCs w:val="26"/>
        </w:rPr>
        <w:t>also</w:t>
      </w:r>
      <w:proofErr w:type="spellEnd"/>
      <w:r>
        <w:rPr>
          <w:sz w:val="26"/>
          <w:szCs w:val="26"/>
        </w:rPr>
        <w:t xml:space="preserve"> </w:t>
      </w:r>
      <w:proofErr w:type="spellStart"/>
      <w:r>
        <w:rPr>
          <w:sz w:val="26"/>
          <w:szCs w:val="26"/>
        </w:rPr>
        <w:t>uses</w:t>
      </w:r>
      <w:proofErr w:type="spellEnd"/>
      <w:r>
        <w:rPr>
          <w:sz w:val="26"/>
          <w:szCs w:val="26"/>
        </w:rPr>
        <w:t xml:space="preserve"> </w:t>
      </w:r>
      <w:proofErr w:type="spellStart"/>
      <w:r>
        <w:rPr>
          <w:sz w:val="26"/>
          <w:szCs w:val="26"/>
        </w:rPr>
        <w:t>some</w:t>
      </w:r>
      <w:proofErr w:type="spellEnd"/>
      <w:r>
        <w:rPr>
          <w:sz w:val="26"/>
          <w:szCs w:val="26"/>
        </w:rPr>
        <w:t xml:space="preserve"> </w:t>
      </w:r>
      <w:proofErr w:type="spellStart"/>
      <w:r>
        <w:rPr>
          <w:sz w:val="26"/>
          <w:szCs w:val="26"/>
        </w:rPr>
        <w:t>comments</w:t>
      </w:r>
      <w:proofErr w:type="spellEnd"/>
      <w:r>
        <w:rPr>
          <w:sz w:val="26"/>
          <w:szCs w:val="26"/>
        </w:rPr>
        <w:t xml:space="preserve">, </w:t>
      </w:r>
      <w:proofErr w:type="spellStart"/>
      <w:r>
        <w:rPr>
          <w:sz w:val="26"/>
          <w:szCs w:val="26"/>
        </w:rPr>
        <w:t>assessments</w:t>
      </w:r>
      <w:proofErr w:type="spellEnd"/>
      <w:r>
        <w:rPr>
          <w:sz w:val="26"/>
          <w:szCs w:val="26"/>
        </w:rPr>
        <w:t xml:space="preserve"> </w:t>
      </w:r>
      <w:proofErr w:type="spellStart"/>
      <w:r>
        <w:rPr>
          <w:sz w:val="26"/>
          <w:szCs w:val="26"/>
        </w:rPr>
        <w:t>as</w:t>
      </w:r>
      <w:proofErr w:type="spellEnd"/>
      <w:r>
        <w:rPr>
          <w:sz w:val="26"/>
          <w:szCs w:val="26"/>
        </w:rPr>
        <w:t xml:space="preserve"> </w:t>
      </w:r>
      <w:proofErr w:type="spellStart"/>
      <w:r>
        <w:rPr>
          <w:sz w:val="26"/>
          <w:szCs w:val="26"/>
        </w:rPr>
        <w:t>well</w:t>
      </w:r>
      <w:proofErr w:type="spellEnd"/>
      <w:r>
        <w:rPr>
          <w:sz w:val="26"/>
          <w:szCs w:val="26"/>
        </w:rPr>
        <w:t xml:space="preserve"> </w:t>
      </w:r>
      <w:proofErr w:type="spellStart"/>
      <w:r>
        <w:rPr>
          <w:sz w:val="26"/>
          <w:szCs w:val="26"/>
        </w:rPr>
        <w:t>as</w:t>
      </w:r>
      <w:proofErr w:type="spellEnd"/>
      <w:r>
        <w:rPr>
          <w:sz w:val="26"/>
          <w:szCs w:val="26"/>
        </w:rPr>
        <w:t xml:space="preserve"> </w:t>
      </w:r>
      <w:proofErr w:type="spellStart"/>
      <w:r>
        <w:rPr>
          <w:sz w:val="26"/>
          <w:szCs w:val="26"/>
        </w:rPr>
        <w:t>data</w:t>
      </w:r>
      <w:proofErr w:type="spellEnd"/>
      <w:r>
        <w:rPr>
          <w:sz w:val="26"/>
          <w:szCs w:val="26"/>
        </w:rPr>
        <w:t xml:space="preserve"> </w:t>
      </w:r>
      <w:proofErr w:type="spellStart"/>
      <w:r>
        <w:rPr>
          <w:sz w:val="26"/>
          <w:szCs w:val="26"/>
        </w:rPr>
        <w:t>of</w:t>
      </w:r>
      <w:proofErr w:type="spellEnd"/>
      <w:r>
        <w:rPr>
          <w:sz w:val="26"/>
          <w:szCs w:val="26"/>
        </w:rPr>
        <w:t xml:space="preserve"> </w:t>
      </w:r>
      <w:proofErr w:type="spellStart"/>
      <w:r>
        <w:rPr>
          <w:sz w:val="26"/>
          <w:szCs w:val="26"/>
        </w:rPr>
        <w:t>other</w:t>
      </w:r>
      <w:proofErr w:type="spellEnd"/>
      <w:r>
        <w:rPr>
          <w:sz w:val="26"/>
          <w:szCs w:val="26"/>
        </w:rPr>
        <w:t xml:space="preserve"> </w:t>
      </w:r>
      <w:proofErr w:type="spellStart"/>
      <w:r>
        <w:rPr>
          <w:sz w:val="26"/>
          <w:szCs w:val="26"/>
        </w:rPr>
        <w:t>authors</w:t>
      </w:r>
      <w:proofErr w:type="spellEnd"/>
      <w:r>
        <w:rPr>
          <w:sz w:val="26"/>
          <w:szCs w:val="26"/>
        </w:rPr>
        <w:t xml:space="preserve">, </w:t>
      </w:r>
      <w:proofErr w:type="spellStart"/>
      <w:r>
        <w:rPr>
          <w:sz w:val="26"/>
          <w:szCs w:val="26"/>
        </w:rPr>
        <w:t>other</w:t>
      </w:r>
      <w:proofErr w:type="spellEnd"/>
      <w:r>
        <w:rPr>
          <w:sz w:val="26"/>
          <w:szCs w:val="26"/>
        </w:rPr>
        <w:t xml:space="preserve"> </w:t>
      </w:r>
      <w:proofErr w:type="spellStart"/>
      <w:r>
        <w:rPr>
          <w:sz w:val="26"/>
          <w:szCs w:val="26"/>
        </w:rPr>
        <w:t>organizations</w:t>
      </w:r>
      <w:proofErr w:type="spellEnd"/>
      <w:r>
        <w:rPr>
          <w:sz w:val="26"/>
          <w:szCs w:val="26"/>
        </w:rPr>
        <w:t xml:space="preserve"> </w:t>
      </w:r>
      <w:proofErr w:type="spellStart"/>
      <w:r>
        <w:rPr>
          <w:sz w:val="26"/>
          <w:szCs w:val="26"/>
        </w:rPr>
        <w:t>with</w:t>
      </w:r>
      <w:proofErr w:type="spellEnd"/>
      <w:r>
        <w:rPr>
          <w:sz w:val="26"/>
          <w:szCs w:val="26"/>
        </w:rPr>
        <w:t xml:space="preserve"> </w:t>
      </w:r>
      <w:proofErr w:type="spellStart"/>
      <w:r>
        <w:rPr>
          <w:sz w:val="26"/>
          <w:szCs w:val="26"/>
        </w:rPr>
        <w:t>citations</w:t>
      </w:r>
      <w:proofErr w:type="spellEnd"/>
      <w:r>
        <w:rPr>
          <w:sz w:val="26"/>
          <w:szCs w:val="26"/>
        </w:rPr>
        <w:t xml:space="preserve"> </w:t>
      </w:r>
      <w:proofErr w:type="spellStart"/>
      <w:r>
        <w:rPr>
          <w:sz w:val="26"/>
          <w:szCs w:val="26"/>
        </w:rPr>
        <w:t>and</w:t>
      </w:r>
      <w:proofErr w:type="spellEnd"/>
      <w:r>
        <w:rPr>
          <w:sz w:val="26"/>
          <w:szCs w:val="26"/>
        </w:rPr>
        <w:t xml:space="preserve"> </w:t>
      </w:r>
      <w:proofErr w:type="spellStart"/>
      <w:r>
        <w:rPr>
          <w:sz w:val="26"/>
          <w:szCs w:val="26"/>
        </w:rPr>
        <w:t>annotated</w:t>
      </w:r>
      <w:proofErr w:type="spellEnd"/>
      <w:r>
        <w:rPr>
          <w:sz w:val="26"/>
          <w:szCs w:val="26"/>
        </w:rPr>
        <w:t xml:space="preserve"> </w:t>
      </w:r>
      <w:proofErr w:type="spellStart"/>
      <w:r>
        <w:rPr>
          <w:sz w:val="26"/>
          <w:szCs w:val="26"/>
        </w:rPr>
        <w:t>sources</w:t>
      </w:r>
      <w:proofErr w:type="spellEnd"/>
      <w:r>
        <w:rPr>
          <w:sz w:val="26"/>
          <w:szCs w:val="26"/>
        </w:rPr>
        <w:t>.</w:t>
      </w:r>
      <w:r w:rsidR="008730A8" w:rsidRPr="00E357F4">
        <w:rPr>
          <w:sz w:val="26"/>
          <w:szCs w:val="26"/>
          <w:lang w:val="vi-VN"/>
        </w:rPr>
        <w:t xml:space="preserve"> </w:t>
      </w:r>
    </w:p>
    <w:p w14:paraId="32424083" w14:textId="217CF96E" w:rsidR="00B76F10" w:rsidRDefault="00B76F10" w:rsidP="00B76F10">
      <w:pPr>
        <w:spacing w:line="360" w:lineRule="auto"/>
        <w:ind w:firstLine="720"/>
        <w:jc w:val="both"/>
        <w:rPr>
          <w:b/>
          <w:sz w:val="26"/>
          <w:szCs w:val="26"/>
        </w:rPr>
      </w:pPr>
      <w:r>
        <w:rPr>
          <w:b/>
          <w:sz w:val="26"/>
          <w:szCs w:val="26"/>
        </w:rPr>
        <w:t xml:space="preserve">If something wrong happens, </w:t>
      </w:r>
      <w:proofErr w:type="gramStart"/>
      <w:r w:rsidR="00EB582D">
        <w:rPr>
          <w:b/>
          <w:sz w:val="26"/>
          <w:szCs w:val="26"/>
        </w:rPr>
        <w:t>We</w:t>
      </w:r>
      <w:r>
        <w:rPr>
          <w:b/>
          <w:sz w:val="26"/>
          <w:szCs w:val="26"/>
        </w:rPr>
        <w:t>’ll</w:t>
      </w:r>
      <w:proofErr w:type="gramEnd"/>
      <w:r>
        <w:rPr>
          <w:b/>
          <w:sz w:val="26"/>
          <w:szCs w:val="26"/>
        </w:rPr>
        <w:t xml:space="preserve"> take full responsibility for the content of my project. </w:t>
      </w:r>
      <w:r>
        <w:rPr>
          <w:sz w:val="26"/>
          <w:szCs w:val="26"/>
        </w:rPr>
        <w:t xml:space="preserve">Ton Duc Thang University is not related to the infringing rights, the copyrights that </w:t>
      </w:r>
      <w:r w:rsidR="00EB582D">
        <w:rPr>
          <w:sz w:val="26"/>
          <w:szCs w:val="26"/>
        </w:rPr>
        <w:t>We</w:t>
      </w:r>
      <w:r>
        <w:rPr>
          <w:sz w:val="26"/>
          <w:szCs w:val="26"/>
        </w:rPr>
        <w:t xml:space="preserve"> give during the implementation process (if any).</w:t>
      </w:r>
      <w:r>
        <w:rPr>
          <w:b/>
          <w:sz w:val="26"/>
          <w:szCs w:val="26"/>
        </w:rPr>
        <w:t xml:space="preserve"> </w:t>
      </w:r>
    </w:p>
    <w:p w14:paraId="36AB548F" w14:textId="58DC1733" w:rsidR="008730A8" w:rsidRPr="00E4270A" w:rsidRDefault="00C56930" w:rsidP="0047257A">
      <w:pPr>
        <w:spacing w:before="240"/>
        <w:ind w:left="3828"/>
        <w:jc w:val="both"/>
        <w:rPr>
          <w:i/>
          <w:sz w:val="26"/>
          <w:szCs w:val="26"/>
          <w:lang w:val="vi-VN"/>
        </w:rPr>
      </w:pPr>
      <w:r>
        <w:rPr>
          <w:i/>
          <w:sz w:val="26"/>
          <w:szCs w:val="26"/>
        </w:rPr>
        <w:t>Ho Chi Minh city</w:t>
      </w:r>
      <w:r w:rsidR="008730A8" w:rsidRPr="00E357F4">
        <w:rPr>
          <w:i/>
          <w:sz w:val="26"/>
          <w:szCs w:val="26"/>
          <w:lang w:val="vi-VN"/>
        </w:rPr>
        <w:t>,</w:t>
      </w:r>
      <w:r>
        <w:rPr>
          <w:i/>
          <w:sz w:val="26"/>
          <w:szCs w:val="26"/>
        </w:rPr>
        <w:t xml:space="preserve"> 3</w:t>
      </w:r>
      <w:r>
        <w:rPr>
          <w:i/>
          <w:sz w:val="26"/>
          <w:szCs w:val="26"/>
          <w:vertAlign w:val="superscript"/>
        </w:rPr>
        <w:t>rd</w:t>
      </w:r>
      <w:r>
        <w:rPr>
          <w:i/>
          <w:sz w:val="26"/>
          <w:szCs w:val="26"/>
        </w:rPr>
        <w:t xml:space="preserve"> September </w:t>
      </w:r>
      <w:r w:rsidR="00743F7E" w:rsidRPr="00E4270A">
        <w:rPr>
          <w:i/>
          <w:sz w:val="26"/>
          <w:szCs w:val="26"/>
          <w:lang w:val="vi-VN"/>
        </w:rPr>
        <w:t>20</w:t>
      </w:r>
      <w:r>
        <w:rPr>
          <w:i/>
          <w:sz w:val="26"/>
          <w:szCs w:val="26"/>
        </w:rPr>
        <w:t>23</w:t>
      </w:r>
    </w:p>
    <w:p w14:paraId="65D7CF3C" w14:textId="5F7788D1" w:rsidR="008730A8" w:rsidRPr="00C56930" w:rsidRDefault="00C56930" w:rsidP="008730A8">
      <w:pPr>
        <w:spacing w:before="141"/>
        <w:ind w:left="3932" w:right="828"/>
        <w:jc w:val="center"/>
        <w:rPr>
          <w:i/>
          <w:sz w:val="26"/>
          <w:szCs w:val="26"/>
        </w:rPr>
      </w:pPr>
      <w:r>
        <w:rPr>
          <w:i/>
          <w:sz w:val="26"/>
          <w:szCs w:val="26"/>
        </w:rPr>
        <w:t>Author</w:t>
      </w:r>
    </w:p>
    <w:p w14:paraId="2336101C" w14:textId="5E137A67" w:rsidR="008730A8" w:rsidRPr="00E357F4" w:rsidRDefault="008730A8" w:rsidP="008730A8">
      <w:pPr>
        <w:spacing w:before="147"/>
        <w:ind w:left="3940" w:right="828"/>
        <w:jc w:val="center"/>
        <w:rPr>
          <w:i/>
          <w:sz w:val="26"/>
          <w:szCs w:val="26"/>
          <w:lang w:val="vi-VN"/>
        </w:rPr>
      </w:pPr>
      <w:r w:rsidRPr="00E357F4">
        <w:rPr>
          <w:i/>
          <w:sz w:val="26"/>
          <w:szCs w:val="26"/>
          <w:lang w:val="vi-VN"/>
        </w:rPr>
        <w:t>(</w:t>
      </w:r>
      <w:r w:rsidR="00C56930">
        <w:rPr>
          <w:i/>
          <w:sz w:val="26"/>
          <w:szCs w:val="26"/>
        </w:rPr>
        <w:t>Sign</w:t>
      </w:r>
      <w:r w:rsidR="00A30E83">
        <w:rPr>
          <w:i/>
          <w:sz w:val="26"/>
          <w:szCs w:val="26"/>
        </w:rPr>
        <w:t>ature</w:t>
      </w:r>
      <w:r w:rsidR="00C56930">
        <w:rPr>
          <w:i/>
          <w:sz w:val="26"/>
          <w:szCs w:val="26"/>
        </w:rPr>
        <w:t xml:space="preserve"> and full name</w:t>
      </w:r>
      <w:r w:rsidRPr="00E357F4">
        <w:rPr>
          <w:i/>
          <w:sz w:val="26"/>
          <w:szCs w:val="26"/>
          <w:lang w:val="vi-VN"/>
        </w:rPr>
        <w:t>)</w:t>
      </w:r>
    </w:p>
    <w:p w14:paraId="6C14B772" w14:textId="77777777" w:rsidR="00BB2B2A" w:rsidRDefault="00BB2B2A" w:rsidP="00BB2B2A">
      <w:pPr>
        <w:tabs>
          <w:tab w:val="center" w:pos="6379"/>
        </w:tabs>
        <w:spacing w:after="200" w:line="276" w:lineRule="auto"/>
        <w:rPr>
          <w:i/>
          <w:sz w:val="26"/>
          <w:szCs w:val="26"/>
          <w:lang w:val="vi-VN"/>
        </w:rPr>
      </w:pPr>
    </w:p>
    <w:p w14:paraId="3BF20A04" w14:textId="541DC18D" w:rsidR="00C56930" w:rsidRPr="00443F93" w:rsidRDefault="00443F93" w:rsidP="00C56930">
      <w:pPr>
        <w:pStyle w:val="Nidungvnbn"/>
        <w:ind w:left="5040"/>
        <w:rPr>
          <w:b/>
          <w:bCs/>
          <w:i/>
          <w:iCs/>
          <w:sz w:val="32"/>
          <w:szCs w:val="32"/>
          <w:lang w:val="vi-VN"/>
        </w:rPr>
      </w:pPr>
      <w:proofErr w:type="spellStart"/>
      <w:r>
        <w:rPr>
          <w:b/>
          <w:bCs/>
          <w:i/>
          <w:iCs/>
          <w:sz w:val="32"/>
          <w:szCs w:val="32"/>
          <w:lang w:val="vi-VN"/>
        </w:rPr>
        <w:t>My</w:t>
      </w:r>
      <w:proofErr w:type="spellEnd"/>
    </w:p>
    <w:p w14:paraId="4F76FD8A" w14:textId="55D10D68" w:rsidR="00C56930" w:rsidRPr="00443F93" w:rsidRDefault="00C56930" w:rsidP="00C56930">
      <w:pPr>
        <w:pStyle w:val="Nidungvnbn"/>
        <w:ind w:firstLine="0"/>
        <w:rPr>
          <w:lang w:val="vi-VN"/>
        </w:rPr>
      </w:pP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sidRPr="00B76F10">
        <w:rPr>
          <w:sz w:val="32"/>
          <w:szCs w:val="32"/>
        </w:rPr>
        <w:tab/>
      </w:r>
      <w:r>
        <w:rPr>
          <w:sz w:val="32"/>
          <w:szCs w:val="32"/>
        </w:rPr>
        <w:t xml:space="preserve">   </w:t>
      </w:r>
      <w:r w:rsidR="00443F93">
        <w:t>Nguyen</w:t>
      </w:r>
      <w:r w:rsidR="00443F93">
        <w:rPr>
          <w:lang w:val="vi-VN"/>
        </w:rPr>
        <w:t xml:space="preserve"> Gia </w:t>
      </w:r>
      <w:proofErr w:type="spellStart"/>
      <w:r w:rsidR="00443F93">
        <w:rPr>
          <w:lang w:val="vi-VN"/>
        </w:rPr>
        <w:t>My</w:t>
      </w:r>
      <w:proofErr w:type="spellEnd"/>
    </w:p>
    <w:p w14:paraId="22E978EB" w14:textId="77777777" w:rsidR="00C56930" w:rsidRPr="00443F93" w:rsidRDefault="00C56930" w:rsidP="00C56930">
      <w:pPr>
        <w:pStyle w:val="Nidungvnbn"/>
        <w:ind w:firstLine="0"/>
        <w:rPr>
          <w:b/>
          <w:bCs/>
          <w:sz w:val="32"/>
          <w:szCs w:val="32"/>
          <w:lang w:val="vi-VN"/>
        </w:rPr>
      </w:pPr>
    </w:p>
    <w:p w14:paraId="71D0846B" w14:textId="55D17E25" w:rsidR="00C56930" w:rsidRPr="00443F93" w:rsidRDefault="00C56930" w:rsidP="00C56930">
      <w:pPr>
        <w:pStyle w:val="Nidungvnbn"/>
        <w:ind w:firstLine="0"/>
        <w:rPr>
          <w:b/>
          <w:bCs/>
          <w:i/>
          <w:iCs/>
          <w:sz w:val="32"/>
          <w:szCs w:val="32"/>
          <w:lang w:val="vi-VN"/>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443F93">
        <w:rPr>
          <w:b/>
          <w:bCs/>
          <w:i/>
          <w:iCs/>
          <w:sz w:val="32"/>
          <w:szCs w:val="32"/>
        </w:rPr>
        <w:t>Uyen</w:t>
      </w:r>
    </w:p>
    <w:p w14:paraId="6774EDC9" w14:textId="5E088386" w:rsidR="00C56930" w:rsidRDefault="00C56930" w:rsidP="00C56930">
      <w:pPr>
        <w:pStyle w:val="Nidungvnbn"/>
        <w:ind w:firstLine="0"/>
        <w:rPr>
          <w:lang w:val="vi-VN"/>
        </w:rPr>
      </w:pPr>
      <w:r w:rsidRPr="00B76F10">
        <w:tab/>
      </w:r>
      <w:r w:rsidRPr="00B76F10">
        <w:tab/>
      </w:r>
      <w:r w:rsidRPr="00B76F10">
        <w:tab/>
      </w:r>
      <w:r w:rsidRPr="00B76F10">
        <w:tab/>
      </w:r>
      <w:r w:rsidRPr="00B76F10">
        <w:tab/>
      </w:r>
      <w:r w:rsidRPr="00B76F10">
        <w:tab/>
      </w:r>
      <w:r w:rsidRPr="00B76F10">
        <w:tab/>
      </w:r>
      <w:r>
        <w:t xml:space="preserve">   </w:t>
      </w:r>
      <w:r w:rsidR="00443F93">
        <w:t>Nguyen</w:t>
      </w:r>
      <w:r w:rsidR="00443F93">
        <w:rPr>
          <w:lang w:val="vi-VN"/>
        </w:rPr>
        <w:t xml:space="preserve"> </w:t>
      </w:r>
      <w:proofErr w:type="spellStart"/>
      <w:r w:rsidR="00443F93">
        <w:rPr>
          <w:lang w:val="vi-VN"/>
        </w:rPr>
        <w:t>Pham</w:t>
      </w:r>
      <w:proofErr w:type="spellEnd"/>
      <w:r w:rsidR="00443F93">
        <w:rPr>
          <w:lang w:val="vi-VN"/>
        </w:rPr>
        <w:t xml:space="preserve"> Thanh Uyen</w:t>
      </w:r>
    </w:p>
    <w:p w14:paraId="348908B6" w14:textId="77777777" w:rsidR="00443F93" w:rsidRDefault="00443F93" w:rsidP="00C56930">
      <w:pPr>
        <w:pStyle w:val="Nidungvnbn"/>
        <w:ind w:firstLine="0"/>
        <w:rPr>
          <w:lang w:val="vi-VN"/>
        </w:rPr>
      </w:pPr>
    </w:p>
    <w:p w14:paraId="5084CC2D" w14:textId="6B8B4DBF" w:rsidR="00443F93" w:rsidRPr="00443F93" w:rsidRDefault="00443F93" w:rsidP="00C56930">
      <w:pPr>
        <w:pStyle w:val="Nidungvnbn"/>
        <w:ind w:firstLine="0"/>
        <w:rPr>
          <w:b/>
          <w:bCs/>
          <w:i/>
          <w:iCs/>
          <w:sz w:val="32"/>
          <w:szCs w:val="32"/>
          <w:lang w:val="vi-VN"/>
        </w:rPr>
      </w:pPr>
      <w:r>
        <w:rPr>
          <w:lang w:val="vi-VN"/>
        </w:rPr>
        <w:t xml:space="preserve">                                                                                        </w:t>
      </w:r>
      <w:r w:rsidRPr="00443F93">
        <w:rPr>
          <w:b/>
          <w:bCs/>
          <w:i/>
          <w:iCs/>
          <w:sz w:val="32"/>
          <w:szCs w:val="32"/>
          <w:lang w:val="vi-VN"/>
        </w:rPr>
        <w:t>Hoang</w:t>
      </w:r>
    </w:p>
    <w:p w14:paraId="71CE6FDF" w14:textId="048E8B86" w:rsidR="008730A8" w:rsidRPr="00443F93" w:rsidRDefault="00443F93" w:rsidP="00BB2B2A">
      <w:pPr>
        <w:tabs>
          <w:tab w:val="center" w:pos="6379"/>
        </w:tabs>
        <w:spacing w:after="200" w:line="276" w:lineRule="auto"/>
        <w:rPr>
          <w:iCs/>
          <w:sz w:val="26"/>
          <w:szCs w:val="26"/>
          <w:lang w:val="vi-VN"/>
        </w:rPr>
      </w:pPr>
      <w:r>
        <w:rPr>
          <w:iCs/>
          <w:sz w:val="26"/>
          <w:szCs w:val="26"/>
          <w:lang w:val="vi-VN"/>
        </w:rPr>
        <w:t xml:space="preserve">                                                                                 </w:t>
      </w:r>
      <w:r>
        <w:rPr>
          <w:iCs/>
          <w:sz w:val="26"/>
          <w:szCs w:val="26"/>
        </w:rPr>
        <w:t>Nguyen</w:t>
      </w:r>
      <w:r>
        <w:rPr>
          <w:iCs/>
          <w:sz w:val="26"/>
          <w:szCs w:val="26"/>
          <w:lang w:val="vi-VN"/>
        </w:rPr>
        <w:t xml:space="preserve"> Dinh </w:t>
      </w:r>
      <w:proofErr w:type="spellStart"/>
      <w:r>
        <w:rPr>
          <w:iCs/>
          <w:sz w:val="26"/>
          <w:szCs w:val="26"/>
          <w:lang w:val="vi-VN"/>
        </w:rPr>
        <w:t>Viet</w:t>
      </w:r>
      <w:proofErr w:type="spellEnd"/>
      <w:r>
        <w:rPr>
          <w:iCs/>
          <w:sz w:val="26"/>
          <w:szCs w:val="26"/>
          <w:lang w:val="vi-VN"/>
        </w:rPr>
        <w:t xml:space="preserve"> Hoang</w:t>
      </w:r>
    </w:p>
    <w:p w14:paraId="17A6A7BD" w14:textId="77777777" w:rsidR="008730A8" w:rsidRPr="003C69F2" w:rsidRDefault="008730A8" w:rsidP="008730A8">
      <w:pPr>
        <w:tabs>
          <w:tab w:val="center" w:pos="6379"/>
        </w:tabs>
        <w:spacing w:after="200" w:line="276" w:lineRule="auto"/>
        <w:jc w:val="center"/>
        <w:rPr>
          <w:i/>
          <w:sz w:val="26"/>
          <w:szCs w:val="26"/>
          <w:lang w:val="vi-VN"/>
        </w:rPr>
      </w:pPr>
    </w:p>
    <w:p w14:paraId="6F7DBC86" w14:textId="77777777" w:rsidR="00BB2B2A" w:rsidRPr="00E4270A" w:rsidRDefault="008730A8" w:rsidP="008730A8">
      <w:pPr>
        <w:tabs>
          <w:tab w:val="center" w:pos="4111"/>
        </w:tabs>
        <w:spacing w:after="200" w:line="276" w:lineRule="auto"/>
        <w:jc w:val="center"/>
        <w:rPr>
          <w:i/>
          <w:sz w:val="26"/>
          <w:szCs w:val="26"/>
          <w:lang w:val="vi-VN"/>
        </w:rPr>
      </w:pPr>
      <w:r w:rsidRPr="00E4270A">
        <w:rPr>
          <w:i/>
          <w:sz w:val="26"/>
          <w:szCs w:val="26"/>
          <w:lang w:val="vi-VN"/>
        </w:rPr>
        <w:tab/>
      </w:r>
    </w:p>
    <w:p w14:paraId="45B649BB" w14:textId="77777777" w:rsidR="003C69F2" w:rsidRDefault="003C69F2" w:rsidP="00291721">
      <w:pPr>
        <w:pStyle w:val="Tiucctrangmu"/>
        <w:rPr>
          <w:lang w:val="vi-VN"/>
        </w:rPr>
        <w:sectPr w:rsidR="003C69F2" w:rsidSect="00846911">
          <w:pgSz w:w="11906" w:h="16838" w:code="9"/>
          <w:pgMar w:top="1985" w:right="1134" w:bottom="1701" w:left="1985" w:header="720" w:footer="720" w:gutter="0"/>
          <w:pgNumType w:fmt="lowerRoman"/>
          <w:cols w:space="720"/>
          <w:docGrid w:linePitch="360"/>
        </w:sectPr>
      </w:pPr>
    </w:p>
    <w:p w14:paraId="265657B7" w14:textId="5A0B18EE" w:rsidR="0097682F" w:rsidRDefault="000261E6" w:rsidP="0097682F">
      <w:pPr>
        <w:overflowPunct w:val="0"/>
        <w:adjustRightInd w:val="0"/>
        <w:spacing w:line="360" w:lineRule="auto"/>
        <w:jc w:val="center"/>
        <w:textAlignment w:val="baseline"/>
        <w:rPr>
          <w:b/>
          <w:bCs/>
          <w:sz w:val="32"/>
          <w:szCs w:val="32"/>
          <w:lang w:val="vi-VN"/>
        </w:rPr>
      </w:pPr>
      <w:r w:rsidRPr="000261E6">
        <w:rPr>
          <w:b/>
          <w:bCs/>
          <w:sz w:val="32"/>
          <w:szCs w:val="32"/>
        </w:rPr>
        <w:lastRenderedPageBreak/>
        <w:t>BUILDING A BOOKS MANAGEMENT AND ORDERING SYSTEM ON THE MERN STACK PLATFORM</w:t>
      </w:r>
      <w:r>
        <w:rPr>
          <w:b/>
          <w:bCs/>
          <w:sz w:val="32"/>
          <w:szCs w:val="32"/>
        </w:rPr>
        <w:t xml:space="preserve"> </w:t>
      </w:r>
    </w:p>
    <w:p w14:paraId="596FCCF0"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1673225F" w14:textId="27513064" w:rsidR="00935ED5" w:rsidRPr="0009275D" w:rsidRDefault="0009275D" w:rsidP="0009275D">
      <w:pPr>
        <w:tabs>
          <w:tab w:val="right" w:leader="dot" w:pos="9356"/>
        </w:tabs>
        <w:overflowPunct w:val="0"/>
        <w:autoSpaceDE w:val="0"/>
        <w:autoSpaceDN w:val="0"/>
        <w:adjustRightInd w:val="0"/>
        <w:spacing w:before="0" w:after="0" w:line="360" w:lineRule="auto"/>
        <w:jc w:val="both"/>
        <w:textAlignment w:val="baseline"/>
        <w:rPr>
          <w:sz w:val="26"/>
          <w:szCs w:val="26"/>
          <w:lang w:val="vi-VN"/>
        </w:rPr>
      </w:pPr>
      <w:r>
        <w:rPr>
          <w:sz w:val="26"/>
          <w:szCs w:val="26"/>
          <w:lang w:val="vi-VN"/>
        </w:rPr>
        <w:t>The ...</w:t>
      </w:r>
    </w:p>
    <w:p w14:paraId="5E7CAF5E" w14:textId="77777777" w:rsidR="001D49C3" w:rsidRDefault="001D49C3">
      <w:pPr>
        <w:spacing w:before="0" w:after="200" w:line="276" w:lineRule="auto"/>
        <w:rPr>
          <w:b/>
          <w:bCs/>
          <w:sz w:val="32"/>
          <w:szCs w:val="32"/>
        </w:rPr>
      </w:pPr>
      <w:r>
        <w:rPr>
          <w:b/>
          <w:bCs/>
          <w:sz w:val="32"/>
          <w:szCs w:val="32"/>
        </w:rPr>
        <w:br w:type="page"/>
      </w:r>
    </w:p>
    <w:p w14:paraId="70607F3D" w14:textId="678596DC" w:rsidR="007E6AB9" w:rsidRPr="00743F7E" w:rsidRDefault="00311981" w:rsidP="005A5EF5">
      <w:pPr>
        <w:pStyle w:val="Nidungvnbn"/>
        <w:ind w:firstLine="0"/>
        <w:jc w:val="center"/>
        <w:rPr>
          <w:b/>
          <w:bCs/>
          <w:sz w:val="32"/>
          <w:szCs w:val="32"/>
        </w:rPr>
      </w:pPr>
      <w:r>
        <w:rPr>
          <w:b/>
          <w:bCs/>
          <w:sz w:val="32"/>
          <w:szCs w:val="32"/>
        </w:rPr>
        <w:lastRenderedPageBreak/>
        <w:t>TABLE OF</w:t>
      </w:r>
      <w:r w:rsidR="007E6AB9" w:rsidRPr="00743F7E">
        <w:rPr>
          <w:b/>
          <w:bCs/>
          <w:sz w:val="32"/>
          <w:szCs w:val="32"/>
        </w:rPr>
        <w:t xml:space="preserve"> </w:t>
      </w:r>
      <w:r>
        <w:rPr>
          <w:b/>
          <w:bCs/>
          <w:sz w:val="32"/>
          <w:szCs w:val="32"/>
        </w:rPr>
        <w:t>CONTENT</w:t>
      </w:r>
    </w:p>
    <w:p w14:paraId="6A92B660" w14:textId="77777777" w:rsidR="00F73A57" w:rsidRDefault="00F772AD">
      <w:pPr>
        <w:pStyle w:val="TOC1"/>
        <w:rPr>
          <w:rFonts w:asciiTheme="minorHAnsi" w:eastAsiaTheme="minorEastAsia" w:hAnsiTheme="minorHAnsi"/>
          <w:b w:val="0"/>
          <w:noProof/>
          <w:sz w:val="22"/>
          <w:szCs w:val="22"/>
          <w:lang w:val="en-GB" w:eastAsia="en-GB"/>
        </w:rPr>
      </w:pPr>
      <w:r>
        <w:rPr>
          <w:b w:val="0"/>
          <w:szCs w:val="26"/>
        </w:rPr>
        <w:fldChar w:fldCharType="begin"/>
      </w:r>
      <w:r>
        <w:rPr>
          <w:b w:val="0"/>
          <w:szCs w:val="26"/>
        </w:rPr>
        <w:instrText xml:space="preserve"> TOC \o "1-3" \h \z \u </w:instrText>
      </w:r>
      <w:r>
        <w:rPr>
          <w:b w:val="0"/>
          <w:szCs w:val="26"/>
        </w:rPr>
        <w:fldChar w:fldCharType="separate"/>
      </w:r>
      <w:hyperlink w:anchor="_Toc152077844" w:history="1">
        <w:r w:rsidR="00F73A57" w:rsidRPr="000A1792">
          <w:rPr>
            <w:rStyle w:val="Hyperlink"/>
            <w:noProof/>
          </w:rPr>
          <w:t>LIST OF FIGURES</w:t>
        </w:r>
        <w:r w:rsidR="00F73A57">
          <w:rPr>
            <w:noProof/>
            <w:webHidden/>
          </w:rPr>
          <w:tab/>
        </w:r>
        <w:r w:rsidR="00F73A57">
          <w:rPr>
            <w:noProof/>
            <w:webHidden/>
          </w:rPr>
          <w:fldChar w:fldCharType="begin"/>
        </w:r>
        <w:r w:rsidR="00F73A57">
          <w:rPr>
            <w:noProof/>
            <w:webHidden/>
          </w:rPr>
          <w:instrText xml:space="preserve"> PAGEREF _Toc152077844 \h </w:instrText>
        </w:r>
        <w:r w:rsidR="00F73A57">
          <w:rPr>
            <w:noProof/>
            <w:webHidden/>
          </w:rPr>
        </w:r>
        <w:r w:rsidR="00F73A57">
          <w:rPr>
            <w:noProof/>
            <w:webHidden/>
          </w:rPr>
          <w:fldChar w:fldCharType="separate"/>
        </w:r>
        <w:r w:rsidR="00F73A57">
          <w:rPr>
            <w:noProof/>
            <w:webHidden/>
          </w:rPr>
          <w:t>v</w:t>
        </w:r>
        <w:r w:rsidR="00F73A57">
          <w:rPr>
            <w:noProof/>
            <w:webHidden/>
          </w:rPr>
          <w:fldChar w:fldCharType="end"/>
        </w:r>
      </w:hyperlink>
    </w:p>
    <w:p w14:paraId="196B6595" w14:textId="77777777" w:rsidR="00F73A57" w:rsidRDefault="00000000">
      <w:pPr>
        <w:pStyle w:val="TOC1"/>
        <w:rPr>
          <w:rFonts w:asciiTheme="minorHAnsi" w:eastAsiaTheme="minorEastAsia" w:hAnsiTheme="minorHAnsi"/>
          <w:b w:val="0"/>
          <w:noProof/>
          <w:sz w:val="22"/>
          <w:szCs w:val="22"/>
          <w:lang w:val="en-GB" w:eastAsia="en-GB"/>
        </w:rPr>
      </w:pPr>
      <w:hyperlink w:anchor="_Toc152077845" w:history="1">
        <w:r w:rsidR="00F73A57" w:rsidRPr="000A1792">
          <w:rPr>
            <w:rStyle w:val="Hyperlink"/>
            <w:noProof/>
          </w:rPr>
          <w:t>LIST OF TABLES</w:t>
        </w:r>
        <w:r w:rsidR="00F73A57">
          <w:rPr>
            <w:noProof/>
            <w:webHidden/>
          </w:rPr>
          <w:tab/>
        </w:r>
        <w:r w:rsidR="00F73A57">
          <w:rPr>
            <w:noProof/>
            <w:webHidden/>
          </w:rPr>
          <w:fldChar w:fldCharType="begin"/>
        </w:r>
        <w:r w:rsidR="00F73A57">
          <w:rPr>
            <w:noProof/>
            <w:webHidden/>
          </w:rPr>
          <w:instrText xml:space="preserve"> PAGEREF _Toc152077845 \h </w:instrText>
        </w:r>
        <w:r w:rsidR="00F73A57">
          <w:rPr>
            <w:noProof/>
            <w:webHidden/>
          </w:rPr>
        </w:r>
        <w:r w:rsidR="00F73A57">
          <w:rPr>
            <w:noProof/>
            <w:webHidden/>
          </w:rPr>
          <w:fldChar w:fldCharType="separate"/>
        </w:r>
        <w:r w:rsidR="00F73A57">
          <w:rPr>
            <w:noProof/>
            <w:webHidden/>
          </w:rPr>
          <w:t>vi</w:t>
        </w:r>
        <w:r w:rsidR="00F73A57">
          <w:rPr>
            <w:noProof/>
            <w:webHidden/>
          </w:rPr>
          <w:fldChar w:fldCharType="end"/>
        </w:r>
      </w:hyperlink>
    </w:p>
    <w:p w14:paraId="4824BD66" w14:textId="77777777" w:rsidR="00F73A57" w:rsidRDefault="00000000">
      <w:pPr>
        <w:pStyle w:val="TOC1"/>
        <w:rPr>
          <w:rFonts w:asciiTheme="minorHAnsi" w:eastAsiaTheme="minorEastAsia" w:hAnsiTheme="minorHAnsi"/>
          <w:b w:val="0"/>
          <w:noProof/>
          <w:sz w:val="22"/>
          <w:szCs w:val="22"/>
          <w:lang w:val="en-GB" w:eastAsia="en-GB"/>
        </w:rPr>
      </w:pPr>
      <w:hyperlink w:anchor="_Toc152077846" w:history="1">
        <w:r w:rsidR="00F73A57" w:rsidRPr="000A1792">
          <w:rPr>
            <w:rStyle w:val="Hyperlink"/>
            <w:noProof/>
          </w:rPr>
          <w:t>ABBREVIATIONS</w:t>
        </w:r>
        <w:r w:rsidR="00F73A57">
          <w:rPr>
            <w:noProof/>
            <w:webHidden/>
          </w:rPr>
          <w:tab/>
        </w:r>
        <w:r w:rsidR="00F73A57">
          <w:rPr>
            <w:noProof/>
            <w:webHidden/>
          </w:rPr>
          <w:fldChar w:fldCharType="begin"/>
        </w:r>
        <w:r w:rsidR="00F73A57">
          <w:rPr>
            <w:noProof/>
            <w:webHidden/>
          </w:rPr>
          <w:instrText xml:space="preserve"> PAGEREF _Toc152077846 \h </w:instrText>
        </w:r>
        <w:r w:rsidR="00F73A57">
          <w:rPr>
            <w:noProof/>
            <w:webHidden/>
          </w:rPr>
        </w:r>
        <w:r w:rsidR="00F73A57">
          <w:rPr>
            <w:noProof/>
            <w:webHidden/>
          </w:rPr>
          <w:fldChar w:fldCharType="separate"/>
        </w:r>
        <w:r w:rsidR="00F73A57">
          <w:rPr>
            <w:noProof/>
            <w:webHidden/>
          </w:rPr>
          <w:t>vii</w:t>
        </w:r>
        <w:r w:rsidR="00F73A57">
          <w:rPr>
            <w:noProof/>
            <w:webHidden/>
          </w:rPr>
          <w:fldChar w:fldCharType="end"/>
        </w:r>
      </w:hyperlink>
    </w:p>
    <w:p w14:paraId="4482DBB4" w14:textId="77777777" w:rsidR="00F73A57" w:rsidRDefault="00000000">
      <w:pPr>
        <w:pStyle w:val="TOC1"/>
        <w:rPr>
          <w:rFonts w:asciiTheme="minorHAnsi" w:eastAsiaTheme="minorEastAsia" w:hAnsiTheme="minorHAnsi"/>
          <w:b w:val="0"/>
          <w:noProof/>
          <w:sz w:val="22"/>
          <w:szCs w:val="22"/>
          <w:lang w:val="en-GB" w:eastAsia="en-GB"/>
        </w:rPr>
      </w:pPr>
      <w:hyperlink w:anchor="_Toc152077847" w:history="1">
        <w:r w:rsidR="00F73A57" w:rsidRPr="000A1792">
          <w:rPr>
            <w:rStyle w:val="Hyperlink"/>
            <w:noProof/>
          </w:rPr>
          <w:t>CHAPTER 1. INTRODUCTION</w:t>
        </w:r>
        <w:r w:rsidR="00F73A57">
          <w:rPr>
            <w:noProof/>
            <w:webHidden/>
          </w:rPr>
          <w:tab/>
        </w:r>
        <w:r w:rsidR="00F73A57">
          <w:rPr>
            <w:noProof/>
            <w:webHidden/>
          </w:rPr>
          <w:fldChar w:fldCharType="begin"/>
        </w:r>
        <w:r w:rsidR="00F73A57">
          <w:rPr>
            <w:noProof/>
            <w:webHidden/>
          </w:rPr>
          <w:instrText xml:space="preserve"> PAGEREF _Toc152077847 \h </w:instrText>
        </w:r>
        <w:r w:rsidR="00F73A57">
          <w:rPr>
            <w:noProof/>
            <w:webHidden/>
          </w:rPr>
        </w:r>
        <w:r w:rsidR="00F73A57">
          <w:rPr>
            <w:noProof/>
            <w:webHidden/>
          </w:rPr>
          <w:fldChar w:fldCharType="separate"/>
        </w:r>
        <w:r w:rsidR="00F73A57">
          <w:rPr>
            <w:noProof/>
            <w:webHidden/>
          </w:rPr>
          <w:t>1</w:t>
        </w:r>
        <w:r w:rsidR="00F73A57">
          <w:rPr>
            <w:noProof/>
            <w:webHidden/>
          </w:rPr>
          <w:fldChar w:fldCharType="end"/>
        </w:r>
      </w:hyperlink>
    </w:p>
    <w:p w14:paraId="6B336693" w14:textId="77777777" w:rsidR="00F73A57" w:rsidRDefault="00000000">
      <w:pPr>
        <w:pStyle w:val="TOC2"/>
        <w:rPr>
          <w:rFonts w:asciiTheme="minorHAnsi" w:eastAsiaTheme="minorEastAsia" w:hAnsiTheme="minorHAnsi"/>
          <w:noProof/>
          <w:sz w:val="22"/>
          <w:szCs w:val="22"/>
          <w:lang w:val="en-GB" w:eastAsia="en-GB"/>
        </w:rPr>
      </w:pPr>
      <w:hyperlink w:anchor="_Toc152077848" w:history="1">
        <w:r w:rsidR="00F73A57" w:rsidRPr="000A1792">
          <w:rPr>
            <w:rStyle w:val="Hyperlink"/>
            <w:noProof/>
          </w:rPr>
          <w:t>1.1 Content 1</w:t>
        </w:r>
        <w:r w:rsidR="00F73A57">
          <w:rPr>
            <w:noProof/>
            <w:webHidden/>
          </w:rPr>
          <w:tab/>
        </w:r>
        <w:r w:rsidR="00F73A57">
          <w:rPr>
            <w:noProof/>
            <w:webHidden/>
          </w:rPr>
          <w:fldChar w:fldCharType="begin"/>
        </w:r>
        <w:r w:rsidR="00F73A57">
          <w:rPr>
            <w:noProof/>
            <w:webHidden/>
          </w:rPr>
          <w:instrText xml:space="preserve"> PAGEREF _Toc152077848 \h </w:instrText>
        </w:r>
        <w:r w:rsidR="00F73A57">
          <w:rPr>
            <w:noProof/>
            <w:webHidden/>
          </w:rPr>
        </w:r>
        <w:r w:rsidR="00F73A57">
          <w:rPr>
            <w:noProof/>
            <w:webHidden/>
          </w:rPr>
          <w:fldChar w:fldCharType="separate"/>
        </w:r>
        <w:r w:rsidR="00F73A57">
          <w:rPr>
            <w:noProof/>
            <w:webHidden/>
          </w:rPr>
          <w:t>1</w:t>
        </w:r>
        <w:r w:rsidR="00F73A57">
          <w:rPr>
            <w:noProof/>
            <w:webHidden/>
          </w:rPr>
          <w:fldChar w:fldCharType="end"/>
        </w:r>
      </w:hyperlink>
    </w:p>
    <w:p w14:paraId="2DF2FB9B" w14:textId="77777777" w:rsidR="00F73A57" w:rsidRDefault="00000000">
      <w:pPr>
        <w:pStyle w:val="TOC2"/>
        <w:rPr>
          <w:rFonts w:asciiTheme="minorHAnsi" w:eastAsiaTheme="minorEastAsia" w:hAnsiTheme="minorHAnsi"/>
          <w:noProof/>
          <w:sz w:val="22"/>
          <w:szCs w:val="22"/>
          <w:lang w:val="en-GB" w:eastAsia="en-GB"/>
        </w:rPr>
      </w:pPr>
      <w:hyperlink w:anchor="_Toc152077849" w:history="1">
        <w:r w:rsidR="00F73A57" w:rsidRPr="000A1792">
          <w:rPr>
            <w:rStyle w:val="Hyperlink"/>
            <w:noProof/>
          </w:rPr>
          <w:t>1.2 Content 2</w:t>
        </w:r>
        <w:r w:rsidR="00F73A57">
          <w:rPr>
            <w:noProof/>
            <w:webHidden/>
          </w:rPr>
          <w:tab/>
        </w:r>
        <w:r w:rsidR="00F73A57">
          <w:rPr>
            <w:noProof/>
            <w:webHidden/>
          </w:rPr>
          <w:fldChar w:fldCharType="begin"/>
        </w:r>
        <w:r w:rsidR="00F73A57">
          <w:rPr>
            <w:noProof/>
            <w:webHidden/>
          </w:rPr>
          <w:instrText xml:space="preserve"> PAGEREF _Toc152077849 \h </w:instrText>
        </w:r>
        <w:r w:rsidR="00F73A57">
          <w:rPr>
            <w:noProof/>
            <w:webHidden/>
          </w:rPr>
        </w:r>
        <w:r w:rsidR="00F73A57">
          <w:rPr>
            <w:noProof/>
            <w:webHidden/>
          </w:rPr>
          <w:fldChar w:fldCharType="separate"/>
        </w:r>
        <w:r w:rsidR="00F73A57">
          <w:rPr>
            <w:noProof/>
            <w:webHidden/>
          </w:rPr>
          <w:t>1</w:t>
        </w:r>
        <w:r w:rsidR="00F73A57">
          <w:rPr>
            <w:noProof/>
            <w:webHidden/>
          </w:rPr>
          <w:fldChar w:fldCharType="end"/>
        </w:r>
      </w:hyperlink>
    </w:p>
    <w:p w14:paraId="5DAB39DB" w14:textId="77777777" w:rsidR="00F73A57" w:rsidRDefault="00000000">
      <w:pPr>
        <w:pStyle w:val="TOC1"/>
        <w:rPr>
          <w:rFonts w:asciiTheme="minorHAnsi" w:eastAsiaTheme="minorEastAsia" w:hAnsiTheme="minorHAnsi"/>
          <w:b w:val="0"/>
          <w:noProof/>
          <w:sz w:val="22"/>
          <w:szCs w:val="22"/>
          <w:lang w:val="en-GB" w:eastAsia="en-GB"/>
        </w:rPr>
      </w:pPr>
      <w:hyperlink w:anchor="_Toc152077850" w:history="1">
        <w:r w:rsidR="00F73A57" w:rsidRPr="000A1792">
          <w:rPr>
            <w:rStyle w:val="Hyperlink"/>
            <w:noProof/>
          </w:rPr>
          <w:t>CHAPTER 2. THEORETICAL BASIS</w:t>
        </w:r>
        <w:r w:rsidR="00F73A57">
          <w:rPr>
            <w:noProof/>
            <w:webHidden/>
          </w:rPr>
          <w:tab/>
        </w:r>
        <w:r w:rsidR="00F73A57">
          <w:rPr>
            <w:noProof/>
            <w:webHidden/>
          </w:rPr>
          <w:fldChar w:fldCharType="begin"/>
        </w:r>
        <w:r w:rsidR="00F73A57">
          <w:rPr>
            <w:noProof/>
            <w:webHidden/>
          </w:rPr>
          <w:instrText xml:space="preserve"> PAGEREF _Toc152077850 \h </w:instrText>
        </w:r>
        <w:r w:rsidR="00F73A57">
          <w:rPr>
            <w:noProof/>
            <w:webHidden/>
          </w:rPr>
        </w:r>
        <w:r w:rsidR="00F73A57">
          <w:rPr>
            <w:noProof/>
            <w:webHidden/>
          </w:rPr>
          <w:fldChar w:fldCharType="separate"/>
        </w:r>
        <w:r w:rsidR="00F73A57">
          <w:rPr>
            <w:noProof/>
            <w:webHidden/>
          </w:rPr>
          <w:t>2</w:t>
        </w:r>
        <w:r w:rsidR="00F73A57">
          <w:rPr>
            <w:noProof/>
            <w:webHidden/>
          </w:rPr>
          <w:fldChar w:fldCharType="end"/>
        </w:r>
      </w:hyperlink>
    </w:p>
    <w:p w14:paraId="0CD76A84" w14:textId="77777777" w:rsidR="00F73A57" w:rsidRDefault="00000000">
      <w:pPr>
        <w:pStyle w:val="TOC2"/>
        <w:rPr>
          <w:rFonts w:asciiTheme="minorHAnsi" w:eastAsiaTheme="minorEastAsia" w:hAnsiTheme="minorHAnsi"/>
          <w:noProof/>
          <w:sz w:val="22"/>
          <w:szCs w:val="22"/>
          <w:lang w:val="en-GB" w:eastAsia="en-GB"/>
        </w:rPr>
      </w:pPr>
      <w:hyperlink w:anchor="_Toc152077851" w:history="1">
        <w:r w:rsidR="00F73A57" w:rsidRPr="000A1792">
          <w:rPr>
            <w:rStyle w:val="Hyperlink"/>
            <w:noProof/>
          </w:rPr>
          <w:t>2.1 Content 1</w:t>
        </w:r>
        <w:r w:rsidR="00F73A57">
          <w:rPr>
            <w:noProof/>
            <w:webHidden/>
          </w:rPr>
          <w:tab/>
        </w:r>
        <w:r w:rsidR="00F73A57">
          <w:rPr>
            <w:noProof/>
            <w:webHidden/>
          </w:rPr>
          <w:fldChar w:fldCharType="begin"/>
        </w:r>
        <w:r w:rsidR="00F73A57">
          <w:rPr>
            <w:noProof/>
            <w:webHidden/>
          </w:rPr>
          <w:instrText xml:space="preserve"> PAGEREF _Toc152077851 \h </w:instrText>
        </w:r>
        <w:r w:rsidR="00F73A57">
          <w:rPr>
            <w:noProof/>
            <w:webHidden/>
          </w:rPr>
        </w:r>
        <w:r w:rsidR="00F73A57">
          <w:rPr>
            <w:noProof/>
            <w:webHidden/>
          </w:rPr>
          <w:fldChar w:fldCharType="separate"/>
        </w:r>
        <w:r w:rsidR="00F73A57">
          <w:rPr>
            <w:noProof/>
            <w:webHidden/>
          </w:rPr>
          <w:t>2</w:t>
        </w:r>
        <w:r w:rsidR="00F73A57">
          <w:rPr>
            <w:noProof/>
            <w:webHidden/>
          </w:rPr>
          <w:fldChar w:fldCharType="end"/>
        </w:r>
      </w:hyperlink>
    </w:p>
    <w:p w14:paraId="3F1E0945" w14:textId="77777777" w:rsidR="00F73A57" w:rsidRDefault="00000000">
      <w:pPr>
        <w:pStyle w:val="TOC2"/>
        <w:rPr>
          <w:rFonts w:asciiTheme="minorHAnsi" w:eastAsiaTheme="minorEastAsia" w:hAnsiTheme="minorHAnsi"/>
          <w:noProof/>
          <w:sz w:val="22"/>
          <w:szCs w:val="22"/>
          <w:lang w:val="en-GB" w:eastAsia="en-GB"/>
        </w:rPr>
      </w:pPr>
      <w:hyperlink w:anchor="_Toc152077852" w:history="1">
        <w:r w:rsidR="00F73A57" w:rsidRPr="000A1792">
          <w:rPr>
            <w:rStyle w:val="Hyperlink"/>
            <w:noProof/>
          </w:rPr>
          <w:t>2.2 Content 2</w:t>
        </w:r>
        <w:r w:rsidR="00F73A57">
          <w:rPr>
            <w:noProof/>
            <w:webHidden/>
          </w:rPr>
          <w:tab/>
        </w:r>
        <w:r w:rsidR="00F73A57">
          <w:rPr>
            <w:noProof/>
            <w:webHidden/>
          </w:rPr>
          <w:fldChar w:fldCharType="begin"/>
        </w:r>
        <w:r w:rsidR="00F73A57">
          <w:rPr>
            <w:noProof/>
            <w:webHidden/>
          </w:rPr>
          <w:instrText xml:space="preserve"> PAGEREF _Toc152077852 \h </w:instrText>
        </w:r>
        <w:r w:rsidR="00F73A57">
          <w:rPr>
            <w:noProof/>
            <w:webHidden/>
          </w:rPr>
        </w:r>
        <w:r w:rsidR="00F73A57">
          <w:rPr>
            <w:noProof/>
            <w:webHidden/>
          </w:rPr>
          <w:fldChar w:fldCharType="separate"/>
        </w:r>
        <w:r w:rsidR="00F73A57">
          <w:rPr>
            <w:noProof/>
            <w:webHidden/>
          </w:rPr>
          <w:t>2</w:t>
        </w:r>
        <w:r w:rsidR="00F73A57">
          <w:rPr>
            <w:noProof/>
            <w:webHidden/>
          </w:rPr>
          <w:fldChar w:fldCharType="end"/>
        </w:r>
      </w:hyperlink>
    </w:p>
    <w:p w14:paraId="7E566232" w14:textId="77777777" w:rsidR="00F73A57" w:rsidRDefault="00000000">
      <w:pPr>
        <w:pStyle w:val="TOC1"/>
        <w:rPr>
          <w:rFonts w:asciiTheme="minorHAnsi" w:eastAsiaTheme="minorEastAsia" w:hAnsiTheme="minorHAnsi"/>
          <w:b w:val="0"/>
          <w:noProof/>
          <w:sz w:val="22"/>
          <w:szCs w:val="22"/>
          <w:lang w:val="en-GB" w:eastAsia="en-GB"/>
        </w:rPr>
      </w:pPr>
      <w:hyperlink w:anchor="_Toc152077853" w:history="1">
        <w:r w:rsidR="00F73A57" w:rsidRPr="000A1792">
          <w:rPr>
            <w:rStyle w:val="Hyperlink"/>
            <w:noProof/>
          </w:rPr>
          <w:t>CHAPTER 3. DESIGNING AND IMPLEMENTING</w:t>
        </w:r>
        <w:r w:rsidR="00F73A57">
          <w:rPr>
            <w:noProof/>
            <w:webHidden/>
          </w:rPr>
          <w:tab/>
        </w:r>
        <w:r w:rsidR="00F73A57">
          <w:rPr>
            <w:noProof/>
            <w:webHidden/>
          </w:rPr>
          <w:fldChar w:fldCharType="begin"/>
        </w:r>
        <w:r w:rsidR="00F73A57">
          <w:rPr>
            <w:noProof/>
            <w:webHidden/>
          </w:rPr>
          <w:instrText xml:space="preserve"> PAGEREF _Toc152077853 \h </w:instrText>
        </w:r>
        <w:r w:rsidR="00F73A57">
          <w:rPr>
            <w:noProof/>
            <w:webHidden/>
          </w:rPr>
        </w:r>
        <w:r w:rsidR="00F73A57">
          <w:rPr>
            <w:noProof/>
            <w:webHidden/>
          </w:rPr>
          <w:fldChar w:fldCharType="separate"/>
        </w:r>
        <w:r w:rsidR="00F73A57">
          <w:rPr>
            <w:noProof/>
            <w:webHidden/>
          </w:rPr>
          <w:t>3</w:t>
        </w:r>
        <w:r w:rsidR="00F73A57">
          <w:rPr>
            <w:noProof/>
            <w:webHidden/>
          </w:rPr>
          <w:fldChar w:fldCharType="end"/>
        </w:r>
      </w:hyperlink>
    </w:p>
    <w:p w14:paraId="530218F7" w14:textId="77777777" w:rsidR="00F73A57" w:rsidRDefault="00000000">
      <w:pPr>
        <w:pStyle w:val="TOC2"/>
        <w:rPr>
          <w:rFonts w:asciiTheme="minorHAnsi" w:eastAsiaTheme="minorEastAsia" w:hAnsiTheme="minorHAnsi"/>
          <w:noProof/>
          <w:sz w:val="22"/>
          <w:szCs w:val="22"/>
          <w:lang w:val="en-GB" w:eastAsia="en-GB"/>
        </w:rPr>
      </w:pPr>
      <w:hyperlink w:anchor="_Toc152077854" w:history="1">
        <w:r w:rsidR="00F73A57" w:rsidRPr="000A1792">
          <w:rPr>
            <w:rStyle w:val="Hyperlink"/>
            <w:noProof/>
          </w:rPr>
          <w:t>3.1 Content 1</w:t>
        </w:r>
        <w:r w:rsidR="00F73A57">
          <w:rPr>
            <w:noProof/>
            <w:webHidden/>
          </w:rPr>
          <w:tab/>
        </w:r>
        <w:r w:rsidR="00F73A57">
          <w:rPr>
            <w:noProof/>
            <w:webHidden/>
          </w:rPr>
          <w:fldChar w:fldCharType="begin"/>
        </w:r>
        <w:r w:rsidR="00F73A57">
          <w:rPr>
            <w:noProof/>
            <w:webHidden/>
          </w:rPr>
          <w:instrText xml:space="preserve"> PAGEREF _Toc152077854 \h </w:instrText>
        </w:r>
        <w:r w:rsidR="00F73A57">
          <w:rPr>
            <w:noProof/>
            <w:webHidden/>
          </w:rPr>
        </w:r>
        <w:r w:rsidR="00F73A57">
          <w:rPr>
            <w:noProof/>
            <w:webHidden/>
          </w:rPr>
          <w:fldChar w:fldCharType="separate"/>
        </w:r>
        <w:r w:rsidR="00F73A57">
          <w:rPr>
            <w:noProof/>
            <w:webHidden/>
          </w:rPr>
          <w:t>3</w:t>
        </w:r>
        <w:r w:rsidR="00F73A57">
          <w:rPr>
            <w:noProof/>
            <w:webHidden/>
          </w:rPr>
          <w:fldChar w:fldCharType="end"/>
        </w:r>
      </w:hyperlink>
    </w:p>
    <w:p w14:paraId="12849EDD" w14:textId="77777777" w:rsidR="00F73A57" w:rsidRDefault="00000000">
      <w:pPr>
        <w:pStyle w:val="TOC2"/>
        <w:rPr>
          <w:rFonts w:asciiTheme="minorHAnsi" w:eastAsiaTheme="minorEastAsia" w:hAnsiTheme="minorHAnsi"/>
          <w:noProof/>
          <w:sz w:val="22"/>
          <w:szCs w:val="22"/>
          <w:lang w:val="en-GB" w:eastAsia="en-GB"/>
        </w:rPr>
      </w:pPr>
      <w:hyperlink w:anchor="_Toc152077855" w:history="1">
        <w:r w:rsidR="00F73A57" w:rsidRPr="000A1792">
          <w:rPr>
            <w:rStyle w:val="Hyperlink"/>
            <w:noProof/>
          </w:rPr>
          <w:t>3.2 Content 2</w:t>
        </w:r>
        <w:r w:rsidR="00F73A57">
          <w:rPr>
            <w:noProof/>
            <w:webHidden/>
          </w:rPr>
          <w:tab/>
        </w:r>
        <w:r w:rsidR="00F73A57">
          <w:rPr>
            <w:noProof/>
            <w:webHidden/>
          </w:rPr>
          <w:fldChar w:fldCharType="begin"/>
        </w:r>
        <w:r w:rsidR="00F73A57">
          <w:rPr>
            <w:noProof/>
            <w:webHidden/>
          </w:rPr>
          <w:instrText xml:space="preserve"> PAGEREF _Toc152077855 \h </w:instrText>
        </w:r>
        <w:r w:rsidR="00F73A57">
          <w:rPr>
            <w:noProof/>
            <w:webHidden/>
          </w:rPr>
        </w:r>
        <w:r w:rsidR="00F73A57">
          <w:rPr>
            <w:noProof/>
            <w:webHidden/>
          </w:rPr>
          <w:fldChar w:fldCharType="separate"/>
        </w:r>
        <w:r w:rsidR="00F73A57">
          <w:rPr>
            <w:noProof/>
            <w:webHidden/>
          </w:rPr>
          <w:t>3</w:t>
        </w:r>
        <w:r w:rsidR="00F73A57">
          <w:rPr>
            <w:noProof/>
            <w:webHidden/>
          </w:rPr>
          <w:fldChar w:fldCharType="end"/>
        </w:r>
      </w:hyperlink>
    </w:p>
    <w:p w14:paraId="04CF43AE" w14:textId="77777777" w:rsidR="00F73A57" w:rsidRDefault="00000000">
      <w:pPr>
        <w:pStyle w:val="TOC1"/>
        <w:rPr>
          <w:rFonts w:asciiTheme="minorHAnsi" w:eastAsiaTheme="minorEastAsia" w:hAnsiTheme="minorHAnsi"/>
          <w:b w:val="0"/>
          <w:noProof/>
          <w:sz w:val="22"/>
          <w:szCs w:val="22"/>
          <w:lang w:val="en-GB" w:eastAsia="en-GB"/>
        </w:rPr>
      </w:pPr>
      <w:hyperlink w:anchor="_Toc152077856" w:history="1">
        <w:r w:rsidR="00F73A57" w:rsidRPr="000A1792">
          <w:rPr>
            <w:rStyle w:val="Hyperlink"/>
            <w:noProof/>
          </w:rPr>
          <w:t>CHAPTER 4. RESULT</w:t>
        </w:r>
        <w:r w:rsidR="00F73A57">
          <w:rPr>
            <w:noProof/>
            <w:webHidden/>
          </w:rPr>
          <w:tab/>
        </w:r>
        <w:r w:rsidR="00F73A57">
          <w:rPr>
            <w:noProof/>
            <w:webHidden/>
          </w:rPr>
          <w:fldChar w:fldCharType="begin"/>
        </w:r>
        <w:r w:rsidR="00F73A57">
          <w:rPr>
            <w:noProof/>
            <w:webHidden/>
          </w:rPr>
          <w:instrText xml:space="preserve"> PAGEREF _Toc152077856 \h </w:instrText>
        </w:r>
        <w:r w:rsidR="00F73A57">
          <w:rPr>
            <w:noProof/>
            <w:webHidden/>
          </w:rPr>
        </w:r>
        <w:r w:rsidR="00F73A57">
          <w:rPr>
            <w:noProof/>
            <w:webHidden/>
          </w:rPr>
          <w:fldChar w:fldCharType="separate"/>
        </w:r>
        <w:r w:rsidR="00F73A57">
          <w:rPr>
            <w:noProof/>
            <w:webHidden/>
          </w:rPr>
          <w:t>3</w:t>
        </w:r>
        <w:r w:rsidR="00F73A57">
          <w:rPr>
            <w:noProof/>
            <w:webHidden/>
          </w:rPr>
          <w:fldChar w:fldCharType="end"/>
        </w:r>
      </w:hyperlink>
    </w:p>
    <w:p w14:paraId="1E6410F4" w14:textId="77777777" w:rsidR="00F73A57" w:rsidRDefault="00000000">
      <w:pPr>
        <w:pStyle w:val="TOC2"/>
        <w:rPr>
          <w:rFonts w:asciiTheme="minorHAnsi" w:eastAsiaTheme="minorEastAsia" w:hAnsiTheme="minorHAnsi"/>
          <w:noProof/>
          <w:sz w:val="22"/>
          <w:szCs w:val="22"/>
          <w:lang w:val="en-GB" w:eastAsia="en-GB"/>
        </w:rPr>
      </w:pPr>
      <w:hyperlink w:anchor="_Toc152077857" w:history="1">
        <w:r w:rsidR="00F73A57" w:rsidRPr="000A1792">
          <w:rPr>
            <w:rStyle w:val="Hyperlink"/>
            <w:noProof/>
          </w:rPr>
          <w:t>4.1 Content 1</w:t>
        </w:r>
        <w:r w:rsidR="00F73A57">
          <w:rPr>
            <w:noProof/>
            <w:webHidden/>
          </w:rPr>
          <w:tab/>
        </w:r>
        <w:r w:rsidR="00F73A57">
          <w:rPr>
            <w:noProof/>
            <w:webHidden/>
          </w:rPr>
          <w:fldChar w:fldCharType="begin"/>
        </w:r>
        <w:r w:rsidR="00F73A57">
          <w:rPr>
            <w:noProof/>
            <w:webHidden/>
          </w:rPr>
          <w:instrText xml:space="preserve"> PAGEREF _Toc152077857 \h </w:instrText>
        </w:r>
        <w:r w:rsidR="00F73A57">
          <w:rPr>
            <w:noProof/>
            <w:webHidden/>
          </w:rPr>
        </w:r>
        <w:r w:rsidR="00F73A57">
          <w:rPr>
            <w:noProof/>
            <w:webHidden/>
          </w:rPr>
          <w:fldChar w:fldCharType="separate"/>
        </w:r>
        <w:r w:rsidR="00F73A57">
          <w:rPr>
            <w:noProof/>
            <w:webHidden/>
          </w:rPr>
          <w:t>3</w:t>
        </w:r>
        <w:r w:rsidR="00F73A57">
          <w:rPr>
            <w:noProof/>
            <w:webHidden/>
          </w:rPr>
          <w:fldChar w:fldCharType="end"/>
        </w:r>
      </w:hyperlink>
    </w:p>
    <w:p w14:paraId="7FEB1097" w14:textId="77777777" w:rsidR="00F73A57" w:rsidRDefault="00000000">
      <w:pPr>
        <w:pStyle w:val="TOC2"/>
        <w:rPr>
          <w:rFonts w:asciiTheme="minorHAnsi" w:eastAsiaTheme="minorEastAsia" w:hAnsiTheme="minorHAnsi"/>
          <w:noProof/>
          <w:sz w:val="22"/>
          <w:szCs w:val="22"/>
          <w:lang w:val="en-GB" w:eastAsia="en-GB"/>
        </w:rPr>
      </w:pPr>
      <w:hyperlink w:anchor="_Toc152077858" w:history="1">
        <w:r w:rsidR="00F73A57" w:rsidRPr="000A1792">
          <w:rPr>
            <w:rStyle w:val="Hyperlink"/>
            <w:noProof/>
          </w:rPr>
          <w:t>4.2 Content 2</w:t>
        </w:r>
        <w:r w:rsidR="00F73A57">
          <w:rPr>
            <w:noProof/>
            <w:webHidden/>
          </w:rPr>
          <w:tab/>
        </w:r>
        <w:r w:rsidR="00F73A57">
          <w:rPr>
            <w:noProof/>
            <w:webHidden/>
          </w:rPr>
          <w:fldChar w:fldCharType="begin"/>
        </w:r>
        <w:r w:rsidR="00F73A57">
          <w:rPr>
            <w:noProof/>
            <w:webHidden/>
          </w:rPr>
          <w:instrText xml:space="preserve"> PAGEREF _Toc152077858 \h </w:instrText>
        </w:r>
        <w:r w:rsidR="00F73A57">
          <w:rPr>
            <w:noProof/>
            <w:webHidden/>
          </w:rPr>
        </w:r>
        <w:r w:rsidR="00F73A57">
          <w:rPr>
            <w:noProof/>
            <w:webHidden/>
          </w:rPr>
          <w:fldChar w:fldCharType="separate"/>
        </w:r>
        <w:r w:rsidR="00F73A57">
          <w:rPr>
            <w:noProof/>
            <w:webHidden/>
          </w:rPr>
          <w:t>3</w:t>
        </w:r>
        <w:r w:rsidR="00F73A57">
          <w:rPr>
            <w:noProof/>
            <w:webHidden/>
          </w:rPr>
          <w:fldChar w:fldCharType="end"/>
        </w:r>
      </w:hyperlink>
    </w:p>
    <w:p w14:paraId="77E87AA5" w14:textId="77777777" w:rsidR="00F73A57" w:rsidRDefault="00000000">
      <w:pPr>
        <w:pStyle w:val="TOC1"/>
        <w:rPr>
          <w:rFonts w:asciiTheme="minorHAnsi" w:eastAsiaTheme="minorEastAsia" w:hAnsiTheme="minorHAnsi"/>
          <w:b w:val="0"/>
          <w:noProof/>
          <w:sz w:val="22"/>
          <w:szCs w:val="22"/>
          <w:lang w:val="en-GB" w:eastAsia="en-GB"/>
        </w:rPr>
      </w:pPr>
      <w:hyperlink w:anchor="_Toc152077859" w:history="1">
        <w:r w:rsidR="00F73A57" w:rsidRPr="000A1792">
          <w:rPr>
            <w:rStyle w:val="Hyperlink"/>
            <w:noProof/>
          </w:rPr>
          <w:t>CHAPTER 5. CONCLUSION</w:t>
        </w:r>
        <w:r w:rsidR="00F73A57">
          <w:rPr>
            <w:noProof/>
            <w:webHidden/>
          </w:rPr>
          <w:tab/>
        </w:r>
        <w:r w:rsidR="00F73A57">
          <w:rPr>
            <w:noProof/>
            <w:webHidden/>
          </w:rPr>
          <w:fldChar w:fldCharType="begin"/>
        </w:r>
        <w:r w:rsidR="00F73A57">
          <w:rPr>
            <w:noProof/>
            <w:webHidden/>
          </w:rPr>
          <w:instrText xml:space="preserve"> PAGEREF _Toc152077859 \h </w:instrText>
        </w:r>
        <w:r w:rsidR="00F73A57">
          <w:rPr>
            <w:noProof/>
            <w:webHidden/>
          </w:rPr>
        </w:r>
        <w:r w:rsidR="00F73A57">
          <w:rPr>
            <w:noProof/>
            <w:webHidden/>
          </w:rPr>
          <w:fldChar w:fldCharType="separate"/>
        </w:r>
        <w:r w:rsidR="00F73A57">
          <w:rPr>
            <w:noProof/>
            <w:webHidden/>
          </w:rPr>
          <w:t>5</w:t>
        </w:r>
        <w:r w:rsidR="00F73A57">
          <w:rPr>
            <w:noProof/>
            <w:webHidden/>
          </w:rPr>
          <w:fldChar w:fldCharType="end"/>
        </w:r>
      </w:hyperlink>
    </w:p>
    <w:p w14:paraId="2CB60DA5" w14:textId="77777777" w:rsidR="00F73A57" w:rsidRDefault="00000000">
      <w:pPr>
        <w:pStyle w:val="TOC2"/>
        <w:rPr>
          <w:rFonts w:asciiTheme="minorHAnsi" w:eastAsiaTheme="minorEastAsia" w:hAnsiTheme="minorHAnsi"/>
          <w:noProof/>
          <w:sz w:val="22"/>
          <w:szCs w:val="22"/>
          <w:lang w:val="en-GB" w:eastAsia="en-GB"/>
        </w:rPr>
      </w:pPr>
      <w:hyperlink w:anchor="_Toc152077860" w:history="1">
        <w:r w:rsidR="00F73A57" w:rsidRPr="000A1792">
          <w:rPr>
            <w:rStyle w:val="Hyperlink"/>
            <w:noProof/>
          </w:rPr>
          <w:t>5.1 Conclusion</w:t>
        </w:r>
        <w:r w:rsidR="00F73A57">
          <w:rPr>
            <w:noProof/>
            <w:webHidden/>
          </w:rPr>
          <w:tab/>
        </w:r>
        <w:r w:rsidR="00F73A57">
          <w:rPr>
            <w:noProof/>
            <w:webHidden/>
          </w:rPr>
          <w:fldChar w:fldCharType="begin"/>
        </w:r>
        <w:r w:rsidR="00F73A57">
          <w:rPr>
            <w:noProof/>
            <w:webHidden/>
          </w:rPr>
          <w:instrText xml:space="preserve"> PAGEREF _Toc152077860 \h </w:instrText>
        </w:r>
        <w:r w:rsidR="00F73A57">
          <w:rPr>
            <w:noProof/>
            <w:webHidden/>
          </w:rPr>
        </w:r>
        <w:r w:rsidR="00F73A57">
          <w:rPr>
            <w:noProof/>
            <w:webHidden/>
          </w:rPr>
          <w:fldChar w:fldCharType="separate"/>
        </w:r>
        <w:r w:rsidR="00F73A57">
          <w:rPr>
            <w:noProof/>
            <w:webHidden/>
          </w:rPr>
          <w:t>5</w:t>
        </w:r>
        <w:r w:rsidR="00F73A57">
          <w:rPr>
            <w:noProof/>
            <w:webHidden/>
          </w:rPr>
          <w:fldChar w:fldCharType="end"/>
        </w:r>
      </w:hyperlink>
    </w:p>
    <w:p w14:paraId="5F36369A" w14:textId="77777777" w:rsidR="00F73A57" w:rsidRDefault="00000000">
      <w:pPr>
        <w:pStyle w:val="TOC2"/>
        <w:rPr>
          <w:rFonts w:asciiTheme="minorHAnsi" w:eastAsiaTheme="minorEastAsia" w:hAnsiTheme="minorHAnsi"/>
          <w:noProof/>
          <w:sz w:val="22"/>
          <w:szCs w:val="22"/>
          <w:lang w:val="en-GB" w:eastAsia="en-GB"/>
        </w:rPr>
      </w:pPr>
      <w:hyperlink w:anchor="_Toc152077861" w:history="1">
        <w:r w:rsidR="00F73A57" w:rsidRPr="000A1792">
          <w:rPr>
            <w:rStyle w:val="Hyperlink"/>
            <w:noProof/>
          </w:rPr>
          <w:t>5.2 Potential and Development Direction</w:t>
        </w:r>
        <w:r w:rsidR="00F73A57">
          <w:rPr>
            <w:noProof/>
            <w:webHidden/>
          </w:rPr>
          <w:tab/>
        </w:r>
        <w:r w:rsidR="00F73A57">
          <w:rPr>
            <w:noProof/>
            <w:webHidden/>
          </w:rPr>
          <w:fldChar w:fldCharType="begin"/>
        </w:r>
        <w:r w:rsidR="00F73A57">
          <w:rPr>
            <w:noProof/>
            <w:webHidden/>
          </w:rPr>
          <w:instrText xml:space="preserve"> PAGEREF _Toc152077861 \h </w:instrText>
        </w:r>
        <w:r w:rsidR="00F73A57">
          <w:rPr>
            <w:noProof/>
            <w:webHidden/>
          </w:rPr>
        </w:r>
        <w:r w:rsidR="00F73A57">
          <w:rPr>
            <w:noProof/>
            <w:webHidden/>
          </w:rPr>
          <w:fldChar w:fldCharType="separate"/>
        </w:r>
        <w:r w:rsidR="00F73A57">
          <w:rPr>
            <w:noProof/>
            <w:webHidden/>
          </w:rPr>
          <w:t>5</w:t>
        </w:r>
        <w:r w:rsidR="00F73A57">
          <w:rPr>
            <w:noProof/>
            <w:webHidden/>
          </w:rPr>
          <w:fldChar w:fldCharType="end"/>
        </w:r>
      </w:hyperlink>
    </w:p>
    <w:p w14:paraId="3DD98C9C" w14:textId="77777777" w:rsidR="00F73A57" w:rsidRDefault="00000000">
      <w:pPr>
        <w:pStyle w:val="TOC1"/>
        <w:rPr>
          <w:rFonts w:asciiTheme="minorHAnsi" w:eastAsiaTheme="minorEastAsia" w:hAnsiTheme="minorHAnsi"/>
          <w:b w:val="0"/>
          <w:noProof/>
          <w:sz w:val="22"/>
          <w:szCs w:val="22"/>
          <w:lang w:val="en-GB" w:eastAsia="en-GB"/>
        </w:rPr>
      </w:pPr>
      <w:hyperlink w:anchor="_Toc152077862" w:history="1">
        <w:r w:rsidR="00F73A57" w:rsidRPr="000A1792">
          <w:rPr>
            <w:rStyle w:val="Hyperlink"/>
            <w:noProof/>
          </w:rPr>
          <w:t>REFERENCES</w:t>
        </w:r>
        <w:r w:rsidR="00F73A57">
          <w:rPr>
            <w:noProof/>
            <w:webHidden/>
          </w:rPr>
          <w:tab/>
        </w:r>
        <w:r w:rsidR="00F73A57">
          <w:rPr>
            <w:noProof/>
            <w:webHidden/>
          </w:rPr>
          <w:fldChar w:fldCharType="begin"/>
        </w:r>
        <w:r w:rsidR="00F73A57">
          <w:rPr>
            <w:noProof/>
            <w:webHidden/>
          </w:rPr>
          <w:instrText xml:space="preserve"> PAGEREF _Toc152077862 \h </w:instrText>
        </w:r>
        <w:r w:rsidR="00F73A57">
          <w:rPr>
            <w:noProof/>
            <w:webHidden/>
          </w:rPr>
        </w:r>
        <w:r w:rsidR="00F73A57">
          <w:rPr>
            <w:noProof/>
            <w:webHidden/>
          </w:rPr>
          <w:fldChar w:fldCharType="separate"/>
        </w:r>
        <w:r w:rsidR="00F73A57">
          <w:rPr>
            <w:noProof/>
            <w:webHidden/>
          </w:rPr>
          <w:t>6</w:t>
        </w:r>
        <w:r w:rsidR="00F73A57">
          <w:rPr>
            <w:noProof/>
            <w:webHidden/>
          </w:rPr>
          <w:fldChar w:fldCharType="end"/>
        </w:r>
      </w:hyperlink>
    </w:p>
    <w:p w14:paraId="12BFCC10" w14:textId="5F011DE1" w:rsidR="00B127A5" w:rsidRDefault="00F772AD" w:rsidP="00410D91">
      <w:pPr>
        <w:pStyle w:val="TOC1"/>
        <w:rPr>
          <w:lang w:val="vi-VN"/>
        </w:rPr>
      </w:pPr>
      <w:r>
        <w:fldChar w:fldCharType="end"/>
      </w:r>
      <w:r w:rsidR="00B127A5">
        <w:br w:type="page"/>
      </w:r>
    </w:p>
    <w:p w14:paraId="63042F4B" w14:textId="22A497D3" w:rsidR="000044BC" w:rsidRPr="00B127A5" w:rsidRDefault="00D877B6" w:rsidP="00B127A5">
      <w:pPr>
        <w:pStyle w:val="Heading1"/>
        <w:numPr>
          <w:ilvl w:val="0"/>
          <w:numId w:val="0"/>
        </w:numPr>
        <w:ind w:left="284" w:hanging="284"/>
        <w:jc w:val="center"/>
        <w:rPr>
          <w:sz w:val="26"/>
          <w:szCs w:val="26"/>
        </w:rPr>
      </w:pPr>
      <w:bookmarkStart w:id="1" w:name="_Toc152077844"/>
      <w:r>
        <w:rPr>
          <w:lang w:val="en-US"/>
        </w:rPr>
        <w:lastRenderedPageBreak/>
        <w:t>LIST OF FIGURES</w:t>
      </w:r>
      <w:bookmarkEnd w:id="1"/>
    </w:p>
    <w:p w14:paraId="644CFCFA" w14:textId="77777777" w:rsidR="00F73A57" w:rsidRDefault="00776F54">
      <w:pPr>
        <w:pStyle w:val="TableofFigures"/>
        <w:tabs>
          <w:tab w:val="right" w:leader="dot" w:pos="8777"/>
        </w:tabs>
        <w:rPr>
          <w:rFonts w:asciiTheme="minorHAnsi" w:eastAsiaTheme="minorEastAsia" w:hAnsiTheme="minorHAnsi"/>
          <w:noProof/>
          <w:sz w:val="22"/>
          <w:szCs w:val="22"/>
          <w:lang w:val="en-GB" w:eastAsia="en-GB"/>
        </w:rPr>
      </w:pPr>
      <w:r>
        <w:fldChar w:fldCharType="begin"/>
      </w:r>
      <w:r>
        <w:instrText xml:space="preserve"> TOC \h \z \c "Figure" </w:instrText>
      </w:r>
      <w:r>
        <w:fldChar w:fldCharType="separate"/>
      </w:r>
      <w:hyperlink w:anchor="_Toc152077863" w:history="1">
        <w:r w:rsidR="00F73A57" w:rsidRPr="009324B6">
          <w:rPr>
            <w:rStyle w:val="Hyperlink"/>
            <w:noProof/>
          </w:rPr>
          <w:t>Figure 4</w:t>
        </w:r>
        <w:r w:rsidR="00F73A57" w:rsidRPr="009324B6">
          <w:rPr>
            <w:rStyle w:val="Hyperlink"/>
            <w:noProof/>
            <w:lang w:val="vi-VN"/>
          </w:rPr>
          <w:t>.</w:t>
        </w:r>
        <w:r w:rsidR="00F73A57" w:rsidRPr="009324B6">
          <w:rPr>
            <w:rStyle w:val="Hyperlink"/>
            <w:noProof/>
          </w:rPr>
          <w:t>1</w:t>
        </w:r>
        <w:r w:rsidR="00F73A57" w:rsidRPr="009324B6">
          <w:rPr>
            <w:rStyle w:val="Hyperlink"/>
            <w:noProof/>
            <w:lang w:val="vi-VN"/>
          </w:rPr>
          <w:t>:</w:t>
        </w:r>
        <w:r w:rsidR="00F73A57" w:rsidRPr="009324B6">
          <w:rPr>
            <w:rStyle w:val="Hyperlink"/>
            <w:noProof/>
          </w:rPr>
          <w:t xml:space="preserve"> Slider bar of home page</w:t>
        </w:r>
        <w:r w:rsidR="00F73A57">
          <w:rPr>
            <w:noProof/>
            <w:webHidden/>
          </w:rPr>
          <w:tab/>
        </w:r>
        <w:r w:rsidR="00F73A57">
          <w:rPr>
            <w:noProof/>
            <w:webHidden/>
          </w:rPr>
          <w:fldChar w:fldCharType="begin"/>
        </w:r>
        <w:r w:rsidR="00F73A57">
          <w:rPr>
            <w:noProof/>
            <w:webHidden/>
          </w:rPr>
          <w:instrText xml:space="preserve"> PAGEREF _Toc152077863 \h </w:instrText>
        </w:r>
        <w:r w:rsidR="00F73A57">
          <w:rPr>
            <w:noProof/>
            <w:webHidden/>
          </w:rPr>
        </w:r>
        <w:r w:rsidR="00F73A57">
          <w:rPr>
            <w:noProof/>
            <w:webHidden/>
          </w:rPr>
          <w:fldChar w:fldCharType="separate"/>
        </w:r>
        <w:r w:rsidR="00F73A57">
          <w:rPr>
            <w:noProof/>
            <w:webHidden/>
          </w:rPr>
          <w:t>4</w:t>
        </w:r>
        <w:r w:rsidR="00F73A57">
          <w:rPr>
            <w:noProof/>
            <w:webHidden/>
          </w:rPr>
          <w:fldChar w:fldCharType="end"/>
        </w:r>
      </w:hyperlink>
    </w:p>
    <w:p w14:paraId="6B0905D2" w14:textId="17776A45" w:rsidR="002C7D83" w:rsidRDefault="00776F54">
      <w:pPr>
        <w:spacing w:after="200" w:line="276" w:lineRule="auto"/>
        <w:rPr>
          <w:b/>
          <w:sz w:val="32"/>
          <w:szCs w:val="32"/>
          <w:lang w:val="vi-VN"/>
        </w:rPr>
      </w:pPr>
      <w:r>
        <w:fldChar w:fldCharType="end"/>
      </w:r>
      <w:r w:rsidR="002C7D83">
        <w:br w:type="page"/>
      </w:r>
    </w:p>
    <w:p w14:paraId="54314897" w14:textId="65199312" w:rsidR="00F772AD" w:rsidRDefault="00D877B6" w:rsidP="00D013C2">
      <w:pPr>
        <w:pStyle w:val="Heading1"/>
        <w:numPr>
          <w:ilvl w:val="0"/>
          <w:numId w:val="0"/>
        </w:numPr>
        <w:jc w:val="center"/>
        <w:rPr>
          <w:lang w:val="en-US"/>
        </w:rPr>
      </w:pPr>
      <w:bookmarkStart w:id="2" w:name="_Toc152077845"/>
      <w:r>
        <w:rPr>
          <w:lang w:val="en-US"/>
        </w:rPr>
        <w:lastRenderedPageBreak/>
        <w:t>LIST OF TABLES</w:t>
      </w:r>
      <w:bookmarkEnd w:id="2"/>
    </w:p>
    <w:p w14:paraId="01BABA14" w14:textId="2C71863C"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p>
    <w:p w14:paraId="73812FFC" w14:textId="77777777" w:rsidR="000044BC" w:rsidRDefault="00546D2F">
      <w:pPr>
        <w:spacing w:after="200" w:line="276" w:lineRule="auto"/>
        <w:rPr>
          <w:b/>
          <w:sz w:val="32"/>
          <w:szCs w:val="32"/>
          <w:lang w:val="vi-VN"/>
        </w:rPr>
      </w:pPr>
      <w:r>
        <w:rPr>
          <w:szCs w:val="26"/>
        </w:rPr>
        <w:fldChar w:fldCharType="end"/>
      </w:r>
    </w:p>
    <w:p w14:paraId="3E1AC285" w14:textId="77777777" w:rsidR="00D013C2" w:rsidRDefault="00D013C2">
      <w:pPr>
        <w:spacing w:before="0" w:after="200" w:line="276" w:lineRule="auto"/>
        <w:rPr>
          <w:b/>
          <w:sz w:val="32"/>
          <w:szCs w:val="32"/>
          <w:lang w:val="vi-VN"/>
        </w:rPr>
      </w:pPr>
      <w:r>
        <w:br w:type="page"/>
      </w:r>
    </w:p>
    <w:p w14:paraId="23A54F58" w14:textId="149A1F40" w:rsidR="000044BC" w:rsidRDefault="00D877B6" w:rsidP="00BF2FF1">
      <w:pPr>
        <w:pStyle w:val="Heading1"/>
        <w:numPr>
          <w:ilvl w:val="0"/>
          <w:numId w:val="0"/>
        </w:numPr>
        <w:jc w:val="center"/>
      </w:pPr>
      <w:bookmarkStart w:id="3" w:name="_Toc152077846"/>
      <w:r>
        <w:rPr>
          <w:lang w:val="en-US"/>
        </w:rPr>
        <w:lastRenderedPageBreak/>
        <w:t>ABBREVIATIONS</w:t>
      </w:r>
      <w:bookmarkEnd w:id="3"/>
    </w:p>
    <w:p w14:paraId="17E1B372" w14:textId="77777777" w:rsidR="00DB2364" w:rsidRPr="00E4270A"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5944"/>
      </w:tblGrid>
      <w:tr w:rsidR="00494844" w:rsidRPr="00E357F4" w14:paraId="3F9648CB" w14:textId="77777777" w:rsidTr="00724969">
        <w:tc>
          <w:tcPr>
            <w:tcW w:w="2948" w:type="dxa"/>
          </w:tcPr>
          <w:p w14:paraId="52C8D415" w14:textId="77777777" w:rsidR="00494844" w:rsidRPr="00DB2364" w:rsidRDefault="00494844" w:rsidP="009C6D6C">
            <w:pPr>
              <w:spacing w:line="360" w:lineRule="auto"/>
              <w:rPr>
                <w:sz w:val="26"/>
                <w:szCs w:val="26"/>
              </w:rPr>
            </w:pPr>
            <w:r>
              <w:rPr>
                <w:sz w:val="26"/>
                <w:szCs w:val="26"/>
              </w:rPr>
              <w:t>BERT</w:t>
            </w:r>
          </w:p>
        </w:tc>
        <w:tc>
          <w:tcPr>
            <w:tcW w:w="6173" w:type="dxa"/>
          </w:tcPr>
          <w:p w14:paraId="7D7D00D8" w14:textId="77777777" w:rsidR="00494844" w:rsidRPr="00E357F4" w:rsidRDefault="00494844" w:rsidP="009C6D6C">
            <w:pPr>
              <w:spacing w:line="360" w:lineRule="auto"/>
              <w:rPr>
                <w:sz w:val="26"/>
                <w:szCs w:val="26"/>
                <w:lang w:val="vi-VN"/>
              </w:rPr>
            </w:pPr>
            <w:proofErr w:type="spellStart"/>
            <w:r w:rsidRPr="00DB2364">
              <w:rPr>
                <w:sz w:val="26"/>
                <w:szCs w:val="26"/>
                <w:lang w:val="vi-VN"/>
              </w:rPr>
              <w:t>Bidirectional</w:t>
            </w:r>
            <w:proofErr w:type="spellEnd"/>
            <w:r w:rsidRPr="00DB2364">
              <w:rPr>
                <w:sz w:val="26"/>
                <w:szCs w:val="26"/>
                <w:lang w:val="vi-VN"/>
              </w:rPr>
              <w:t xml:space="preserve"> </w:t>
            </w:r>
            <w:proofErr w:type="spellStart"/>
            <w:r w:rsidRPr="00DB2364">
              <w:rPr>
                <w:sz w:val="26"/>
                <w:szCs w:val="26"/>
                <w:lang w:val="vi-VN"/>
              </w:rPr>
              <w:t>Encoder</w:t>
            </w:r>
            <w:proofErr w:type="spellEnd"/>
            <w:r w:rsidRPr="00DB2364">
              <w:rPr>
                <w:sz w:val="26"/>
                <w:szCs w:val="26"/>
                <w:lang w:val="vi-VN"/>
              </w:rPr>
              <w:t xml:space="preserve"> </w:t>
            </w:r>
            <w:proofErr w:type="spellStart"/>
            <w:r w:rsidRPr="00DB2364">
              <w:rPr>
                <w:sz w:val="26"/>
                <w:szCs w:val="26"/>
                <w:lang w:val="vi-VN"/>
              </w:rPr>
              <w:t>Representations</w:t>
            </w:r>
            <w:proofErr w:type="spellEnd"/>
            <w:r w:rsidRPr="00DB2364">
              <w:rPr>
                <w:sz w:val="26"/>
                <w:szCs w:val="26"/>
                <w:lang w:val="vi-VN"/>
              </w:rPr>
              <w:t xml:space="preserve"> </w:t>
            </w:r>
            <w:proofErr w:type="spellStart"/>
            <w:r w:rsidRPr="00DB2364">
              <w:rPr>
                <w:sz w:val="26"/>
                <w:szCs w:val="26"/>
                <w:lang w:val="vi-VN"/>
              </w:rPr>
              <w:t>from</w:t>
            </w:r>
            <w:proofErr w:type="spellEnd"/>
            <w:r w:rsidRPr="00DB2364">
              <w:rPr>
                <w:sz w:val="26"/>
                <w:szCs w:val="26"/>
                <w:lang w:val="vi-VN"/>
              </w:rPr>
              <w:t xml:space="preserve"> </w:t>
            </w:r>
            <w:proofErr w:type="spellStart"/>
            <w:r w:rsidRPr="00DB2364">
              <w:rPr>
                <w:sz w:val="26"/>
                <w:szCs w:val="26"/>
                <w:lang w:val="vi-VN"/>
              </w:rPr>
              <w:t>Transformers</w:t>
            </w:r>
            <w:proofErr w:type="spellEnd"/>
          </w:p>
        </w:tc>
      </w:tr>
      <w:tr w:rsidR="00494844" w:rsidRPr="00E357F4" w14:paraId="511263A4" w14:textId="77777777" w:rsidTr="00724969">
        <w:tc>
          <w:tcPr>
            <w:tcW w:w="2948" w:type="dxa"/>
          </w:tcPr>
          <w:p w14:paraId="03736400" w14:textId="77777777" w:rsidR="00494844" w:rsidRPr="00D013C2" w:rsidRDefault="00494844" w:rsidP="005530F2">
            <w:pPr>
              <w:spacing w:line="360" w:lineRule="auto"/>
              <w:rPr>
                <w:sz w:val="26"/>
                <w:szCs w:val="26"/>
              </w:rPr>
            </w:pPr>
            <w:r>
              <w:rPr>
                <w:sz w:val="26"/>
                <w:szCs w:val="26"/>
              </w:rPr>
              <w:t>GEC</w:t>
            </w:r>
          </w:p>
        </w:tc>
        <w:tc>
          <w:tcPr>
            <w:tcW w:w="6173" w:type="dxa"/>
          </w:tcPr>
          <w:p w14:paraId="7CCFF5B7" w14:textId="77777777" w:rsidR="00494844" w:rsidRPr="00D013C2" w:rsidRDefault="00494844" w:rsidP="005530F2">
            <w:pPr>
              <w:spacing w:line="360" w:lineRule="auto"/>
              <w:rPr>
                <w:sz w:val="26"/>
                <w:szCs w:val="26"/>
              </w:rPr>
            </w:pPr>
            <w:r>
              <w:rPr>
                <w:sz w:val="26"/>
                <w:szCs w:val="26"/>
              </w:rPr>
              <w:t>Grammatical Error Correction</w:t>
            </w:r>
          </w:p>
        </w:tc>
      </w:tr>
      <w:tr w:rsidR="00494844" w:rsidRPr="00E357F4" w14:paraId="20CB86BE" w14:textId="77777777" w:rsidTr="00724969">
        <w:tc>
          <w:tcPr>
            <w:tcW w:w="2948" w:type="dxa"/>
          </w:tcPr>
          <w:p w14:paraId="498575A7" w14:textId="77777777" w:rsidR="00494844" w:rsidRDefault="00494844" w:rsidP="005530F2">
            <w:pPr>
              <w:spacing w:line="360" w:lineRule="auto"/>
              <w:rPr>
                <w:sz w:val="26"/>
                <w:szCs w:val="26"/>
              </w:rPr>
            </w:pPr>
            <w:r>
              <w:rPr>
                <w:sz w:val="26"/>
                <w:szCs w:val="26"/>
              </w:rPr>
              <w:t>MERN</w:t>
            </w:r>
          </w:p>
        </w:tc>
        <w:tc>
          <w:tcPr>
            <w:tcW w:w="6173" w:type="dxa"/>
          </w:tcPr>
          <w:p w14:paraId="1FFF50CD" w14:textId="77777777" w:rsidR="00494844" w:rsidRDefault="00494844" w:rsidP="005530F2">
            <w:pPr>
              <w:spacing w:line="360" w:lineRule="auto"/>
              <w:rPr>
                <w:sz w:val="26"/>
                <w:szCs w:val="26"/>
              </w:rPr>
            </w:pPr>
            <w:r>
              <w:rPr>
                <w:sz w:val="26"/>
                <w:szCs w:val="26"/>
              </w:rPr>
              <w:t xml:space="preserve">MongoDB, express, react, </w:t>
            </w:r>
            <w:proofErr w:type="spellStart"/>
            <w:r>
              <w:rPr>
                <w:sz w:val="26"/>
                <w:szCs w:val="26"/>
              </w:rPr>
              <w:t>nodejs</w:t>
            </w:r>
            <w:proofErr w:type="spellEnd"/>
            <w:r>
              <w:rPr>
                <w:sz w:val="26"/>
                <w:szCs w:val="26"/>
              </w:rPr>
              <w:t xml:space="preserve"> </w:t>
            </w:r>
          </w:p>
        </w:tc>
      </w:tr>
      <w:tr w:rsidR="00494844" w:rsidRPr="00E357F4" w14:paraId="5B329C8B" w14:textId="77777777" w:rsidTr="00724969">
        <w:tc>
          <w:tcPr>
            <w:tcW w:w="2948" w:type="dxa"/>
          </w:tcPr>
          <w:p w14:paraId="3AFCD854" w14:textId="77777777" w:rsidR="00494844" w:rsidRDefault="00494844" w:rsidP="005530F2">
            <w:pPr>
              <w:spacing w:line="360" w:lineRule="auto"/>
              <w:rPr>
                <w:sz w:val="26"/>
                <w:szCs w:val="26"/>
              </w:rPr>
            </w:pPr>
            <w:r>
              <w:rPr>
                <w:sz w:val="26"/>
                <w:szCs w:val="26"/>
              </w:rPr>
              <w:t>MLM</w:t>
            </w:r>
          </w:p>
        </w:tc>
        <w:tc>
          <w:tcPr>
            <w:tcW w:w="6173" w:type="dxa"/>
          </w:tcPr>
          <w:p w14:paraId="1103D5ED" w14:textId="77777777" w:rsidR="00494844" w:rsidRPr="00D013C2" w:rsidRDefault="00494844" w:rsidP="005530F2">
            <w:pPr>
              <w:spacing w:line="360" w:lineRule="auto"/>
              <w:rPr>
                <w:sz w:val="26"/>
                <w:szCs w:val="26"/>
                <w:lang w:val="vi-VN"/>
              </w:rPr>
            </w:pPr>
            <w:r>
              <w:rPr>
                <w:sz w:val="26"/>
                <w:szCs w:val="26"/>
              </w:rPr>
              <w:t>Masked Language Model</w:t>
            </w:r>
          </w:p>
        </w:tc>
      </w:tr>
      <w:tr w:rsidR="00494844" w:rsidRPr="00E357F4" w14:paraId="7952A937" w14:textId="77777777" w:rsidTr="00724969">
        <w:tc>
          <w:tcPr>
            <w:tcW w:w="2948" w:type="dxa"/>
          </w:tcPr>
          <w:p w14:paraId="3FAC6A38" w14:textId="77777777" w:rsidR="00494844" w:rsidRPr="00C91212" w:rsidRDefault="00494844" w:rsidP="005530F2">
            <w:pPr>
              <w:spacing w:line="360" w:lineRule="auto"/>
              <w:rPr>
                <w:sz w:val="26"/>
                <w:szCs w:val="26"/>
              </w:rPr>
            </w:pPr>
            <w:r>
              <w:rPr>
                <w:sz w:val="26"/>
                <w:szCs w:val="26"/>
              </w:rPr>
              <w:t>NLP</w:t>
            </w:r>
          </w:p>
        </w:tc>
        <w:tc>
          <w:tcPr>
            <w:tcW w:w="6173" w:type="dxa"/>
          </w:tcPr>
          <w:p w14:paraId="5473CB7F" w14:textId="77777777" w:rsidR="00494844" w:rsidRPr="00C91212" w:rsidRDefault="00494844" w:rsidP="005530F2">
            <w:pPr>
              <w:spacing w:line="360" w:lineRule="auto"/>
              <w:rPr>
                <w:sz w:val="26"/>
                <w:szCs w:val="26"/>
              </w:rPr>
            </w:pPr>
            <w:proofErr w:type="spellStart"/>
            <w:r w:rsidRPr="00D013C2">
              <w:rPr>
                <w:sz w:val="26"/>
                <w:szCs w:val="26"/>
                <w:lang w:val="vi-VN"/>
              </w:rPr>
              <w:t>Natural</w:t>
            </w:r>
            <w:proofErr w:type="spellEnd"/>
            <w:r w:rsidRPr="00D013C2">
              <w:rPr>
                <w:sz w:val="26"/>
                <w:szCs w:val="26"/>
                <w:lang w:val="vi-VN"/>
              </w:rPr>
              <w:t xml:space="preserve"> </w:t>
            </w:r>
            <w:proofErr w:type="spellStart"/>
            <w:r w:rsidRPr="00D013C2">
              <w:rPr>
                <w:sz w:val="26"/>
                <w:szCs w:val="26"/>
                <w:lang w:val="vi-VN"/>
              </w:rPr>
              <w:t>Language</w:t>
            </w:r>
            <w:proofErr w:type="spellEnd"/>
            <w:r w:rsidRPr="00D013C2">
              <w:rPr>
                <w:sz w:val="26"/>
                <w:szCs w:val="26"/>
                <w:lang w:val="vi-VN"/>
              </w:rPr>
              <w:t xml:space="preserve"> </w:t>
            </w:r>
            <w:proofErr w:type="spellStart"/>
            <w:r w:rsidRPr="00D013C2">
              <w:rPr>
                <w:sz w:val="26"/>
                <w:szCs w:val="26"/>
                <w:lang w:val="vi-VN"/>
              </w:rPr>
              <w:t>Processing</w:t>
            </w:r>
            <w:proofErr w:type="spellEnd"/>
          </w:p>
        </w:tc>
      </w:tr>
      <w:tr w:rsidR="00494844" w:rsidRPr="00E357F4" w14:paraId="136626DE" w14:textId="77777777" w:rsidTr="00724969">
        <w:tc>
          <w:tcPr>
            <w:tcW w:w="2948" w:type="dxa"/>
          </w:tcPr>
          <w:p w14:paraId="73329A43" w14:textId="77777777" w:rsidR="00494844" w:rsidRPr="005530F2" w:rsidRDefault="00494844" w:rsidP="005530F2">
            <w:pPr>
              <w:spacing w:line="360" w:lineRule="auto"/>
              <w:rPr>
                <w:sz w:val="26"/>
                <w:szCs w:val="26"/>
                <w:lang w:val="vi-VN"/>
              </w:rPr>
            </w:pPr>
            <w:r w:rsidRPr="005530F2">
              <w:rPr>
                <w:sz w:val="26"/>
                <w:szCs w:val="26"/>
                <w:lang w:val="vi-VN"/>
              </w:rPr>
              <w:t>NSP</w:t>
            </w:r>
          </w:p>
        </w:tc>
        <w:tc>
          <w:tcPr>
            <w:tcW w:w="6173" w:type="dxa"/>
          </w:tcPr>
          <w:p w14:paraId="77550322" w14:textId="77777777" w:rsidR="00494844" w:rsidRPr="00DB2364" w:rsidRDefault="00494844" w:rsidP="005530F2">
            <w:pPr>
              <w:spacing w:line="360" w:lineRule="auto"/>
              <w:rPr>
                <w:sz w:val="26"/>
                <w:szCs w:val="26"/>
                <w:lang w:val="vi-VN"/>
              </w:rPr>
            </w:pPr>
            <w:proofErr w:type="spellStart"/>
            <w:r w:rsidRPr="005530F2">
              <w:rPr>
                <w:sz w:val="26"/>
                <w:szCs w:val="26"/>
                <w:lang w:val="vi-VN"/>
              </w:rPr>
              <w:t>Next</w:t>
            </w:r>
            <w:proofErr w:type="spellEnd"/>
            <w:r w:rsidRPr="005530F2">
              <w:rPr>
                <w:sz w:val="26"/>
                <w:szCs w:val="26"/>
                <w:lang w:val="vi-VN"/>
              </w:rPr>
              <w:t xml:space="preserve"> </w:t>
            </w:r>
            <w:proofErr w:type="spellStart"/>
            <w:r w:rsidRPr="005530F2">
              <w:rPr>
                <w:sz w:val="26"/>
                <w:szCs w:val="26"/>
                <w:lang w:val="vi-VN"/>
              </w:rPr>
              <w:t>Sentence</w:t>
            </w:r>
            <w:proofErr w:type="spellEnd"/>
            <w:r w:rsidRPr="005530F2">
              <w:rPr>
                <w:sz w:val="26"/>
                <w:szCs w:val="26"/>
                <w:lang w:val="vi-VN"/>
              </w:rPr>
              <w:t xml:space="preserve"> </w:t>
            </w:r>
            <w:proofErr w:type="spellStart"/>
            <w:r w:rsidRPr="005530F2">
              <w:rPr>
                <w:sz w:val="26"/>
                <w:szCs w:val="26"/>
                <w:lang w:val="vi-VN"/>
              </w:rPr>
              <w:t>Prediction</w:t>
            </w:r>
            <w:proofErr w:type="spellEnd"/>
          </w:p>
        </w:tc>
      </w:tr>
    </w:tbl>
    <w:p w14:paraId="0A4CA224" w14:textId="77777777" w:rsidR="00DB2364" w:rsidRDefault="00DB2364">
      <w:pPr>
        <w:spacing w:after="200" w:line="276" w:lineRule="auto"/>
        <w:rPr>
          <w:sz w:val="26"/>
          <w:szCs w:val="26"/>
        </w:rPr>
      </w:pPr>
    </w:p>
    <w:p w14:paraId="38F4E3A5" w14:textId="77777777" w:rsidR="00743F7E" w:rsidRDefault="00DB2364">
      <w:pPr>
        <w:spacing w:after="200" w:line="276" w:lineRule="auto"/>
        <w:rPr>
          <w:sz w:val="26"/>
          <w:szCs w:val="26"/>
        </w:rPr>
        <w:sectPr w:rsidR="00743F7E" w:rsidSect="00846911">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5AD56282" w14:textId="0E491AE0" w:rsidR="0033462A" w:rsidRPr="00F05C72" w:rsidRDefault="0033462A" w:rsidP="0033462A">
      <w:pPr>
        <w:pStyle w:val="Heading1"/>
      </w:pPr>
      <w:bookmarkStart w:id="4" w:name="_Toc152077847"/>
      <w:r>
        <w:rPr>
          <w:lang w:val="en-US"/>
        </w:rPr>
        <w:lastRenderedPageBreak/>
        <w:t>INTRODUCTION</w:t>
      </w:r>
      <w:bookmarkEnd w:id="4"/>
    </w:p>
    <w:p w14:paraId="6A6F841F" w14:textId="7E897CCB" w:rsidR="00DB2364" w:rsidRDefault="0009275D" w:rsidP="005530F2">
      <w:pPr>
        <w:pStyle w:val="Heading2"/>
      </w:pPr>
      <w:r>
        <w:rPr>
          <w:lang w:val="en-US"/>
        </w:rPr>
        <w:t>Introduction</w:t>
      </w:r>
    </w:p>
    <w:p w14:paraId="79CE69E5" w14:textId="4D1F32CF" w:rsidR="00F05C72" w:rsidRDefault="00F05C72" w:rsidP="00AE01CC">
      <w:pPr>
        <w:pStyle w:val="Nidungvnbn"/>
        <w:ind w:firstLine="284"/>
      </w:pPr>
      <w:r>
        <w:t>In the era</w:t>
      </w:r>
      <w:r w:rsidR="00914331">
        <w:t xml:space="preserve"> ..</w:t>
      </w:r>
      <w:r>
        <w:t>.</w:t>
      </w:r>
    </w:p>
    <w:p w14:paraId="5ED97328" w14:textId="2E2716A7" w:rsidR="00914331" w:rsidRPr="00F05C72" w:rsidRDefault="00F05C72" w:rsidP="00914331">
      <w:pPr>
        <w:pStyle w:val="Nidungvnbn"/>
        <w:ind w:firstLine="284"/>
      </w:pPr>
      <w:r>
        <w:t xml:space="preserve">Books, </w:t>
      </w:r>
      <w:r w:rsidR="00914331">
        <w:t>…</w:t>
      </w:r>
    </w:p>
    <w:p w14:paraId="514E2748" w14:textId="22023E1B" w:rsidR="00F05C72" w:rsidRPr="00F05C72" w:rsidRDefault="00F05C72" w:rsidP="00B05D2A">
      <w:pPr>
        <w:pStyle w:val="Nidungvnbn"/>
        <w:ind w:firstLine="284"/>
      </w:pPr>
    </w:p>
    <w:p w14:paraId="6F9E0C32" w14:textId="1C317248" w:rsidR="00BF2FF1" w:rsidRDefault="0009275D" w:rsidP="00B806C7">
      <w:pPr>
        <w:pStyle w:val="Heading2"/>
      </w:pPr>
      <w:r>
        <w:rPr>
          <w:lang w:val="en-US"/>
        </w:rPr>
        <w:t>System</w:t>
      </w:r>
      <w:r>
        <w:t xml:space="preserve"> Description</w:t>
      </w:r>
    </w:p>
    <w:p w14:paraId="3F76B973" w14:textId="23184F2C" w:rsidR="0091566D" w:rsidRDefault="0073685A" w:rsidP="00914331">
      <w:pPr>
        <w:pStyle w:val="Nidungvnbn"/>
      </w:pPr>
      <w:r>
        <w:t>The main</w:t>
      </w:r>
    </w:p>
    <w:p w14:paraId="2088AB6A" w14:textId="02A67DA6" w:rsidR="0009275D" w:rsidRDefault="0009275D" w:rsidP="0009275D">
      <w:pPr>
        <w:pStyle w:val="Nidungvnbn"/>
        <w:ind w:firstLine="0"/>
      </w:pPr>
    </w:p>
    <w:p w14:paraId="7966653B" w14:textId="77777777" w:rsidR="005814D5" w:rsidRPr="005814D5" w:rsidRDefault="005814D5" w:rsidP="005814D5">
      <w:pPr>
        <w:pStyle w:val="Heading2"/>
        <w:rPr>
          <w:lang w:val="en-US"/>
        </w:rPr>
      </w:pPr>
      <w:r w:rsidRPr="005814D5">
        <w:rPr>
          <w:lang w:val="en-US"/>
        </w:rPr>
        <w:t xml:space="preserve">Scope of the </w:t>
      </w:r>
      <w:r w:rsidRPr="005814D5">
        <w:rPr>
          <w:lang w:val="en-US"/>
        </w:rPr>
        <w:t>t</w:t>
      </w:r>
      <w:r w:rsidRPr="005814D5">
        <w:rPr>
          <w:lang w:val="en-US"/>
        </w:rPr>
        <w:t>opic</w:t>
      </w:r>
      <w:r w:rsidRPr="005814D5">
        <w:rPr>
          <w:lang w:val="en-US"/>
        </w:rPr>
        <w:t>:</w:t>
      </w:r>
    </w:p>
    <w:p w14:paraId="46C3A50F" w14:textId="5FC73C6F" w:rsidR="0009275D" w:rsidRDefault="0009275D" w:rsidP="0009275D">
      <w:pPr>
        <w:pStyle w:val="Nidungvnbn"/>
        <w:ind w:firstLine="0"/>
      </w:pPr>
      <w:r>
        <w:t>The…</w:t>
      </w:r>
    </w:p>
    <w:p w14:paraId="67AF090C" w14:textId="7928A6A4" w:rsidR="0009275D" w:rsidRDefault="0009275D" w:rsidP="0009275D">
      <w:pPr>
        <w:pStyle w:val="Nidungvnbn"/>
        <w:ind w:firstLine="0"/>
      </w:pPr>
    </w:p>
    <w:p w14:paraId="44E4AF80" w14:textId="77777777" w:rsidR="005814D5" w:rsidRPr="005814D5" w:rsidRDefault="005814D5" w:rsidP="005814D5">
      <w:pPr>
        <w:pStyle w:val="Heading2"/>
        <w:rPr>
          <w:lang w:val="en-US"/>
        </w:rPr>
      </w:pPr>
      <w:r w:rsidRPr="005814D5">
        <w:rPr>
          <w:lang w:val="en-US"/>
        </w:rPr>
        <w:t>Practical significance</w:t>
      </w:r>
    </w:p>
    <w:p w14:paraId="7C76B3ED" w14:textId="5AE63A75" w:rsidR="0009275D" w:rsidRDefault="0009275D" w:rsidP="0009275D">
      <w:pPr>
        <w:pStyle w:val="Nidungvnbn"/>
        <w:ind w:firstLine="0"/>
      </w:pPr>
      <w:r>
        <w:t>Web and…</w:t>
      </w:r>
    </w:p>
    <w:p w14:paraId="201A826E" w14:textId="77777777" w:rsidR="005814D5" w:rsidRPr="005814D5" w:rsidRDefault="005814D5" w:rsidP="005814D5">
      <w:pPr>
        <w:pStyle w:val="Heading2"/>
        <w:rPr>
          <w:lang w:val="en-US"/>
        </w:rPr>
      </w:pPr>
      <w:r w:rsidRPr="005814D5">
        <w:rPr>
          <w:lang w:val="en-US"/>
        </w:rPr>
        <w:t>Report layout</w:t>
      </w:r>
    </w:p>
    <w:p w14:paraId="11BD95EA" w14:textId="009CF2C8" w:rsidR="0009275D" w:rsidRDefault="0009275D" w:rsidP="0009275D">
      <w:pPr>
        <w:pStyle w:val="Nidungvnbn"/>
        <w:ind w:firstLine="0"/>
      </w:pPr>
      <w:r>
        <w:t>Web…</w:t>
      </w:r>
    </w:p>
    <w:p w14:paraId="7C09B3E4" w14:textId="77777777" w:rsidR="0009275D" w:rsidRDefault="0009275D" w:rsidP="0009275D">
      <w:pPr>
        <w:pStyle w:val="Nidungvnbn"/>
        <w:ind w:firstLine="0"/>
      </w:pPr>
    </w:p>
    <w:p w14:paraId="12D06BD4" w14:textId="426BD333" w:rsidR="0009275D" w:rsidRDefault="0009275D" w:rsidP="0009275D">
      <w:pPr>
        <w:pStyle w:val="Heading2"/>
      </w:pPr>
      <w:r>
        <w:t>Report Structure</w:t>
      </w:r>
    </w:p>
    <w:p w14:paraId="260900AE" w14:textId="10EEB2AD" w:rsidR="0009275D" w:rsidRDefault="0009275D" w:rsidP="0009275D">
      <w:pPr>
        <w:pStyle w:val="Nidungvnbn"/>
        <w:ind w:firstLine="0"/>
      </w:pPr>
      <w:r>
        <w:t>Chapter 1: Introduction</w:t>
      </w:r>
    </w:p>
    <w:p w14:paraId="093BE6BB" w14:textId="3FBB3B98" w:rsidR="0009275D" w:rsidRDefault="0009275D">
      <w:pPr>
        <w:pStyle w:val="Nidungvnbn"/>
        <w:numPr>
          <w:ilvl w:val="1"/>
          <w:numId w:val="2"/>
        </w:numPr>
      </w:pPr>
      <w:r>
        <w:t>Introduction</w:t>
      </w:r>
    </w:p>
    <w:p w14:paraId="22FF85C2" w14:textId="7580E3EC" w:rsidR="0009275D" w:rsidRDefault="0009275D">
      <w:pPr>
        <w:pStyle w:val="Nidungvnbn"/>
        <w:numPr>
          <w:ilvl w:val="1"/>
          <w:numId w:val="2"/>
        </w:numPr>
      </w:pPr>
      <w:r>
        <w:t>System Description</w:t>
      </w:r>
    </w:p>
    <w:p w14:paraId="6D4070A0" w14:textId="67FA291C" w:rsidR="0009275D" w:rsidRDefault="0009275D">
      <w:pPr>
        <w:pStyle w:val="Nidungvnbn"/>
        <w:numPr>
          <w:ilvl w:val="1"/>
          <w:numId w:val="2"/>
        </w:numPr>
      </w:pPr>
      <w:r>
        <w:t>Topic Objective</w:t>
      </w:r>
    </w:p>
    <w:p w14:paraId="64C6B9F7" w14:textId="0FA3130B" w:rsidR="0009275D" w:rsidRDefault="0009275D">
      <w:pPr>
        <w:pStyle w:val="Nidungvnbn"/>
        <w:numPr>
          <w:ilvl w:val="1"/>
          <w:numId w:val="2"/>
        </w:numPr>
      </w:pPr>
      <w:r>
        <w:t>Topic Scope</w:t>
      </w:r>
    </w:p>
    <w:p w14:paraId="6862E1B9" w14:textId="3FD09C51" w:rsidR="0009275D" w:rsidRDefault="0009275D">
      <w:pPr>
        <w:pStyle w:val="Nidungvnbn"/>
        <w:numPr>
          <w:ilvl w:val="1"/>
          <w:numId w:val="2"/>
        </w:numPr>
      </w:pPr>
      <w:r>
        <w:t>Topic Contribution</w:t>
      </w:r>
    </w:p>
    <w:p w14:paraId="275F6D87" w14:textId="55B448E5" w:rsidR="0009275D" w:rsidRDefault="0009275D">
      <w:pPr>
        <w:pStyle w:val="Nidungvnbn"/>
        <w:numPr>
          <w:ilvl w:val="1"/>
          <w:numId w:val="2"/>
        </w:numPr>
      </w:pPr>
      <w:r>
        <w:t>Report Structure</w:t>
      </w:r>
    </w:p>
    <w:p w14:paraId="1652D693" w14:textId="51BF98CB" w:rsidR="0009275D" w:rsidRDefault="0009275D" w:rsidP="0009275D">
      <w:pPr>
        <w:pStyle w:val="Nidungvnbn"/>
        <w:ind w:firstLine="0"/>
      </w:pPr>
      <w:r>
        <w:t>Chapter 2: System Analysis and Design</w:t>
      </w:r>
    </w:p>
    <w:p w14:paraId="1ED1BDEF" w14:textId="66C5EC72" w:rsidR="0009275D" w:rsidRDefault="00862B57" w:rsidP="0009275D">
      <w:pPr>
        <w:pStyle w:val="Nidungvnbn"/>
        <w:ind w:firstLine="0"/>
      </w:pPr>
      <w:r>
        <w:lastRenderedPageBreak/>
        <w:t xml:space="preserve">2.1 </w:t>
      </w:r>
      <w:r w:rsidRPr="00862B57">
        <w:t>Functional Requirements</w:t>
      </w:r>
    </w:p>
    <w:p w14:paraId="4EAA84E6" w14:textId="07DBDE3F" w:rsidR="00862B57" w:rsidRDefault="00862B57" w:rsidP="0009275D">
      <w:pPr>
        <w:pStyle w:val="Nidungvnbn"/>
        <w:ind w:firstLine="0"/>
      </w:pPr>
      <w:r w:rsidRPr="00862B57">
        <w:t>2.2 Non-functional Requirements</w:t>
      </w:r>
    </w:p>
    <w:p w14:paraId="5AEB7021" w14:textId="0F78FC46" w:rsidR="00862B57" w:rsidRDefault="00862B57" w:rsidP="0009275D">
      <w:pPr>
        <w:pStyle w:val="Nidungvnbn"/>
        <w:ind w:firstLine="0"/>
      </w:pPr>
      <w:r w:rsidRPr="00862B57">
        <w:t>2.3 Use-case Diagram</w:t>
      </w:r>
    </w:p>
    <w:p w14:paraId="62104792" w14:textId="0C7C88B4" w:rsidR="00862B57" w:rsidRDefault="00862B57" w:rsidP="0009275D">
      <w:pPr>
        <w:pStyle w:val="Nidungvnbn"/>
        <w:ind w:firstLine="0"/>
      </w:pPr>
      <w:r w:rsidRPr="00862B57">
        <w:t>2.4 Data-flow Diagram</w:t>
      </w:r>
    </w:p>
    <w:p w14:paraId="30C7D9D5" w14:textId="77777777" w:rsidR="00862B57" w:rsidRDefault="00862B57">
      <w:pPr>
        <w:spacing w:before="0" w:after="200" w:line="276" w:lineRule="auto"/>
        <w:rPr>
          <w:sz w:val="26"/>
          <w:szCs w:val="26"/>
        </w:rPr>
      </w:pPr>
      <w:r w:rsidRPr="00862B57">
        <w:rPr>
          <w:sz w:val="26"/>
          <w:szCs w:val="26"/>
        </w:rPr>
        <w:t>2.5 Entity-Relationship Diagram</w:t>
      </w:r>
    </w:p>
    <w:p w14:paraId="6662D0A8" w14:textId="77777777" w:rsidR="00862B57" w:rsidRDefault="00862B57">
      <w:pPr>
        <w:spacing w:before="0" w:after="200" w:line="276" w:lineRule="auto"/>
        <w:rPr>
          <w:sz w:val="26"/>
          <w:szCs w:val="26"/>
        </w:rPr>
      </w:pPr>
      <w:r w:rsidRPr="00862B57">
        <w:rPr>
          <w:sz w:val="26"/>
          <w:szCs w:val="26"/>
        </w:rPr>
        <w:t>2.6 Physical Database Diagram</w:t>
      </w:r>
    </w:p>
    <w:p w14:paraId="74833051" w14:textId="77777777" w:rsidR="00862B57" w:rsidRDefault="00862B57">
      <w:pPr>
        <w:spacing w:before="0" w:after="200" w:line="276" w:lineRule="auto"/>
        <w:rPr>
          <w:sz w:val="26"/>
          <w:szCs w:val="26"/>
        </w:rPr>
      </w:pPr>
      <w:r>
        <w:rPr>
          <w:sz w:val="26"/>
          <w:szCs w:val="26"/>
        </w:rPr>
        <w:t>Chapter 3: System Implementation</w:t>
      </w:r>
    </w:p>
    <w:p w14:paraId="324C068F" w14:textId="77777777" w:rsidR="00862B57" w:rsidRDefault="00862B57">
      <w:pPr>
        <w:spacing w:before="0" w:after="200" w:line="276" w:lineRule="auto"/>
        <w:rPr>
          <w:sz w:val="26"/>
          <w:szCs w:val="26"/>
        </w:rPr>
      </w:pPr>
      <w:r>
        <w:rPr>
          <w:sz w:val="26"/>
          <w:szCs w:val="26"/>
        </w:rPr>
        <w:t>3.1 Technical Stack</w:t>
      </w:r>
    </w:p>
    <w:p w14:paraId="7DD5BC0E" w14:textId="0B146BFB" w:rsidR="00862B57" w:rsidRDefault="00862B57">
      <w:pPr>
        <w:spacing w:before="0" w:after="200" w:line="276" w:lineRule="auto"/>
        <w:rPr>
          <w:sz w:val="26"/>
          <w:szCs w:val="26"/>
        </w:rPr>
      </w:pPr>
      <w:r>
        <w:rPr>
          <w:sz w:val="26"/>
          <w:szCs w:val="26"/>
        </w:rPr>
        <w:t>3.2 System Architecture</w:t>
      </w:r>
    </w:p>
    <w:p w14:paraId="7186BF99" w14:textId="77777777" w:rsidR="00862B57" w:rsidRDefault="00862B57">
      <w:pPr>
        <w:spacing w:before="0" w:after="200" w:line="276" w:lineRule="auto"/>
        <w:rPr>
          <w:sz w:val="26"/>
          <w:szCs w:val="26"/>
        </w:rPr>
      </w:pPr>
      <w:r>
        <w:rPr>
          <w:sz w:val="26"/>
          <w:szCs w:val="26"/>
        </w:rPr>
        <w:t>Chapter 4: Demonstration</w:t>
      </w:r>
    </w:p>
    <w:p w14:paraId="314EB066" w14:textId="3C4121A5" w:rsidR="00862B57" w:rsidRDefault="00862B57">
      <w:pPr>
        <w:spacing w:before="0" w:after="200" w:line="276" w:lineRule="auto"/>
        <w:rPr>
          <w:sz w:val="26"/>
          <w:szCs w:val="26"/>
        </w:rPr>
      </w:pPr>
      <w:r>
        <w:rPr>
          <w:sz w:val="26"/>
          <w:szCs w:val="26"/>
        </w:rPr>
        <w:t>Chapter 5: Conclusion</w:t>
      </w:r>
    </w:p>
    <w:p w14:paraId="61D1838E" w14:textId="77777777" w:rsidR="00862B57" w:rsidRDefault="00862B57">
      <w:pPr>
        <w:spacing w:before="0" w:after="200" w:line="276" w:lineRule="auto"/>
        <w:rPr>
          <w:sz w:val="26"/>
          <w:szCs w:val="26"/>
        </w:rPr>
      </w:pPr>
      <w:r>
        <w:rPr>
          <w:sz w:val="26"/>
          <w:szCs w:val="26"/>
        </w:rPr>
        <w:t>5.1 Conclusion</w:t>
      </w:r>
    </w:p>
    <w:p w14:paraId="33C1E3B3" w14:textId="2E263B39" w:rsidR="00862B57" w:rsidRDefault="00862B57">
      <w:pPr>
        <w:spacing w:before="0" w:after="200" w:line="276" w:lineRule="auto"/>
        <w:rPr>
          <w:sz w:val="26"/>
          <w:szCs w:val="26"/>
        </w:rPr>
      </w:pPr>
      <w:r>
        <w:rPr>
          <w:sz w:val="26"/>
          <w:szCs w:val="26"/>
        </w:rPr>
        <w:t xml:space="preserve">5.2 </w:t>
      </w:r>
      <w:r w:rsidR="00271CC3" w:rsidRPr="00271CC3">
        <w:rPr>
          <w:sz w:val="26"/>
          <w:szCs w:val="26"/>
        </w:rPr>
        <w:t>Potential and Development Direction</w:t>
      </w:r>
    </w:p>
    <w:p w14:paraId="76A215E9" w14:textId="3DE5CBA2" w:rsidR="00914331" w:rsidRPr="00862B57" w:rsidRDefault="00914331">
      <w:pPr>
        <w:spacing w:before="0" w:after="200" w:line="276" w:lineRule="auto"/>
        <w:rPr>
          <w:sz w:val="26"/>
          <w:szCs w:val="26"/>
        </w:rPr>
      </w:pPr>
      <w:r w:rsidRPr="00862B57">
        <w:rPr>
          <w:sz w:val="26"/>
          <w:szCs w:val="26"/>
        </w:rPr>
        <w:br w:type="page"/>
      </w:r>
    </w:p>
    <w:p w14:paraId="05C7719D" w14:textId="7F0E216D" w:rsidR="00887DA5" w:rsidRPr="00B21CF2" w:rsidRDefault="00862B57" w:rsidP="00B21CF2">
      <w:pPr>
        <w:pStyle w:val="Heading1"/>
        <w:rPr>
          <w:lang w:val="en-US"/>
        </w:rPr>
      </w:pPr>
      <w:r>
        <w:rPr>
          <w:lang w:val="en-US"/>
        </w:rPr>
        <w:lastRenderedPageBreak/>
        <w:t>SYSTEM ANALYSIS AND DESIGN</w:t>
      </w:r>
    </w:p>
    <w:p w14:paraId="6331C72B" w14:textId="7148E218" w:rsidR="00312DDE" w:rsidRDefault="00862B57" w:rsidP="00312DDE">
      <w:pPr>
        <w:pStyle w:val="Heading2"/>
      </w:pPr>
      <w:r>
        <w:rPr>
          <w:lang w:val="en-US"/>
        </w:rPr>
        <w:t>Functional Requirements</w:t>
      </w:r>
    </w:p>
    <w:p w14:paraId="07B2A4A0" w14:textId="77777777" w:rsidR="00312DDE" w:rsidRDefault="00312DDE" w:rsidP="00312DDE">
      <w:pPr>
        <w:pStyle w:val="Nidungvnbn"/>
        <w:ind w:firstLine="284"/>
      </w:pPr>
      <w:r>
        <w:t>In the era ...</w:t>
      </w:r>
    </w:p>
    <w:p w14:paraId="6B624618" w14:textId="77777777" w:rsidR="00312DDE" w:rsidRPr="00F05C72" w:rsidRDefault="00312DDE" w:rsidP="00312DDE">
      <w:pPr>
        <w:pStyle w:val="Nidungvnbn"/>
        <w:ind w:firstLine="284"/>
      </w:pPr>
      <w:r>
        <w:t>Books, …</w:t>
      </w:r>
    </w:p>
    <w:p w14:paraId="3427FADC" w14:textId="77777777" w:rsidR="00312DDE" w:rsidRPr="00F05C72" w:rsidRDefault="00312DDE" w:rsidP="00312DDE">
      <w:pPr>
        <w:pStyle w:val="Nidungvnbn"/>
        <w:ind w:firstLine="284"/>
      </w:pPr>
    </w:p>
    <w:p w14:paraId="7CCF9260" w14:textId="0C4ABDF9" w:rsidR="00312DDE" w:rsidRDefault="00862B57" w:rsidP="00312DDE">
      <w:pPr>
        <w:pStyle w:val="Heading2"/>
      </w:pPr>
      <w:r>
        <w:rPr>
          <w:lang w:val="en-US"/>
        </w:rPr>
        <w:t>Non-functional Requirements</w:t>
      </w:r>
    </w:p>
    <w:p w14:paraId="422F5F84" w14:textId="77777777" w:rsidR="00312DDE" w:rsidRDefault="00312DDE" w:rsidP="00312DDE">
      <w:pPr>
        <w:pStyle w:val="Nidungvnbn"/>
      </w:pPr>
      <w:r>
        <w:t>The main</w:t>
      </w:r>
    </w:p>
    <w:p w14:paraId="39E945B5" w14:textId="77777777" w:rsidR="00862B57" w:rsidRDefault="00862B57" w:rsidP="00862B57">
      <w:pPr>
        <w:pStyle w:val="Nidungvnbn"/>
        <w:ind w:firstLine="0"/>
      </w:pPr>
    </w:p>
    <w:p w14:paraId="11360C39" w14:textId="4F968028" w:rsidR="00862B57" w:rsidRDefault="00862B57" w:rsidP="00862B57">
      <w:pPr>
        <w:pStyle w:val="Heading2"/>
      </w:pPr>
      <w:r>
        <w:t>Use-case Diagram</w:t>
      </w:r>
    </w:p>
    <w:p w14:paraId="7BB0FAE8" w14:textId="5D1BEF4A" w:rsidR="00862B57" w:rsidRDefault="00862B57" w:rsidP="00862B57">
      <w:pPr>
        <w:pStyle w:val="Nidungvnbn"/>
        <w:ind w:firstLine="0"/>
      </w:pPr>
      <w:r>
        <w:t>Use case …</w:t>
      </w:r>
    </w:p>
    <w:p w14:paraId="105FEDE5" w14:textId="77777777" w:rsidR="00862B57" w:rsidRDefault="00862B57" w:rsidP="00862B57">
      <w:pPr>
        <w:pStyle w:val="Nidungvnbn"/>
        <w:ind w:firstLine="0"/>
      </w:pPr>
    </w:p>
    <w:p w14:paraId="74FD87B9" w14:textId="72951D75" w:rsidR="00862B57" w:rsidRDefault="00862B57" w:rsidP="00862B57">
      <w:pPr>
        <w:pStyle w:val="Heading3"/>
      </w:pPr>
      <w:r>
        <w:t>Use-case Overview</w:t>
      </w:r>
    </w:p>
    <w:tbl>
      <w:tblPr>
        <w:tblStyle w:val="TableGrid"/>
        <w:tblW w:w="5000" w:type="pct"/>
        <w:tblCellMar>
          <w:left w:w="115" w:type="dxa"/>
          <w:right w:w="115" w:type="dxa"/>
        </w:tblCellMar>
        <w:tblLook w:val="04A0" w:firstRow="1" w:lastRow="0" w:firstColumn="1" w:lastColumn="0" w:noHBand="0" w:noVBand="1"/>
      </w:tblPr>
      <w:tblGrid>
        <w:gridCol w:w="2195"/>
        <w:gridCol w:w="2194"/>
        <w:gridCol w:w="2194"/>
        <w:gridCol w:w="2194"/>
      </w:tblGrid>
      <w:tr w:rsidR="00862B57" w:rsidRPr="00CC1F2E" w14:paraId="158DAD58" w14:textId="77777777" w:rsidTr="00BF2151">
        <w:trPr>
          <w:trHeight w:val="907"/>
        </w:trPr>
        <w:tc>
          <w:tcPr>
            <w:tcW w:w="1250" w:type="pct"/>
            <w:vAlign w:val="center"/>
          </w:tcPr>
          <w:p w14:paraId="40AC5A15" w14:textId="77777777" w:rsidR="00862B57" w:rsidRPr="00CC1F2E" w:rsidRDefault="00862B57" w:rsidP="00BF2151">
            <w:pPr>
              <w:rPr>
                <w:sz w:val="26"/>
                <w:szCs w:val="26"/>
              </w:rPr>
            </w:pPr>
            <w:r w:rsidRPr="00CC1F2E">
              <w:rPr>
                <w:sz w:val="26"/>
                <w:szCs w:val="26"/>
              </w:rPr>
              <w:t>ID</w:t>
            </w:r>
          </w:p>
        </w:tc>
        <w:tc>
          <w:tcPr>
            <w:tcW w:w="1250" w:type="pct"/>
            <w:vAlign w:val="center"/>
          </w:tcPr>
          <w:p w14:paraId="2F08AF5F" w14:textId="77777777" w:rsidR="00862B57" w:rsidRPr="00CC1F2E" w:rsidRDefault="00862B57" w:rsidP="00BF2151">
            <w:pPr>
              <w:rPr>
                <w:sz w:val="26"/>
                <w:szCs w:val="26"/>
              </w:rPr>
            </w:pPr>
            <w:r w:rsidRPr="00CC1F2E">
              <w:rPr>
                <w:sz w:val="26"/>
                <w:szCs w:val="26"/>
              </w:rPr>
              <w:t>Use Case’s Name</w:t>
            </w:r>
          </w:p>
        </w:tc>
        <w:tc>
          <w:tcPr>
            <w:tcW w:w="1250" w:type="pct"/>
            <w:vAlign w:val="center"/>
          </w:tcPr>
          <w:p w14:paraId="7B3C9DE2" w14:textId="77777777" w:rsidR="00862B57" w:rsidRPr="00CC1F2E" w:rsidRDefault="00862B57" w:rsidP="00BF2151">
            <w:pPr>
              <w:rPr>
                <w:sz w:val="26"/>
                <w:szCs w:val="26"/>
              </w:rPr>
            </w:pPr>
            <w:r w:rsidRPr="00CC1F2E">
              <w:rPr>
                <w:sz w:val="26"/>
                <w:szCs w:val="26"/>
              </w:rPr>
              <w:t>Description</w:t>
            </w:r>
          </w:p>
        </w:tc>
        <w:tc>
          <w:tcPr>
            <w:tcW w:w="1250" w:type="pct"/>
            <w:vAlign w:val="center"/>
          </w:tcPr>
          <w:p w14:paraId="5F81E727" w14:textId="77777777" w:rsidR="00862B57" w:rsidRPr="00CC1F2E" w:rsidRDefault="00862B57" w:rsidP="00BF2151">
            <w:pPr>
              <w:rPr>
                <w:sz w:val="26"/>
                <w:szCs w:val="26"/>
              </w:rPr>
            </w:pPr>
            <w:r w:rsidRPr="00CC1F2E">
              <w:rPr>
                <w:sz w:val="26"/>
                <w:szCs w:val="26"/>
              </w:rPr>
              <w:t>Actor</w:t>
            </w:r>
          </w:p>
        </w:tc>
      </w:tr>
      <w:tr w:rsidR="00862B57" w:rsidRPr="00757D32" w14:paraId="53C82584" w14:textId="77777777" w:rsidTr="00BF2151">
        <w:trPr>
          <w:trHeight w:val="907"/>
        </w:trPr>
        <w:tc>
          <w:tcPr>
            <w:tcW w:w="1250" w:type="pct"/>
            <w:vAlign w:val="center"/>
          </w:tcPr>
          <w:p w14:paraId="773FCB34" w14:textId="77777777" w:rsidR="00862B57" w:rsidRDefault="00862B57" w:rsidP="00BF2151">
            <w:pPr>
              <w:rPr>
                <w:sz w:val="26"/>
                <w:szCs w:val="26"/>
                <w:lang w:val="vi-VN"/>
              </w:rPr>
            </w:pPr>
            <w:r w:rsidRPr="00CC1F2E">
              <w:rPr>
                <w:sz w:val="26"/>
                <w:szCs w:val="26"/>
              </w:rPr>
              <w:t>UC01</w:t>
            </w:r>
          </w:p>
          <w:p w14:paraId="6563799B" w14:textId="77777777" w:rsidR="00862B57" w:rsidRDefault="00862B57" w:rsidP="00BF2151">
            <w:pPr>
              <w:rPr>
                <w:sz w:val="26"/>
                <w:szCs w:val="26"/>
                <w:lang w:val="vi-VN"/>
              </w:rPr>
            </w:pPr>
          </w:p>
          <w:p w14:paraId="343D28EB" w14:textId="77777777" w:rsidR="00862B57" w:rsidRDefault="00862B57" w:rsidP="00BF2151">
            <w:pPr>
              <w:rPr>
                <w:sz w:val="26"/>
                <w:szCs w:val="26"/>
                <w:lang w:val="vi-VN"/>
              </w:rPr>
            </w:pPr>
          </w:p>
          <w:p w14:paraId="295791A5" w14:textId="77777777" w:rsidR="00862B57" w:rsidRPr="00757D32" w:rsidRDefault="00862B57" w:rsidP="00BF2151">
            <w:pPr>
              <w:rPr>
                <w:sz w:val="26"/>
                <w:szCs w:val="26"/>
                <w:lang w:val="vi-VN"/>
              </w:rPr>
            </w:pPr>
          </w:p>
        </w:tc>
        <w:tc>
          <w:tcPr>
            <w:tcW w:w="1250" w:type="pct"/>
            <w:vAlign w:val="center"/>
          </w:tcPr>
          <w:p w14:paraId="1F7B2B5A" w14:textId="77777777" w:rsidR="00862B57" w:rsidRPr="00CC1F2E" w:rsidRDefault="00862B57" w:rsidP="00BF2151">
            <w:pPr>
              <w:rPr>
                <w:sz w:val="26"/>
                <w:szCs w:val="26"/>
              </w:rPr>
            </w:pPr>
            <w:r>
              <w:rPr>
                <w:sz w:val="26"/>
                <w:szCs w:val="26"/>
              </w:rPr>
              <w:t>Booking</w:t>
            </w:r>
          </w:p>
        </w:tc>
        <w:tc>
          <w:tcPr>
            <w:tcW w:w="1250" w:type="pct"/>
            <w:vAlign w:val="center"/>
          </w:tcPr>
          <w:p w14:paraId="533AEF50" w14:textId="77777777" w:rsidR="00862B57" w:rsidRPr="00CC1F2E" w:rsidRDefault="00862B57" w:rsidP="00BF2151">
            <w:pPr>
              <w:rPr>
                <w:sz w:val="26"/>
                <w:szCs w:val="26"/>
              </w:rPr>
            </w:pPr>
            <w:r w:rsidRPr="00015826">
              <w:rPr>
                <w:sz w:val="26"/>
                <w:szCs w:val="26"/>
              </w:rPr>
              <w:t>Allows customers to search for trips, select seats, and initiate the booking process.</w:t>
            </w:r>
          </w:p>
        </w:tc>
        <w:tc>
          <w:tcPr>
            <w:tcW w:w="1250" w:type="pct"/>
            <w:vAlign w:val="center"/>
          </w:tcPr>
          <w:p w14:paraId="16FBC52E" w14:textId="77777777" w:rsidR="00862B57" w:rsidRPr="00757D32" w:rsidRDefault="00862B57" w:rsidP="00BF2151">
            <w:pPr>
              <w:rPr>
                <w:sz w:val="26"/>
                <w:szCs w:val="26"/>
                <w:lang w:val="vi-VN"/>
              </w:rPr>
            </w:pPr>
            <w:r w:rsidRPr="00CC1F2E">
              <w:rPr>
                <w:sz w:val="26"/>
                <w:szCs w:val="26"/>
              </w:rPr>
              <w:t>Customer</w:t>
            </w:r>
          </w:p>
        </w:tc>
      </w:tr>
      <w:tr w:rsidR="00862B57" w:rsidRPr="00CC1F2E" w14:paraId="3EF967E6" w14:textId="77777777" w:rsidTr="00BF2151">
        <w:trPr>
          <w:trHeight w:val="907"/>
        </w:trPr>
        <w:tc>
          <w:tcPr>
            <w:tcW w:w="1250" w:type="pct"/>
            <w:vAlign w:val="center"/>
          </w:tcPr>
          <w:p w14:paraId="40540E72" w14:textId="77777777" w:rsidR="00862B57" w:rsidRPr="00CC1F2E" w:rsidRDefault="00862B57" w:rsidP="00BF2151">
            <w:pPr>
              <w:rPr>
                <w:sz w:val="26"/>
                <w:szCs w:val="26"/>
              </w:rPr>
            </w:pPr>
            <w:r w:rsidRPr="00CC1F2E">
              <w:rPr>
                <w:sz w:val="26"/>
                <w:szCs w:val="26"/>
              </w:rPr>
              <w:t>UC02</w:t>
            </w:r>
          </w:p>
        </w:tc>
        <w:tc>
          <w:tcPr>
            <w:tcW w:w="1250" w:type="pct"/>
            <w:vAlign w:val="center"/>
          </w:tcPr>
          <w:p w14:paraId="73BB0EEA" w14:textId="77777777" w:rsidR="00862B57" w:rsidRPr="00CC1F2E" w:rsidRDefault="00862B57" w:rsidP="00BF2151">
            <w:pPr>
              <w:rPr>
                <w:sz w:val="26"/>
                <w:szCs w:val="26"/>
              </w:rPr>
            </w:pPr>
            <w:r w:rsidRPr="00015826">
              <w:rPr>
                <w:sz w:val="26"/>
                <w:szCs w:val="26"/>
              </w:rPr>
              <w:t>Register Ticket</w:t>
            </w:r>
          </w:p>
        </w:tc>
        <w:tc>
          <w:tcPr>
            <w:tcW w:w="1250" w:type="pct"/>
            <w:vAlign w:val="center"/>
          </w:tcPr>
          <w:p w14:paraId="6A382F9A" w14:textId="77777777" w:rsidR="00862B57" w:rsidRPr="00CC1F2E" w:rsidRDefault="00862B57" w:rsidP="00BF2151">
            <w:pPr>
              <w:rPr>
                <w:sz w:val="26"/>
                <w:szCs w:val="26"/>
              </w:rPr>
            </w:pPr>
            <w:r w:rsidRPr="00015826">
              <w:rPr>
                <w:sz w:val="26"/>
                <w:szCs w:val="26"/>
              </w:rPr>
              <w:t>Captures passenger information and confirms the booking.</w:t>
            </w:r>
          </w:p>
        </w:tc>
        <w:tc>
          <w:tcPr>
            <w:tcW w:w="1250" w:type="pct"/>
            <w:vAlign w:val="center"/>
          </w:tcPr>
          <w:p w14:paraId="088705E2" w14:textId="77777777" w:rsidR="00862B57" w:rsidRPr="00CC1F2E" w:rsidRDefault="00862B57" w:rsidP="00BF2151">
            <w:pPr>
              <w:rPr>
                <w:sz w:val="26"/>
                <w:szCs w:val="26"/>
              </w:rPr>
            </w:pPr>
            <w:r w:rsidRPr="00CC1F2E">
              <w:rPr>
                <w:sz w:val="26"/>
                <w:szCs w:val="26"/>
              </w:rPr>
              <w:t>Customer</w:t>
            </w:r>
          </w:p>
        </w:tc>
      </w:tr>
      <w:tr w:rsidR="00862B57" w:rsidRPr="00CC1F2E" w14:paraId="79530255" w14:textId="77777777" w:rsidTr="00BF2151">
        <w:trPr>
          <w:trHeight w:val="907"/>
        </w:trPr>
        <w:tc>
          <w:tcPr>
            <w:tcW w:w="1250" w:type="pct"/>
            <w:vAlign w:val="center"/>
          </w:tcPr>
          <w:p w14:paraId="0113B042" w14:textId="77777777" w:rsidR="00862B57" w:rsidRPr="00CC1F2E" w:rsidRDefault="00862B57" w:rsidP="00BF2151">
            <w:pPr>
              <w:rPr>
                <w:sz w:val="26"/>
                <w:szCs w:val="26"/>
              </w:rPr>
            </w:pPr>
            <w:r w:rsidRPr="00CC1F2E">
              <w:rPr>
                <w:sz w:val="26"/>
                <w:szCs w:val="26"/>
              </w:rPr>
              <w:t>UC03</w:t>
            </w:r>
          </w:p>
        </w:tc>
        <w:tc>
          <w:tcPr>
            <w:tcW w:w="1250" w:type="pct"/>
            <w:vAlign w:val="center"/>
          </w:tcPr>
          <w:p w14:paraId="6B5D9550" w14:textId="77777777" w:rsidR="00862B57" w:rsidRPr="00CC1F2E" w:rsidRDefault="00862B57" w:rsidP="00BF2151">
            <w:pPr>
              <w:rPr>
                <w:sz w:val="26"/>
                <w:szCs w:val="26"/>
              </w:rPr>
            </w:pPr>
            <w:r>
              <w:rPr>
                <w:sz w:val="26"/>
                <w:szCs w:val="26"/>
              </w:rPr>
              <w:t>Rebook Ticket</w:t>
            </w:r>
          </w:p>
        </w:tc>
        <w:tc>
          <w:tcPr>
            <w:tcW w:w="1250" w:type="pct"/>
            <w:vAlign w:val="center"/>
          </w:tcPr>
          <w:p w14:paraId="003606E5" w14:textId="77777777" w:rsidR="00862B57" w:rsidRPr="00CC1F2E" w:rsidRDefault="00862B57" w:rsidP="00BF2151">
            <w:pPr>
              <w:rPr>
                <w:sz w:val="26"/>
                <w:szCs w:val="26"/>
              </w:rPr>
            </w:pPr>
            <w:r w:rsidRPr="00015826">
              <w:rPr>
                <w:sz w:val="26"/>
                <w:szCs w:val="26"/>
              </w:rPr>
              <w:t>Enables rebooking for a different trip or date.</w:t>
            </w:r>
          </w:p>
        </w:tc>
        <w:tc>
          <w:tcPr>
            <w:tcW w:w="1250" w:type="pct"/>
            <w:vAlign w:val="center"/>
          </w:tcPr>
          <w:p w14:paraId="33B31C57" w14:textId="77777777" w:rsidR="00862B57" w:rsidRPr="00CC1F2E" w:rsidRDefault="00862B57" w:rsidP="00BF2151">
            <w:pPr>
              <w:rPr>
                <w:sz w:val="26"/>
                <w:szCs w:val="26"/>
              </w:rPr>
            </w:pPr>
            <w:r w:rsidRPr="00CC1F2E">
              <w:rPr>
                <w:sz w:val="26"/>
                <w:szCs w:val="26"/>
              </w:rPr>
              <w:t>Customer</w:t>
            </w:r>
          </w:p>
        </w:tc>
      </w:tr>
      <w:tr w:rsidR="00862B57" w:rsidRPr="00CC1F2E" w14:paraId="77EF1E06" w14:textId="77777777" w:rsidTr="00BF2151">
        <w:trPr>
          <w:trHeight w:val="907"/>
        </w:trPr>
        <w:tc>
          <w:tcPr>
            <w:tcW w:w="1250" w:type="pct"/>
            <w:vAlign w:val="center"/>
          </w:tcPr>
          <w:p w14:paraId="008D5F1C" w14:textId="77777777" w:rsidR="00862B57" w:rsidRPr="00CC1F2E" w:rsidRDefault="00862B57" w:rsidP="00BF2151">
            <w:pPr>
              <w:rPr>
                <w:sz w:val="26"/>
                <w:szCs w:val="26"/>
              </w:rPr>
            </w:pPr>
            <w:r w:rsidRPr="00CC1F2E">
              <w:rPr>
                <w:sz w:val="26"/>
                <w:szCs w:val="26"/>
              </w:rPr>
              <w:lastRenderedPageBreak/>
              <w:t>UC04</w:t>
            </w:r>
          </w:p>
        </w:tc>
        <w:tc>
          <w:tcPr>
            <w:tcW w:w="1250" w:type="pct"/>
            <w:vAlign w:val="center"/>
          </w:tcPr>
          <w:p w14:paraId="4A865BC2" w14:textId="77777777" w:rsidR="00862B57" w:rsidRPr="00CC1F2E" w:rsidRDefault="00862B57" w:rsidP="00BF2151">
            <w:pPr>
              <w:rPr>
                <w:sz w:val="26"/>
                <w:szCs w:val="26"/>
              </w:rPr>
            </w:pPr>
            <w:r>
              <w:rPr>
                <w:sz w:val="26"/>
                <w:szCs w:val="26"/>
              </w:rPr>
              <w:t>Login</w:t>
            </w:r>
          </w:p>
        </w:tc>
        <w:tc>
          <w:tcPr>
            <w:tcW w:w="1250" w:type="pct"/>
            <w:vAlign w:val="center"/>
          </w:tcPr>
          <w:p w14:paraId="1F7B1039" w14:textId="77777777" w:rsidR="00862B57" w:rsidRPr="00CC1F2E" w:rsidRDefault="00862B57" w:rsidP="00BF2151">
            <w:pPr>
              <w:rPr>
                <w:sz w:val="26"/>
                <w:szCs w:val="26"/>
              </w:rPr>
            </w:pPr>
            <w:r w:rsidRPr="00015826">
              <w:rPr>
                <w:sz w:val="26"/>
                <w:szCs w:val="26"/>
              </w:rPr>
              <w:t xml:space="preserve">Provides access to customer </w:t>
            </w:r>
            <w:r>
              <w:rPr>
                <w:sz w:val="26"/>
                <w:szCs w:val="26"/>
              </w:rPr>
              <w:t>and</w:t>
            </w:r>
            <w:r>
              <w:rPr>
                <w:sz w:val="26"/>
                <w:szCs w:val="26"/>
                <w:lang w:val="vi-VN"/>
              </w:rPr>
              <w:t xml:space="preserve"> admin </w:t>
            </w:r>
            <w:r w:rsidRPr="00015826">
              <w:rPr>
                <w:sz w:val="26"/>
                <w:szCs w:val="26"/>
              </w:rPr>
              <w:t>accounts.</w:t>
            </w:r>
          </w:p>
        </w:tc>
        <w:tc>
          <w:tcPr>
            <w:tcW w:w="1250" w:type="pct"/>
            <w:vAlign w:val="center"/>
          </w:tcPr>
          <w:p w14:paraId="4F2A2B7B" w14:textId="77777777" w:rsidR="00862B57" w:rsidRDefault="00862B57" w:rsidP="00BF2151">
            <w:pPr>
              <w:rPr>
                <w:sz w:val="26"/>
                <w:szCs w:val="26"/>
              </w:rPr>
            </w:pPr>
            <w:r w:rsidRPr="00CC1F2E">
              <w:rPr>
                <w:sz w:val="26"/>
                <w:szCs w:val="26"/>
              </w:rPr>
              <w:t>Customer</w:t>
            </w:r>
          </w:p>
          <w:p w14:paraId="1FD2E02F" w14:textId="77777777" w:rsidR="00862B57" w:rsidRPr="00CC1F2E" w:rsidRDefault="00862B57" w:rsidP="00BF2151">
            <w:pPr>
              <w:rPr>
                <w:sz w:val="26"/>
                <w:szCs w:val="26"/>
              </w:rPr>
            </w:pPr>
            <w:r>
              <w:rPr>
                <w:sz w:val="26"/>
                <w:szCs w:val="26"/>
              </w:rPr>
              <w:t>Admin</w:t>
            </w:r>
          </w:p>
        </w:tc>
      </w:tr>
    </w:tbl>
    <w:tbl>
      <w:tblPr>
        <w:tblStyle w:val="TableGrid"/>
        <w:tblpPr w:leftFromText="180" w:rightFromText="180" w:vertAnchor="text" w:horzAnchor="margin" w:tblpY="729"/>
        <w:tblW w:w="5000" w:type="pct"/>
        <w:tblLook w:val="04A0" w:firstRow="1" w:lastRow="0" w:firstColumn="1" w:lastColumn="0" w:noHBand="0" w:noVBand="1"/>
      </w:tblPr>
      <w:tblGrid>
        <w:gridCol w:w="2195"/>
        <w:gridCol w:w="730"/>
        <w:gridCol w:w="1464"/>
        <w:gridCol w:w="1460"/>
        <w:gridCol w:w="734"/>
        <w:gridCol w:w="2194"/>
      </w:tblGrid>
      <w:tr w:rsidR="00271CC3" w:rsidRPr="00CC1F2E" w14:paraId="2A96A744" w14:textId="77777777" w:rsidTr="00271CC3">
        <w:tc>
          <w:tcPr>
            <w:tcW w:w="1666" w:type="pct"/>
            <w:gridSpan w:val="2"/>
          </w:tcPr>
          <w:p w14:paraId="18BDCA8F" w14:textId="77777777" w:rsidR="00271CC3" w:rsidRPr="00CC1F2E" w:rsidRDefault="00271CC3" w:rsidP="00271CC3">
            <w:pPr>
              <w:keepNext/>
              <w:keepLines/>
              <w:rPr>
                <w:sz w:val="26"/>
                <w:szCs w:val="26"/>
              </w:rPr>
            </w:pPr>
            <w:r w:rsidRPr="00CC1F2E">
              <w:rPr>
                <w:sz w:val="26"/>
                <w:szCs w:val="26"/>
              </w:rPr>
              <w:t>Use case: Register</w:t>
            </w:r>
          </w:p>
        </w:tc>
        <w:tc>
          <w:tcPr>
            <w:tcW w:w="1666" w:type="pct"/>
            <w:gridSpan w:val="2"/>
          </w:tcPr>
          <w:p w14:paraId="4410976E" w14:textId="77777777" w:rsidR="00271CC3" w:rsidRPr="00CC1F2E" w:rsidRDefault="00271CC3" w:rsidP="00271CC3">
            <w:pPr>
              <w:keepNext/>
              <w:keepLines/>
              <w:rPr>
                <w:sz w:val="26"/>
                <w:szCs w:val="26"/>
              </w:rPr>
            </w:pPr>
            <w:r w:rsidRPr="00CC1F2E">
              <w:rPr>
                <w:sz w:val="26"/>
                <w:szCs w:val="26"/>
              </w:rPr>
              <w:t>ID: UC01</w:t>
            </w:r>
          </w:p>
        </w:tc>
        <w:tc>
          <w:tcPr>
            <w:tcW w:w="1668" w:type="pct"/>
            <w:gridSpan w:val="2"/>
          </w:tcPr>
          <w:p w14:paraId="4B8E3BBD" w14:textId="77777777" w:rsidR="00271CC3" w:rsidRPr="00CC1F2E" w:rsidRDefault="00271CC3" w:rsidP="00271CC3">
            <w:pPr>
              <w:keepNext/>
              <w:keepLines/>
              <w:rPr>
                <w:sz w:val="26"/>
                <w:szCs w:val="26"/>
              </w:rPr>
            </w:pPr>
            <w:r w:rsidRPr="00CC1F2E">
              <w:rPr>
                <w:sz w:val="26"/>
                <w:szCs w:val="26"/>
              </w:rPr>
              <w:t>Priority: Must have</w:t>
            </w:r>
          </w:p>
        </w:tc>
      </w:tr>
      <w:tr w:rsidR="00271CC3" w:rsidRPr="00CC1F2E" w14:paraId="1C911536" w14:textId="77777777" w:rsidTr="00271CC3">
        <w:tc>
          <w:tcPr>
            <w:tcW w:w="5000" w:type="pct"/>
            <w:gridSpan w:val="6"/>
          </w:tcPr>
          <w:p w14:paraId="709B9ADD" w14:textId="77777777" w:rsidR="00271CC3" w:rsidRPr="00CC1F2E" w:rsidRDefault="00271CC3" w:rsidP="00271CC3">
            <w:pPr>
              <w:keepNext/>
              <w:keepLines/>
              <w:rPr>
                <w:sz w:val="26"/>
                <w:szCs w:val="26"/>
              </w:rPr>
            </w:pPr>
            <w:r w:rsidRPr="00CC1F2E">
              <w:rPr>
                <w:sz w:val="26"/>
                <w:szCs w:val="26"/>
              </w:rPr>
              <w:t>Actor: Partner, Customer</w:t>
            </w:r>
          </w:p>
        </w:tc>
      </w:tr>
      <w:tr w:rsidR="00271CC3" w:rsidRPr="00CC1F2E" w14:paraId="593FC699" w14:textId="77777777" w:rsidTr="00271CC3">
        <w:tc>
          <w:tcPr>
            <w:tcW w:w="5000" w:type="pct"/>
            <w:gridSpan w:val="6"/>
          </w:tcPr>
          <w:p w14:paraId="04E77517" w14:textId="77777777" w:rsidR="00271CC3" w:rsidRPr="00CC1F2E" w:rsidRDefault="00271CC3" w:rsidP="00271CC3">
            <w:pPr>
              <w:keepNext/>
              <w:keepLines/>
              <w:rPr>
                <w:sz w:val="26"/>
                <w:szCs w:val="26"/>
              </w:rPr>
            </w:pPr>
            <w:r w:rsidRPr="00CC1F2E">
              <w:rPr>
                <w:sz w:val="26"/>
                <w:szCs w:val="26"/>
              </w:rPr>
              <w:t>Description:</w:t>
            </w:r>
          </w:p>
          <w:p w14:paraId="3E8396DF"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Actor create their personal account and the system register a new account.</w:t>
            </w:r>
          </w:p>
        </w:tc>
      </w:tr>
      <w:tr w:rsidR="00271CC3" w:rsidRPr="00CC1F2E" w14:paraId="28262A93" w14:textId="77777777" w:rsidTr="00271CC3">
        <w:tc>
          <w:tcPr>
            <w:tcW w:w="5000" w:type="pct"/>
            <w:gridSpan w:val="6"/>
          </w:tcPr>
          <w:p w14:paraId="7EB2B066" w14:textId="77777777" w:rsidR="00271CC3" w:rsidRPr="00CC1F2E" w:rsidRDefault="00271CC3" w:rsidP="00271CC3">
            <w:pPr>
              <w:keepNext/>
              <w:keepLines/>
              <w:rPr>
                <w:sz w:val="26"/>
                <w:szCs w:val="26"/>
              </w:rPr>
            </w:pPr>
            <w:r w:rsidRPr="00CC1F2E">
              <w:rPr>
                <w:sz w:val="26"/>
                <w:szCs w:val="26"/>
              </w:rPr>
              <w:t>Trigger: Actor choose to create an account based on their needs.</w:t>
            </w:r>
          </w:p>
        </w:tc>
      </w:tr>
      <w:tr w:rsidR="00271CC3" w:rsidRPr="00CC1F2E" w14:paraId="287508FF" w14:textId="77777777" w:rsidTr="00271CC3">
        <w:tc>
          <w:tcPr>
            <w:tcW w:w="5000" w:type="pct"/>
            <w:gridSpan w:val="6"/>
          </w:tcPr>
          <w:p w14:paraId="5B3C0412" w14:textId="77777777" w:rsidR="00271CC3" w:rsidRPr="00CC1F2E" w:rsidRDefault="00271CC3" w:rsidP="00271CC3">
            <w:pPr>
              <w:keepNext/>
              <w:keepLines/>
              <w:rPr>
                <w:sz w:val="26"/>
                <w:szCs w:val="26"/>
              </w:rPr>
            </w:pPr>
            <w:r w:rsidRPr="00CC1F2E">
              <w:rPr>
                <w:sz w:val="26"/>
                <w:szCs w:val="26"/>
              </w:rPr>
              <w:t>Pre-condition: None</w:t>
            </w:r>
          </w:p>
        </w:tc>
      </w:tr>
      <w:tr w:rsidR="00271CC3" w:rsidRPr="00CC1F2E" w14:paraId="767F4F84" w14:textId="77777777" w:rsidTr="00271CC3">
        <w:tc>
          <w:tcPr>
            <w:tcW w:w="2500" w:type="pct"/>
            <w:gridSpan w:val="3"/>
          </w:tcPr>
          <w:p w14:paraId="2CE6EC0A" w14:textId="77777777" w:rsidR="00271CC3" w:rsidRPr="00CC1F2E" w:rsidRDefault="00271CC3" w:rsidP="00271CC3">
            <w:pPr>
              <w:keepNext/>
              <w:keepLines/>
              <w:rPr>
                <w:sz w:val="26"/>
                <w:szCs w:val="26"/>
              </w:rPr>
            </w:pPr>
            <w:r w:rsidRPr="00CC1F2E">
              <w:rPr>
                <w:sz w:val="26"/>
                <w:szCs w:val="26"/>
              </w:rPr>
              <w:t>Basic Flow:</w:t>
            </w:r>
          </w:p>
          <w:p w14:paraId="31FA0776" w14:textId="77777777" w:rsidR="00271CC3" w:rsidRPr="00CC1F2E" w:rsidRDefault="00271CC3">
            <w:pPr>
              <w:pStyle w:val="ListParagraph"/>
              <w:keepNext/>
              <w:keepLines/>
              <w:numPr>
                <w:ilvl w:val="0"/>
                <w:numId w:val="4"/>
              </w:numPr>
              <w:spacing w:before="0" w:after="0"/>
              <w:rPr>
                <w:sz w:val="26"/>
                <w:szCs w:val="26"/>
              </w:rPr>
            </w:pPr>
            <w:r w:rsidRPr="00CC1F2E">
              <w:rPr>
                <w:sz w:val="26"/>
                <w:szCs w:val="26"/>
              </w:rPr>
              <w:t>The actor access to the MKT’s system.</w:t>
            </w:r>
          </w:p>
          <w:p w14:paraId="5FFD0CD0" w14:textId="77777777" w:rsidR="00271CC3" w:rsidRPr="00CC1F2E" w:rsidRDefault="00271CC3">
            <w:pPr>
              <w:pStyle w:val="ListParagraph"/>
              <w:keepNext/>
              <w:keepLines/>
              <w:numPr>
                <w:ilvl w:val="0"/>
                <w:numId w:val="4"/>
              </w:numPr>
              <w:spacing w:before="0" w:after="0"/>
              <w:rPr>
                <w:sz w:val="26"/>
                <w:szCs w:val="26"/>
              </w:rPr>
            </w:pPr>
            <w:r w:rsidRPr="00CC1F2E">
              <w:rPr>
                <w:sz w:val="26"/>
                <w:szCs w:val="26"/>
              </w:rPr>
              <w:t xml:space="preserve">The actor </w:t>
            </w:r>
            <w:proofErr w:type="gramStart"/>
            <w:r w:rsidRPr="00CC1F2E">
              <w:rPr>
                <w:sz w:val="26"/>
                <w:szCs w:val="26"/>
              </w:rPr>
              <w:t>choose</w:t>
            </w:r>
            <w:proofErr w:type="gramEnd"/>
            <w:r w:rsidRPr="00CC1F2E">
              <w:rPr>
                <w:sz w:val="26"/>
                <w:szCs w:val="26"/>
              </w:rPr>
              <w:t xml:space="preserve"> to create an account.</w:t>
            </w:r>
          </w:p>
          <w:p w14:paraId="09E16454" w14:textId="77777777" w:rsidR="00271CC3" w:rsidRPr="00CC1F2E" w:rsidRDefault="00271CC3">
            <w:pPr>
              <w:pStyle w:val="ListParagraph"/>
              <w:keepNext/>
              <w:keepLines/>
              <w:numPr>
                <w:ilvl w:val="0"/>
                <w:numId w:val="4"/>
              </w:numPr>
              <w:spacing w:before="0" w:after="0"/>
              <w:rPr>
                <w:sz w:val="26"/>
                <w:szCs w:val="26"/>
              </w:rPr>
            </w:pPr>
            <w:r w:rsidRPr="00CC1F2E">
              <w:rPr>
                <w:sz w:val="26"/>
                <w:szCs w:val="26"/>
              </w:rPr>
              <w:t xml:space="preserve">The actor </w:t>
            </w:r>
            <w:proofErr w:type="gramStart"/>
            <w:r w:rsidRPr="00CC1F2E">
              <w:rPr>
                <w:sz w:val="26"/>
                <w:szCs w:val="26"/>
              </w:rPr>
              <w:t>enter</w:t>
            </w:r>
            <w:proofErr w:type="gramEnd"/>
            <w:r w:rsidRPr="00CC1F2E">
              <w:rPr>
                <w:sz w:val="26"/>
                <w:szCs w:val="26"/>
              </w:rPr>
              <w:t xml:space="preserve"> their email address.</w:t>
            </w:r>
          </w:p>
          <w:p w14:paraId="26D2990C" w14:textId="77777777" w:rsidR="00271CC3" w:rsidRPr="00CC1F2E" w:rsidRDefault="00271CC3">
            <w:pPr>
              <w:pStyle w:val="ListParagraph"/>
              <w:keepNext/>
              <w:keepLines/>
              <w:numPr>
                <w:ilvl w:val="0"/>
                <w:numId w:val="4"/>
              </w:numPr>
              <w:spacing w:before="0" w:after="0"/>
              <w:rPr>
                <w:sz w:val="26"/>
                <w:szCs w:val="26"/>
              </w:rPr>
            </w:pPr>
            <w:r w:rsidRPr="00CC1F2E">
              <w:rPr>
                <w:sz w:val="26"/>
                <w:szCs w:val="26"/>
              </w:rPr>
              <w:t xml:space="preserve">The actor </w:t>
            </w:r>
            <w:proofErr w:type="gramStart"/>
            <w:r w:rsidRPr="00CC1F2E">
              <w:rPr>
                <w:sz w:val="26"/>
                <w:szCs w:val="26"/>
              </w:rPr>
              <w:t>enter</w:t>
            </w:r>
            <w:proofErr w:type="gramEnd"/>
            <w:r w:rsidRPr="00CC1F2E">
              <w:rPr>
                <w:sz w:val="26"/>
                <w:szCs w:val="26"/>
              </w:rPr>
              <w:t xml:space="preserve"> their phone number, password and confirm password.</w:t>
            </w:r>
          </w:p>
          <w:p w14:paraId="7846337A" w14:textId="77777777" w:rsidR="00271CC3" w:rsidRPr="00CC1F2E" w:rsidRDefault="00271CC3">
            <w:pPr>
              <w:pStyle w:val="ListParagraph"/>
              <w:keepNext/>
              <w:keepLines/>
              <w:numPr>
                <w:ilvl w:val="0"/>
                <w:numId w:val="4"/>
              </w:numPr>
              <w:spacing w:before="0" w:after="0"/>
              <w:rPr>
                <w:sz w:val="26"/>
                <w:szCs w:val="26"/>
              </w:rPr>
            </w:pPr>
            <w:r w:rsidRPr="00CC1F2E">
              <w:rPr>
                <w:sz w:val="26"/>
                <w:szCs w:val="26"/>
              </w:rPr>
              <w:t xml:space="preserve">The system </w:t>
            </w:r>
            <w:proofErr w:type="gramStart"/>
            <w:r w:rsidRPr="00CC1F2E">
              <w:rPr>
                <w:sz w:val="26"/>
                <w:szCs w:val="26"/>
              </w:rPr>
              <w:t>verify</w:t>
            </w:r>
            <w:proofErr w:type="gramEnd"/>
            <w:r w:rsidRPr="00CC1F2E">
              <w:rPr>
                <w:sz w:val="26"/>
                <w:szCs w:val="26"/>
              </w:rPr>
              <w:t xml:space="preserve"> the information and register a new account.</w:t>
            </w:r>
          </w:p>
          <w:p w14:paraId="3831D285" w14:textId="77777777" w:rsidR="00271CC3" w:rsidRPr="00CC1F2E" w:rsidRDefault="00271CC3">
            <w:pPr>
              <w:pStyle w:val="ListParagraph"/>
              <w:keepNext/>
              <w:keepLines/>
              <w:numPr>
                <w:ilvl w:val="0"/>
                <w:numId w:val="4"/>
              </w:numPr>
              <w:spacing w:before="0" w:after="0"/>
              <w:rPr>
                <w:sz w:val="26"/>
                <w:szCs w:val="26"/>
              </w:rPr>
            </w:pPr>
            <w:r w:rsidRPr="00CC1F2E">
              <w:rPr>
                <w:sz w:val="26"/>
                <w:szCs w:val="26"/>
              </w:rPr>
              <w:t>Actor receive information that account has been created.</w:t>
            </w:r>
          </w:p>
        </w:tc>
        <w:tc>
          <w:tcPr>
            <w:tcW w:w="2500" w:type="pct"/>
            <w:gridSpan w:val="3"/>
          </w:tcPr>
          <w:p w14:paraId="6A661440" w14:textId="77777777" w:rsidR="00271CC3" w:rsidRPr="00CC1F2E" w:rsidRDefault="00271CC3" w:rsidP="00271CC3">
            <w:pPr>
              <w:keepNext/>
              <w:keepLines/>
              <w:rPr>
                <w:sz w:val="26"/>
                <w:szCs w:val="26"/>
              </w:rPr>
            </w:pPr>
            <w:r w:rsidRPr="00CC1F2E">
              <w:rPr>
                <w:sz w:val="26"/>
                <w:szCs w:val="26"/>
              </w:rPr>
              <w:t>Alternative Flow:</w:t>
            </w:r>
          </w:p>
          <w:p w14:paraId="6923D694"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 xml:space="preserve">3a: The system </w:t>
            </w:r>
            <w:proofErr w:type="gramStart"/>
            <w:r w:rsidRPr="00CC1F2E">
              <w:rPr>
                <w:sz w:val="26"/>
                <w:szCs w:val="26"/>
              </w:rPr>
              <w:t>notify</w:t>
            </w:r>
            <w:proofErr w:type="gramEnd"/>
            <w:r w:rsidRPr="00CC1F2E">
              <w:rPr>
                <w:sz w:val="26"/>
                <w:szCs w:val="26"/>
              </w:rPr>
              <w:t xml:space="preserve"> invalid email address.</w:t>
            </w:r>
          </w:p>
          <w:p w14:paraId="1EEBEB39"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3a1. User re-enter new email address.</w:t>
            </w:r>
          </w:p>
          <w:p w14:paraId="5BAB9C0F"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3a2. System re-</w:t>
            </w:r>
            <w:proofErr w:type="gramStart"/>
            <w:r w:rsidRPr="00CC1F2E">
              <w:rPr>
                <w:sz w:val="26"/>
                <w:szCs w:val="26"/>
              </w:rPr>
              <w:t>verify</w:t>
            </w:r>
            <w:proofErr w:type="gramEnd"/>
            <w:r w:rsidRPr="00CC1F2E">
              <w:rPr>
                <w:sz w:val="26"/>
                <w:szCs w:val="26"/>
              </w:rPr>
              <w:t xml:space="preserve"> the new email address.</w:t>
            </w:r>
          </w:p>
          <w:p w14:paraId="618EC7AF" w14:textId="77777777" w:rsidR="00271CC3" w:rsidRPr="00CC1F2E" w:rsidRDefault="00271CC3" w:rsidP="00271CC3">
            <w:pPr>
              <w:keepNext/>
              <w:keepLines/>
              <w:rPr>
                <w:sz w:val="26"/>
                <w:szCs w:val="26"/>
              </w:rPr>
            </w:pPr>
            <w:r w:rsidRPr="00CC1F2E">
              <w:rPr>
                <w:sz w:val="26"/>
                <w:szCs w:val="26"/>
              </w:rPr>
              <w:t>Use case continues at step 4</w:t>
            </w:r>
          </w:p>
          <w:p w14:paraId="3D8F756B"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 xml:space="preserve">4b: The system </w:t>
            </w:r>
            <w:proofErr w:type="gramStart"/>
            <w:r w:rsidRPr="00CC1F2E">
              <w:rPr>
                <w:sz w:val="26"/>
                <w:szCs w:val="26"/>
              </w:rPr>
              <w:t>notify</w:t>
            </w:r>
            <w:proofErr w:type="gramEnd"/>
            <w:r w:rsidRPr="00CC1F2E">
              <w:rPr>
                <w:sz w:val="26"/>
                <w:szCs w:val="26"/>
              </w:rPr>
              <w:t xml:space="preserve"> invalid phone number or passwords not matched.</w:t>
            </w:r>
          </w:p>
          <w:p w14:paraId="4398527A"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4b1: User re-enter new phone number and passwords.</w:t>
            </w:r>
          </w:p>
          <w:p w14:paraId="45A0EC89"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4b: System re-verify the new information.</w:t>
            </w:r>
          </w:p>
          <w:p w14:paraId="499F11EB" w14:textId="77777777" w:rsidR="00271CC3" w:rsidRPr="00CC1F2E" w:rsidRDefault="00271CC3" w:rsidP="00271CC3">
            <w:pPr>
              <w:keepNext/>
              <w:keepLines/>
              <w:rPr>
                <w:sz w:val="26"/>
                <w:szCs w:val="26"/>
              </w:rPr>
            </w:pPr>
            <w:r w:rsidRPr="00CC1F2E">
              <w:rPr>
                <w:sz w:val="26"/>
                <w:szCs w:val="26"/>
              </w:rPr>
              <w:t>Use case continues at step 5</w:t>
            </w:r>
          </w:p>
        </w:tc>
      </w:tr>
      <w:tr w:rsidR="00271CC3" w:rsidRPr="00CC1F2E" w14:paraId="57A4E15D" w14:textId="77777777" w:rsidTr="00271CC3">
        <w:tc>
          <w:tcPr>
            <w:tcW w:w="5000" w:type="pct"/>
            <w:gridSpan w:val="6"/>
          </w:tcPr>
          <w:p w14:paraId="0D1A716B" w14:textId="77777777" w:rsidR="00271CC3" w:rsidRPr="00CC1F2E" w:rsidRDefault="00271CC3" w:rsidP="00271CC3">
            <w:pPr>
              <w:keepNext/>
              <w:keepLines/>
              <w:jc w:val="both"/>
              <w:rPr>
                <w:sz w:val="26"/>
                <w:szCs w:val="26"/>
              </w:rPr>
            </w:pPr>
            <w:r w:rsidRPr="00CC1F2E">
              <w:rPr>
                <w:sz w:val="26"/>
                <w:szCs w:val="26"/>
              </w:rPr>
              <w:t>Exception Flow:</w:t>
            </w:r>
          </w:p>
          <w:p w14:paraId="4A7DD017" w14:textId="77777777" w:rsidR="00271CC3" w:rsidRPr="00CC1F2E" w:rsidRDefault="00271CC3">
            <w:pPr>
              <w:pStyle w:val="ListParagraph"/>
              <w:keepNext/>
              <w:keepLines/>
              <w:numPr>
                <w:ilvl w:val="0"/>
                <w:numId w:val="3"/>
              </w:numPr>
              <w:spacing w:before="0" w:after="0"/>
              <w:jc w:val="both"/>
              <w:rPr>
                <w:sz w:val="26"/>
                <w:szCs w:val="26"/>
              </w:rPr>
            </w:pPr>
            <w:r w:rsidRPr="00CC1F2E">
              <w:rPr>
                <w:sz w:val="26"/>
                <w:szCs w:val="26"/>
              </w:rPr>
              <w:t xml:space="preserve">4c: The system </w:t>
            </w:r>
            <w:proofErr w:type="gramStart"/>
            <w:r w:rsidRPr="00CC1F2E">
              <w:rPr>
                <w:sz w:val="26"/>
                <w:szCs w:val="26"/>
              </w:rPr>
              <w:t>notify</w:t>
            </w:r>
            <w:proofErr w:type="gramEnd"/>
            <w:r w:rsidRPr="00CC1F2E">
              <w:rPr>
                <w:sz w:val="26"/>
                <w:szCs w:val="26"/>
              </w:rPr>
              <w:t xml:space="preserve"> invalid information and actor decide to stop the process. Use case stopped.</w:t>
            </w:r>
          </w:p>
        </w:tc>
      </w:tr>
      <w:tr w:rsidR="00271CC3" w:rsidRPr="00CC1F2E" w14:paraId="1B23FDB9" w14:textId="77777777" w:rsidTr="00271CC3">
        <w:trPr>
          <w:trHeight w:val="608"/>
        </w:trPr>
        <w:tc>
          <w:tcPr>
            <w:tcW w:w="5000" w:type="pct"/>
            <w:gridSpan w:val="6"/>
          </w:tcPr>
          <w:p w14:paraId="6B6692E9" w14:textId="77777777" w:rsidR="00271CC3" w:rsidRPr="00CC1F2E" w:rsidRDefault="00271CC3" w:rsidP="00271CC3">
            <w:pPr>
              <w:keepNext/>
              <w:keepLines/>
              <w:rPr>
                <w:sz w:val="26"/>
                <w:szCs w:val="26"/>
              </w:rPr>
            </w:pPr>
            <w:r w:rsidRPr="00CC1F2E">
              <w:rPr>
                <w:sz w:val="26"/>
                <w:szCs w:val="26"/>
              </w:rPr>
              <w:t>Post-condition:</w:t>
            </w:r>
          </w:p>
          <w:p w14:paraId="591EE496"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 xml:space="preserve">System </w:t>
            </w:r>
            <w:proofErr w:type="gramStart"/>
            <w:r w:rsidRPr="00CC1F2E">
              <w:rPr>
                <w:sz w:val="26"/>
                <w:szCs w:val="26"/>
              </w:rPr>
              <w:t>register</w:t>
            </w:r>
            <w:proofErr w:type="gramEnd"/>
            <w:r w:rsidRPr="00CC1F2E">
              <w:rPr>
                <w:sz w:val="26"/>
                <w:szCs w:val="26"/>
              </w:rPr>
              <w:t xml:space="preserve"> a new account in the database.</w:t>
            </w:r>
          </w:p>
          <w:p w14:paraId="113436B8" w14:textId="77777777" w:rsidR="00271CC3" w:rsidRPr="00CC1F2E" w:rsidRDefault="00271CC3">
            <w:pPr>
              <w:pStyle w:val="ListParagraph"/>
              <w:keepNext/>
              <w:keepLines/>
              <w:numPr>
                <w:ilvl w:val="0"/>
                <w:numId w:val="3"/>
              </w:numPr>
              <w:spacing w:before="0" w:after="0"/>
              <w:rPr>
                <w:sz w:val="26"/>
                <w:szCs w:val="26"/>
              </w:rPr>
            </w:pPr>
            <w:r w:rsidRPr="00CC1F2E">
              <w:rPr>
                <w:sz w:val="26"/>
                <w:szCs w:val="26"/>
              </w:rPr>
              <w:t>Actor can use the information to login into their account.</w:t>
            </w:r>
          </w:p>
        </w:tc>
      </w:tr>
      <w:tr w:rsidR="00271CC3" w:rsidRPr="00CC1F2E" w14:paraId="3A692634" w14:textId="77777777" w:rsidTr="00271CC3">
        <w:trPr>
          <w:trHeight w:val="608"/>
        </w:trPr>
        <w:tc>
          <w:tcPr>
            <w:tcW w:w="1250" w:type="pct"/>
            <w:vAlign w:val="center"/>
          </w:tcPr>
          <w:p w14:paraId="4EC9639E" w14:textId="77777777" w:rsidR="00271CC3" w:rsidRPr="00CC1F2E" w:rsidRDefault="00271CC3" w:rsidP="00271CC3">
            <w:pPr>
              <w:keepNext/>
              <w:keepLines/>
              <w:jc w:val="center"/>
              <w:rPr>
                <w:sz w:val="26"/>
                <w:szCs w:val="26"/>
              </w:rPr>
            </w:pPr>
            <w:r w:rsidRPr="00CC1F2E">
              <w:rPr>
                <w:sz w:val="26"/>
                <w:szCs w:val="26"/>
              </w:rPr>
              <w:lastRenderedPageBreak/>
              <w:t>Input</w:t>
            </w:r>
          </w:p>
        </w:tc>
        <w:tc>
          <w:tcPr>
            <w:tcW w:w="1250" w:type="pct"/>
            <w:gridSpan w:val="2"/>
            <w:vAlign w:val="center"/>
          </w:tcPr>
          <w:p w14:paraId="1EFF9432" w14:textId="77777777" w:rsidR="00271CC3" w:rsidRPr="00CC1F2E" w:rsidRDefault="00271CC3" w:rsidP="00271CC3">
            <w:pPr>
              <w:keepNext/>
              <w:keepLines/>
              <w:jc w:val="center"/>
              <w:rPr>
                <w:sz w:val="26"/>
                <w:szCs w:val="26"/>
              </w:rPr>
            </w:pPr>
            <w:r w:rsidRPr="00CC1F2E">
              <w:rPr>
                <w:sz w:val="26"/>
                <w:szCs w:val="26"/>
              </w:rPr>
              <w:t>Source</w:t>
            </w:r>
          </w:p>
        </w:tc>
        <w:tc>
          <w:tcPr>
            <w:tcW w:w="1250" w:type="pct"/>
            <w:gridSpan w:val="2"/>
            <w:vAlign w:val="center"/>
          </w:tcPr>
          <w:p w14:paraId="4DE4F5F0" w14:textId="77777777" w:rsidR="00271CC3" w:rsidRPr="00CC1F2E" w:rsidRDefault="00271CC3" w:rsidP="00271CC3">
            <w:pPr>
              <w:keepNext/>
              <w:keepLines/>
              <w:jc w:val="center"/>
              <w:rPr>
                <w:sz w:val="26"/>
                <w:szCs w:val="26"/>
              </w:rPr>
            </w:pPr>
            <w:r w:rsidRPr="00CC1F2E">
              <w:rPr>
                <w:sz w:val="26"/>
                <w:szCs w:val="26"/>
              </w:rPr>
              <w:t>Outputs</w:t>
            </w:r>
          </w:p>
        </w:tc>
        <w:tc>
          <w:tcPr>
            <w:tcW w:w="1250" w:type="pct"/>
            <w:vAlign w:val="center"/>
          </w:tcPr>
          <w:p w14:paraId="63BBE5BB" w14:textId="77777777" w:rsidR="00271CC3" w:rsidRPr="00CC1F2E" w:rsidRDefault="00271CC3" w:rsidP="00271CC3">
            <w:pPr>
              <w:keepNext/>
              <w:keepLines/>
              <w:jc w:val="center"/>
              <w:rPr>
                <w:sz w:val="26"/>
                <w:szCs w:val="26"/>
              </w:rPr>
            </w:pPr>
            <w:r w:rsidRPr="00CC1F2E">
              <w:rPr>
                <w:sz w:val="26"/>
                <w:szCs w:val="26"/>
              </w:rPr>
              <w:t>Destination</w:t>
            </w:r>
          </w:p>
        </w:tc>
      </w:tr>
      <w:tr w:rsidR="00271CC3" w:rsidRPr="00CC1F2E" w14:paraId="160B0D72" w14:textId="77777777" w:rsidTr="00271CC3">
        <w:trPr>
          <w:trHeight w:val="608"/>
        </w:trPr>
        <w:tc>
          <w:tcPr>
            <w:tcW w:w="1250" w:type="pct"/>
            <w:vAlign w:val="center"/>
          </w:tcPr>
          <w:p w14:paraId="6EEB689D" w14:textId="77777777" w:rsidR="00271CC3" w:rsidRPr="00CC1F2E" w:rsidRDefault="00271CC3">
            <w:pPr>
              <w:pStyle w:val="ListParagraph"/>
              <w:keepNext/>
              <w:keepLines/>
              <w:numPr>
                <w:ilvl w:val="0"/>
                <w:numId w:val="5"/>
              </w:numPr>
              <w:spacing w:before="0" w:after="0"/>
              <w:rPr>
                <w:sz w:val="26"/>
                <w:szCs w:val="26"/>
              </w:rPr>
            </w:pPr>
            <w:r w:rsidRPr="00CC1F2E">
              <w:rPr>
                <w:sz w:val="26"/>
                <w:szCs w:val="26"/>
              </w:rPr>
              <w:t>Actor’s credentials</w:t>
            </w:r>
          </w:p>
        </w:tc>
        <w:tc>
          <w:tcPr>
            <w:tcW w:w="1250" w:type="pct"/>
            <w:gridSpan w:val="2"/>
            <w:vAlign w:val="center"/>
          </w:tcPr>
          <w:p w14:paraId="58193310" w14:textId="77777777" w:rsidR="00271CC3" w:rsidRPr="00CC1F2E" w:rsidRDefault="00271CC3">
            <w:pPr>
              <w:pStyle w:val="ListParagraph"/>
              <w:keepNext/>
              <w:keepLines/>
              <w:numPr>
                <w:ilvl w:val="0"/>
                <w:numId w:val="5"/>
              </w:numPr>
              <w:spacing w:before="0" w:after="0"/>
              <w:rPr>
                <w:sz w:val="26"/>
                <w:szCs w:val="26"/>
              </w:rPr>
            </w:pPr>
            <w:r w:rsidRPr="00CC1F2E">
              <w:rPr>
                <w:sz w:val="26"/>
                <w:szCs w:val="26"/>
              </w:rPr>
              <w:t>Actor</w:t>
            </w:r>
          </w:p>
        </w:tc>
        <w:tc>
          <w:tcPr>
            <w:tcW w:w="1250" w:type="pct"/>
            <w:gridSpan w:val="2"/>
            <w:vAlign w:val="center"/>
          </w:tcPr>
          <w:p w14:paraId="59C8D988" w14:textId="77777777" w:rsidR="00271CC3" w:rsidRPr="00CC1F2E" w:rsidRDefault="00271CC3">
            <w:pPr>
              <w:pStyle w:val="ListParagraph"/>
              <w:keepNext/>
              <w:keepLines/>
              <w:numPr>
                <w:ilvl w:val="0"/>
                <w:numId w:val="5"/>
              </w:numPr>
              <w:spacing w:before="0" w:after="0"/>
              <w:rPr>
                <w:sz w:val="26"/>
                <w:szCs w:val="26"/>
              </w:rPr>
            </w:pPr>
            <w:r w:rsidRPr="00CC1F2E">
              <w:rPr>
                <w:sz w:val="26"/>
                <w:szCs w:val="26"/>
              </w:rPr>
              <w:t>New Account</w:t>
            </w:r>
          </w:p>
        </w:tc>
        <w:tc>
          <w:tcPr>
            <w:tcW w:w="1250" w:type="pct"/>
            <w:vAlign w:val="center"/>
          </w:tcPr>
          <w:p w14:paraId="094E25C1" w14:textId="77777777" w:rsidR="00271CC3" w:rsidRPr="00CC1F2E" w:rsidRDefault="00271CC3">
            <w:pPr>
              <w:pStyle w:val="ListParagraph"/>
              <w:keepNext/>
              <w:keepLines/>
              <w:numPr>
                <w:ilvl w:val="0"/>
                <w:numId w:val="5"/>
              </w:numPr>
              <w:spacing w:before="0" w:after="0"/>
              <w:rPr>
                <w:sz w:val="26"/>
                <w:szCs w:val="26"/>
              </w:rPr>
            </w:pPr>
            <w:r w:rsidRPr="00CC1F2E">
              <w:rPr>
                <w:sz w:val="26"/>
                <w:szCs w:val="26"/>
              </w:rPr>
              <w:t>Account Datastore</w:t>
            </w:r>
          </w:p>
        </w:tc>
      </w:tr>
    </w:tbl>
    <w:p w14:paraId="5A825BA7" w14:textId="3CE4DB07" w:rsidR="00862B57" w:rsidRDefault="00271CC3" w:rsidP="00271CC3">
      <w:pPr>
        <w:pStyle w:val="Heading3"/>
      </w:pPr>
      <w:r>
        <w:t>Use-case Description</w:t>
      </w:r>
    </w:p>
    <w:p w14:paraId="498B8152" w14:textId="2CD8E82D" w:rsidR="00862B57" w:rsidRDefault="00862B57" w:rsidP="00862B57">
      <w:pPr>
        <w:pStyle w:val="Heading2"/>
      </w:pPr>
      <w:r>
        <w:t>Data Flow Diagram</w:t>
      </w:r>
    </w:p>
    <w:p w14:paraId="5AB6AB5D" w14:textId="579CEA92" w:rsidR="00862B57" w:rsidRDefault="00862B57" w:rsidP="00862B57">
      <w:pPr>
        <w:pStyle w:val="Nidungvnbn"/>
        <w:ind w:firstLine="0"/>
      </w:pPr>
      <w:r>
        <w:t>…</w:t>
      </w:r>
    </w:p>
    <w:p w14:paraId="59F2F7AA" w14:textId="77777777" w:rsidR="00862B57" w:rsidRDefault="00862B57" w:rsidP="00862B57">
      <w:pPr>
        <w:pStyle w:val="Nidungvnbn"/>
        <w:ind w:firstLine="0"/>
      </w:pPr>
    </w:p>
    <w:p w14:paraId="731EC2A1" w14:textId="12B25DB8" w:rsidR="00862B57" w:rsidRDefault="00862B57" w:rsidP="00862B57">
      <w:pPr>
        <w:pStyle w:val="Heading2"/>
      </w:pPr>
      <w:r>
        <w:t>Entity-Relationship Diagram</w:t>
      </w:r>
    </w:p>
    <w:p w14:paraId="163F3A75" w14:textId="5ADB4527" w:rsidR="00862B57" w:rsidRDefault="00862B57" w:rsidP="00862B57">
      <w:pPr>
        <w:pStyle w:val="Nidungvnbn"/>
        <w:ind w:firstLine="0"/>
      </w:pPr>
      <w:r>
        <w:t>Figure…</w:t>
      </w:r>
    </w:p>
    <w:p w14:paraId="6C971BCA" w14:textId="77777777" w:rsidR="00862B57" w:rsidRDefault="00862B57" w:rsidP="00862B57">
      <w:pPr>
        <w:pStyle w:val="Nidungvnbn"/>
        <w:ind w:firstLine="0"/>
      </w:pPr>
    </w:p>
    <w:p w14:paraId="5B0EA2DC" w14:textId="598B8A4C" w:rsidR="00862B57" w:rsidRDefault="00862B57" w:rsidP="00862B57">
      <w:pPr>
        <w:pStyle w:val="Heading2"/>
      </w:pPr>
      <w:r>
        <w:t>Physical Database Diagram</w:t>
      </w:r>
    </w:p>
    <w:p w14:paraId="2EA0BEDA" w14:textId="589018BB" w:rsidR="00862B57" w:rsidRDefault="00862B57" w:rsidP="00862B57">
      <w:pPr>
        <w:pStyle w:val="Nidungvnbn"/>
        <w:ind w:firstLine="0"/>
      </w:pPr>
      <w:r>
        <w:t>Figure…</w:t>
      </w:r>
    </w:p>
    <w:p w14:paraId="5BD8E588" w14:textId="77777777" w:rsidR="00862B57" w:rsidRPr="00862B57" w:rsidRDefault="00862B57" w:rsidP="00862B57">
      <w:pPr>
        <w:pStyle w:val="Nidungvnbn"/>
        <w:ind w:firstLine="0"/>
      </w:pPr>
    </w:p>
    <w:p w14:paraId="2E70217F" w14:textId="1EC1D71C" w:rsidR="00312DDE" w:rsidRDefault="00312DDE">
      <w:pPr>
        <w:spacing w:before="0" w:after="200" w:line="276" w:lineRule="auto"/>
        <w:rPr>
          <w:sz w:val="26"/>
          <w:szCs w:val="26"/>
          <w:lang w:val="vi-VN"/>
        </w:rPr>
      </w:pPr>
      <w:r>
        <w:rPr>
          <w:lang w:val="vi-VN"/>
        </w:rPr>
        <w:br w:type="page"/>
      </w:r>
    </w:p>
    <w:p w14:paraId="16D90E65" w14:textId="57316172" w:rsidR="00BC2A04" w:rsidRDefault="00862B57" w:rsidP="00551B9A">
      <w:pPr>
        <w:pStyle w:val="Heading1"/>
      </w:pPr>
      <w:r>
        <w:rPr>
          <w:lang w:val="en-US"/>
        </w:rPr>
        <w:lastRenderedPageBreak/>
        <w:t>SYSTEM IMPLEMENTATION</w:t>
      </w:r>
    </w:p>
    <w:p w14:paraId="1443C6FB" w14:textId="624A0E97" w:rsidR="00312DDE" w:rsidRDefault="00862B57" w:rsidP="00312DDE">
      <w:pPr>
        <w:pStyle w:val="Heading2"/>
      </w:pPr>
      <w:r>
        <w:rPr>
          <w:lang w:val="en-US"/>
        </w:rPr>
        <w:t>Technical Stack</w:t>
      </w:r>
    </w:p>
    <w:p w14:paraId="07354B7A" w14:textId="77777777" w:rsidR="00312DDE" w:rsidRDefault="00312DDE" w:rsidP="00312DDE">
      <w:pPr>
        <w:pStyle w:val="Nidungvnbn"/>
        <w:ind w:firstLine="284"/>
      </w:pPr>
      <w:r>
        <w:t>In the era ...</w:t>
      </w:r>
    </w:p>
    <w:p w14:paraId="229D34F4" w14:textId="77777777" w:rsidR="00312DDE" w:rsidRPr="00F05C72" w:rsidRDefault="00312DDE" w:rsidP="00312DDE">
      <w:pPr>
        <w:pStyle w:val="Nidungvnbn"/>
        <w:ind w:firstLine="284"/>
      </w:pPr>
      <w:r>
        <w:t>Books, …</w:t>
      </w:r>
    </w:p>
    <w:p w14:paraId="04053FDF" w14:textId="77777777" w:rsidR="00312DDE" w:rsidRPr="00F05C72" w:rsidRDefault="00312DDE" w:rsidP="00312DDE">
      <w:pPr>
        <w:pStyle w:val="Nidungvnbn"/>
        <w:ind w:firstLine="284"/>
      </w:pPr>
    </w:p>
    <w:p w14:paraId="58700F93" w14:textId="5BBEFD54" w:rsidR="00312DDE" w:rsidRDefault="00862B57" w:rsidP="00312DDE">
      <w:pPr>
        <w:pStyle w:val="Heading2"/>
      </w:pPr>
      <w:r>
        <w:rPr>
          <w:lang w:val="en-US"/>
        </w:rPr>
        <w:t>System Architecture</w:t>
      </w:r>
    </w:p>
    <w:p w14:paraId="5E1251C4" w14:textId="77777777" w:rsidR="00312DDE" w:rsidRDefault="00312DDE" w:rsidP="00312DDE">
      <w:pPr>
        <w:pStyle w:val="Nidungvnbn"/>
      </w:pPr>
      <w:r>
        <w:t>The main</w:t>
      </w:r>
    </w:p>
    <w:p w14:paraId="26EAAEE1" w14:textId="7891F9F4" w:rsidR="00F73A57" w:rsidRDefault="00F73A57">
      <w:pPr>
        <w:spacing w:before="0" w:after="200" w:line="276" w:lineRule="auto"/>
        <w:rPr>
          <w:b/>
          <w:sz w:val="32"/>
          <w:szCs w:val="32"/>
          <w:lang w:val="vi-VN"/>
        </w:rPr>
      </w:pPr>
      <w:r>
        <w:br w:type="page"/>
      </w:r>
    </w:p>
    <w:p w14:paraId="5199990E" w14:textId="2E2C8E1C" w:rsidR="00312DDE" w:rsidRDefault="00862B57" w:rsidP="00271CC3">
      <w:pPr>
        <w:pStyle w:val="Heading1"/>
      </w:pPr>
      <w:r>
        <w:rPr>
          <w:lang w:val="en-US"/>
        </w:rPr>
        <w:lastRenderedPageBreak/>
        <w:t>DEMONSTRATION</w:t>
      </w:r>
    </w:p>
    <w:tbl>
      <w:tblPr>
        <w:tblStyle w:val="TableGrid"/>
        <w:tblW w:w="0" w:type="auto"/>
        <w:jc w:val="center"/>
        <w:tblCellMar>
          <w:left w:w="115" w:type="dxa"/>
          <w:right w:w="115" w:type="dxa"/>
        </w:tblCellMar>
        <w:tblLook w:val="04A0" w:firstRow="1" w:lastRow="0" w:firstColumn="1" w:lastColumn="0" w:noHBand="0" w:noVBand="1"/>
      </w:tblPr>
      <w:tblGrid>
        <w:gridCol w:w="866"/>
        <w:gridCol w:w="2598"/>
        <w:gridCol w:w="5313"/>
      </w:tblGrid>
      <w:tr w:rsidR="00271CC3" w:rsidRPr="00DC5807" w14:paraId="42E5C555" w14:textId="77777777" w:rsidTr="00BF2151">
        <w:trPr>
          <w:trHeight w:val="432"/>
          <w:jc w:val="center"/>
        </w:trPr>
        <w:tc>
          <w:tcPr>
            <w:tcW w:w="866" w:type="dxa"/>
            <w:shd w:val="clear" w:color="auto" w:fill="A6A6A6" w:themeFill="background1" w:themeFillShade="A6"/>
            <w:vAlign w:val="center"/>
          </w:tcPr>
          <w:p w14:paraId="075C010B" w14:textId="77777777" w:rsidR="00271CC3" w:rsidRPr="00DC5807" w:rsidRDefault="00271CC3" w:rsidP="00BF2151">
            <w:pPr>
              <w:pStyle w:val="Nidungvnbn"/>
              <w:spacing w:line="240" w:lineRule="auto"/>
              <w:ind w:firstLine="0"/>
              <w:jc w:val="center"/>
              <w:rPr>
                <w:i/>
              </w:rPr>
            </w:pPr>
            <w:r w:rsidRPr="00DC5807">
              <w:rPr>
                <w:i/>
              </w:rPr>
              <w:t>Order</w:t>
            </w:r>
          </w:p>
        </w:tc>
        <w:tc>
          <w:tcPr>
            <w:tcW w:w="2932" w:type="dxa"/>
            <w:shd w:val="clear" w:color="auto" w:fill="A6A6A6" w:themeFill="background1" w:themeFillShade="A6"/>
            <w:vAlign w:val="center"/>
          </w:tcPr>
          <w:p w14:paraId="6FA0A72F" w14:textId="77777777" w:rsidR="00271CC3" w:rsidRPr="00DC5807" w:rsidRDefault="00271CC3" w:rsidP="00BF2151">
            <w:pPr>
              <w:pStyle w:val="Nidungvnbn"/>
              <w:spacing w:line="240" w:lineRule="auto"/>
              <w:ind w:firstLine="0"/>
              <w:jc w:val="center"/>
              <w:rPr>
                <w:i/>
              </w:rPr>
            </w:pPr>
            <w:r w:rsidRPr="00DC5807">
              <w:rPr>
                <w:i/>
              </w:rPr>
              <w:t>Specification</w:t>
            </w:r>
          </w:p>
        </w:tc>
        <w:tc>
          <w:tcPr>
            <w:tcW w:w="5313" w:type="dxa"/>
            <w:shd w:val="clear" w:color="auto" w:fill="A6A6A6" w:themeFill="background1" w:themeFillShade="A6"/>
            <w:vAlign w:val="center"/>
          </w:tcPr>
          <w:p w14:paraId="013AAC04" w14:textId="77777777" w:rsidR="00271CC3" w:rsidRPr="00DC5807" w:rsidRDefault="00271CC3" w:rsidP="00BF2151">
            <w:pPr>
              <w:pStyle w:val="Nidungvnbn"/>
              <w:spacing w:line="240" w:lineRule="auto"/>
              <w:ind w:firstLine="0"/>
              <w:jc w:val="center"/>
              <w:rPr>
                <w:i/>
              </w:rPr>
            </w:pPr>
            <w:r w:rsidRPr="00DC5807">
              <w:rPr>
                <w:i/>
              </w:rPr>
              <w:t>User Interface</w:t>
            </w:r>
          </w:p>
        </w:tc>
      </w:tr>
      <w:tr w:rsidR="00271CC3" w:rsidRPr="00DC5807" w14:paraId="28DA4E83" w14:textId="77777777" w:rsidTr="00BF2151">
        <w:trPr>
          <w:jc w:val="center"/>
        </w:trPr>
        <w:tc>
          <w:tcPr>
            <w:tcW w:w="866" w:type="dxa"/>
          </w:tcPr>
          <w:p w14:paraId="03D02A58" w14:textId="77777777" w:rsidR="00271CC3" w:rsidRPr="00DC5807" w:rsidRDefault="00271CC3" w:rsidP="00BF2151">
            <w:pPr>
              <w:pStyle w:val="Nidungvnbn"/>
              <w:spacing w:line="240" w:lineRule="auto"/>
              <w:ind w:firstLine="0"/>
              <w:jc w:val="center"/>
              <w:rPr>
                <w:sz w:val="24"/>
                <w:szCs w:val="24"/>
              </w:rPr>
            </w:pPr>
            <w:r w:rsidRPr="00DC5807">
              <w:rPr>
                <w:sz w:val="24"/>
                <w:szCs w:val="24"/>
              </w:rPr>
              <w:t>1</w:t>
            </w:r>
          </w:p>
        </w:tc>
        <w:tc>
          <w:tcPr>
            <w:tcW w:w="2932" w:type="dxa"/>
          </w:tcPr>
          <w:p w14:paraId="63F53674" w14:textId="77777777" w:rsidR="00271CC3" w:rsidRDefault="00271CC3" w:rsidP="00BF2151">
            <w:pPr>
              <w:pStyle w:val="Nidungvnbn"/>
              <w:spacing w:line="240" w:lineRule="auto"/>
              <w:ind w:firstLine="0"/>
              <w:jc w:val="left"/>
              <w:rPr>
                <w:sz w:val="24"/>
                <w:szCs w:val="24"/>
              </w:rPr>
            </w:pPr>
            <w:r w:rsidRPr="00DC5807">
              <w:rPr>
                <w:sz w:val="24"/>
                <w:szCs w:val="24"/>
              </w:rPr>
              <w:t>Add a new property</w:t>
            </w:r>
            <w:r>
              <w:rPr>
                <w:sz w:val="24"/>
                <w:szCs w:val="24"/>
              </w:rPr>
              <w:t>. Partners can navigate to the listings page and start adding a new property.</w:t>
            </w:r>
          </w:p>
          <w:p w14:paraId="5136DABA" w14:textId="77777777" w:rsidR="00271CC3" w:rsidRDefault="00271CC3" w:rsidP="00BF2151">
            <w:pPr>
              <w:pStyle w:val="Nidungvnbn"/>
              <w:spacing w:line="240" w:lineRule="auto"/>
              <w:ind w:firstLine="0"/>
              <w:jc w:val="left"/>
              <w:rPr>
                <w:sz w:val="24"/>
                <w:szCs w:val="24"/>
              </w:rPr>
            </w:pPr>
            <w:r>
              <w:rPr>
                <w:sz w:val="24"/>
                <w:szCs w:val="24"/>
              </w:rPr>
              <w:t>The flow of the process is as follows:</w:t>
            </w:r>
          </w:p>
          <w:p w14:paraId="40720290" w14:textId="77777777" w:rsidR="00271CC3" w:rsidRDefault="00271CC3" w:rsidP="00BF2151">
            <w:pPr>
              <w:pStyle w:val="Nidungvnbn"/>
              <w:spacing w:line="240" w:lineRule="auto"/>
              <w:ind w:firstLine="0"/>
              <w:jc w:val="left"/>
              <w:rPr>
                <w:sz w:val="24"/>
                <w:szCs w:val="24"/>
              </w:rPr>
            </w:pPr>
          </w:p>
          <w:p w14:paraId="70D924DA" w14:textId="77777777" w:rsidR="00271CC3" w:rsidRDefault="00271CC3" w:rsidP="00BF2151">
            <w:pPr>
              <w:pStyle w:val="Nidungvnbn"/>
              <w:spacing w:line="240" w:lineRule="auto"/>
              <w:ind w:firstLine="0"/>
              <w:jc w:val="left"/>
              <w:rPr>
                <w:sz w:val="24"/>
                <w:szCs w:val="24"/>
              </w:rPr>
            </w:pPr>
            <w:r>
              <w:rPr>
                <w:sz w:val="24"/>
                <w:szCs w:val="24"/>
              </w:rPr>
              <w:t>Step 1: Press on “Add a place” to start adding a new property.</w:t>
            </w:r>
          </w:p>
          <w:p w14:paraId="5567B787" w14:textId="77777777" w:rsidR="00271CC3" w:rsidRDefault="00271CC3" w:rsidP="00BF2151">
            <w:pPr>
              <w:pStyle w:val="Nidungvnbn"/>
              <w:spacing w:line="240" w:lineRule="auto"/>
              <w:ind w:firstLine="0"/>
              <w:jc w:val="left"/>
              <w:rPr>
                <w:sz w:val="24"/>
                <w:szCs w:val="24"/>
              </w:rPr>
            </w:pPr>
            <w:r>
              <w:rPr>
                <w:sz w:val="24"/>
                <w:szCs w:val="24"/>
              </w:rPr>
              <w:t>Step 2: Choose a property type and press “Next”.</w:t>
            </w:r>
          </w:p>
          <w:p w14:paraId="06F8AB76" w14:textId="77777777" w:rsidR="00271CC3" w:rsidRDefault="00271CC3" w:rsidP="00BF2151">
            <w:pPr>
              <w:pStyle w:val="Nidungvnbn"/>
              <w:spacing w:line="240" w:lineRule="auto"/>
              <w:ind w:firstLine="0"/>
              <w:jc w:val="left"/>
              <w:rPr>
                <w:sz w:val="24"/>
                <w:szCs w:val="24"/>
              </w:rPr>
            </w:pPr>
            <w:r>
              <w:rPr>
                <w:sz w:val="24"/>
                <w:szCs w:val="24"/>
              </w:rPr>
              <w:t>Step 3: Choose type of place guests will be renting and press “Next”.</w:t>
            </w:r>
          </w:p>
          <w:p w14:paraId="0CD6732F" w14:textId="77777777" w:rsidR="00271CC3" w:rsidRDefault="00271CC3" w:rsidP="00BF2151">
            <w:pPr>
              <w:pStyle w:val="Nidungvnbn"/>
              <w:spacing w:line="240" w:lineRule="auto"/>
              <w:ind w:firstLine="0"/>
              <w:jc w:val="left"/>
              <w:rPr>
                <w:sz w:val="24"/>
                <w:szCs w:val="24"/>
              </w:rPr>
            </w:pPr>
            <w:r>
              <w:rPr>
                <w:sz w:val="24"/>
                <w:szCs w:val="24"/>
              </w:rPr>
              <w:t>Step 4: Select your property’s city and enter its address, press “Next”.</w:t>
            </w:r>
          </w:p>
          <w:p w14:paraId="1A0D9716" w14:textId="77777777" w:rsidR="00271CC3" w:rsidRDefault="00271CC3" w:rsidP="00BF2151">
            <w:pPr>
              <w:pStyle w:val="Nidungvnbn"/>
              <w:spacing w:line="240" w:lineRule="auto"/>
              <w:ind w:firstLine="0"/>
              <w:jc w:val="left"/>
              <w:rPr>
                <w:sz w:val="24"/>
                <w:szCs w:val="24"/>
              </w:rPr>
            </w:pPr>
            <w:r>
              <w:rPr>
                <w:sz w:val="24"/>
                <w:szCs w:val="24"/>
              </w:rPr>
              <w:t>Step 5: Set your maximum guests, bed room number, bed number and bathroom number, after that, click “Next”.</w:t>
            </w:r>
          </w:p>
          <w:p w14:paraId="1669E5A3" w14:textId="77777777" w:rsidR="00271CC3" w:rsidRDefault="00271CC3" w:rsidP="00BF2151">
            <w:pPr>
              <w:pStyle w:val="Nidungvnbn"/>
              <w:spacing w:line="240" w:lineRule="auto"/>
              <w:ind w:firstLine="0"/>
              <w:jc w:val="left"/>
              <w:rPr>
                <w:sz w:val="24"/>
                <w:szCs w:val="24"/>
              </w:rPr>
            </w:pPr>
            <w:r>
              <w:rPr>
                <w:sz w:val="24"/>
                <w:szCs w:val="24"/>
              </w:rPr>
              <w:t>Step 6: Choose what your property offers to the customers, you can leave it blank or select any offering you want and then click “Next”.</w:t>
            </w:r>
          </w:p>
          <w:p w14:paraId="779B4BFE" w14:textId="77777777" w:rsidR="00271CC3" w:rsidRDefault="00271CC3" w:rsidP="00BF2151">
            <w:pPr>
              <w:pStyle w:val="Nidungvnbn"/>
              <w:spacing w:line="240" w:lineRule="auto"/>
              <w:ind w:firstLine="0"/>
              <w:jc w:val="left"/>
              <w:rPr>
                <w:sz w:val="24"/>
                <w:szCs w:val="24"/>
              </w:rPr>
            </w:pPr>
            <w:r>
              <w:rPr>
                <w:sz w:val="24"/>
                <w:szCs w:val="24"/>
              </w:rPr>
              <w:t>Step 7: Upload at least 5 images of your property to show to the customers. After checking thoroughly, press “Next”.</w:t>
            </w:r>
          </w:p>
          <w:p w14:paraId="1BBF4ECE" w14:textId="77777777" w:rsidR="00271CC3" w:rsidRDefault="00271CC3" w:rsidP="00BF2151">
            <w:pPr>
              <w:pStyle w:val="Nidungvnbn"/>
              <w:spacing w:line="240" w:lineRule="auto"/>
              <w:ind w:firstLine="0"/>
              <w:jc w:val="left"/>
              <w:rPr>
                <w:sz w:val="24"/>
                <w:szCs w:val="24"/>
              </w:rPr>
            </w:pPr>
            <w:r>
              <w:rPr>
                <w:sz w:val="24"/>
                <w:szCs w:val="24"/>
              </w:rPr>
              <w:t>Step 8 &amp; 9: Specify your property’s title and description.</w:t>
            </w:r>
          </w:p>
          <w:p w14:paraId="153EEE4F" w14:textId="77777777" w:rsidR="00271CC3" w:rsidRDefault="00271CC3" w:rsidP="00BF2151">
            <w:pPr>
              <w:pStyle w:val="Nidungvnbn"/>
              <w:spacing w:line="240" w:lineRule="auto"/>
              <w:ind w:firstLine="0"/>
              <w:jc w:val="left"/>
              <w:rPr>
                <w:sz w:val="24"/>
                <w:szCs w:val="24"/>
              </w:rPr>
            </w:pPr>
            <w:r>
              <w:rPr>
                <w:sz w:val="24"/>
                <w:szCs w:val="24"/>
              </w:rPr>
              <w:lastRenderedPageBreak/>
              <w:t>Step 10: Set your property’s prices per night.</w:t>
            </w:r>
          </w:p>
          <w:p w14:paraId="2A490C64" w14:textId="77777777" w:rsidR="00271CC3" w:rsidRDefault="00271CC3" w:rsidP="00BF2151">
            <w:pPr>
              <w:pStyle w:val="Nidungvnbn"/>
              <w:spacing w:line="240" w:lineRule="auto"/>
              <w:ind w:firstLine="0"/>
              <w:jc w:val="left"/>
              <w:rPr>
                <w:sz w:val="24"/>
                <w:szCs w:val="24"/>
              </w:rPr>
            </w:pPr>
            <w:r>
              <w:rPr>
                <w:sz w:val="24"/>
                <w:szCs w:val="24"/>
              </w:rPr>
              <w:t>Step 11: Set your property type of hosting and some small settings. Click “Next” to reach to review stage.</w:t>
            </w:r>
          </w:p>
          <w:p w14:paraId="4F6D1AF0" w14:textId="77777777" w:rsidR="00271CC3" w:rsidRPr="00DC5807" w:rsidRDefault="00271CC3" w:rsidP="00BF2151">
            <w:pPr>
              <w:pStyle w:val="Nidungvnbn"/>
              <w:spacing w:line="240" w:lineRule="auto"/>
              <w:ind w:firstLine="0"/>
              <w:jc w:val="left"/>
              <w:rPr>
                <w:sz w:val="24"/>
                <w:szCs w:val="24"/>
              </w:rPr>
            </w:pPr>
            <w:r>
              <w:rPr>
                <w:sz w:val="24"/>
                <w:szCs w:val="24"/>
              </w:rPr>
              <w:t>Step 12: When partners are satisfied with the information, they can press “Finish” finalize the process and they can view their new listing in property listing tab.</w:t>
            </w:r>
          </w:p>
        </w:tc>
        <w:tc>
          <w:tcPr>
            <w:tcW w:w="5313" w:type="dxa"/>
          </w:tcPr>
          <w:p w14:paraId="27AF5563" w14:textId="77777777" w:rsidR="00271CC3" w:rsidRDefault="00271CC3" w:rsidP="00BF2151">
            <w:pPr>
              <w:pStyle w:val="Nidungvnbn"/>
              <w:spacing w:line="240" w:lineRule="auto"/>
              <w:ind w:firstLine="0"/>
              <w:rPr>
                <w:sz w:val="24"/>
                <w:szCs w:val="24"/>
              </w:rPr>
            </w:pPr>
            <w:r w:rsidRPr="00DC5807">
              <w:rPr>
                <w:noProof/>
                <w:sz w:val="24"/>
                <w:szCs w:val="24"/>
              </w:rPr>
              <w:lastRenderedPageBreak/>
              <w:drawing>
                <wp:anchor distT="0" distB="0" distL="114300" distR="114300" simplePos="0" relativeHeight="251651584" behindDoc="0" locked="0" layoutInCell="1" allowOverlap="1" wp14:anchorId="5A02BDA6" wp14:editId="36325CC7">
                  <wp:simplePos x="0" y="0"/>
                  <wp:positionH relativeFrom="column">
                    <wp:posOffset>635</wp:posOffset>
                  </wp:positionH>
                  <wp:positionV relativeFrom="paragraph">
                    <wp:posOffset>216535</wp:posOffset>
                  </wp:positionV>
                  <wp:extent cx="3227705" cy="1682496"/>
                  <wp:effectExtent l="0" t="0" r="0" b="0"/>
                  <wp:wrapTopAndBottom/>
                  <wp:docPr id="4" name="Picture 4" descr="A white car with red ligh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white car with red ligh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7705" cy="1682496"/>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Step 1:</w:t>
            </w:r>
          </w:p>
          <w:p w14:paraId="0C6B7589" w14:textId="77777777" w:rsidR="00271CC3" w:rsidRDefault="00271CC3" w:rsidP="00BF2151">
            <w:pPr>
              <w:pStyle w:val="Nidungvnbn"/>
              <w:spacing w:line="240" w:lineRule="auto"/>
              <w:ind w:firstLine="0"/>
              <w:rPr>
                <w:sz w:val="24"/>
                <w:szCs w:val="24"/>
              </w:rPr>
            </w:pPr>
            <w:r>
              <w:rPr>
                <w:sz w:val="24"/>
                <w:szCs w:val="24"/>
              </w:rPr>
              <w:t>Step 2:</w:t>
            </w:r>
          </w:p>
          <w:p w14:paraId="1188AF96" w14:textId="77777777" w:rsidR="00271CC3" w:rsidRDefault="00271CC3" w:rsidP="00BF2151">
            <w:pPr>
              <w:pStyle w:val="Nidungvnbn"/>
              <w:spacing w:line="240" w:lineRule="auto"/>
              <w:ind w:firstLine="0"/>
              <w:rPr>
                <w:sz w:val="24"/>
                <w:szCs w:val="24"/>
              </w:rPr>
            </w:pPr>
            <w:r w:rsidRPr="00C02E39">
              <w:rPr>
                <w:noProof/>
                <w:sz w:val="24"/>
                <w:szCs w:val="24"/>
              </w:rPr>
              <w:drawing>
                <wp:anchor distT="0" distB="0" distL="114300" distR="114300" simplePos="0" relativeHeight="251654656" behindDoc="0" locked="0" layoutInCell="1" allowOverlap="1" wp14:anchorId="451DFF1B" wp14:editId="2AD08D38">
                  <wp:simplePos x="0" y="0"/>
                  <wp:positionH relativeFrom="column">
                    <wp:posOffset>1270</wp:posOffset>
                  </wp:positionH>
                  <wp:positionV relativeFrom="paragraph">
                    <wp:posOffset>1911350</wp:posOffset>
                  </wp:positionV>
                  <wp:extent cx="3227070" cy="1682115"/>
                  <wp:effectExtent l="0" t="0" r="0" b="0"/>
                  <wp:wrapTopAndBottom/>
                  <wp:docPr id="9" name="Pictur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7070" cy="1682115"/>
                          </a:xfrm>
                          <a:prstGeom prst="rect">
                            <a:avLst/>
                          </a:prstGeom>
                        </pic:spPr>
                      </pic:pic>
                    </a:graphicData>
                  </a:graphic>
                  <wp14:sizeRelH relativeFrom="margin">
                    <wp14:pctWidth>0</wp14:pctWidth>
                  </wp14:sizeRelH>
                  <wp14:sizeRelV relativeFrom="margin">
                    <wp14:pctHeight>0</wp14:pctHeight>
                  </wp14:sizeRelV>
                </wp:anchor>
              </w:drawing>
            </w:r>
            <w:r w:rsidRPr="00DC5807">
              <w:rPr>
                <w:noProof/>
                <w:sz w:val="24"/>
                <w:szCs w:val="24"/>
              </w:rPr>
              <w:drawing>
                <wp:anchor distT="0" distB="0" distL="114300" distR="114300" simplePos="0" relativeHeight="251653632" behindDoc="0" locked="0" layoutInCell="1" allowOverlap="1" wp14:anchorId="1DC67217" wp14:editId="6113A08A">
                  <wp:simplePos x="0" y="0"/>
                  <wp:positionH relativeFrom="column">
                    <wp:posOffset>635</wp:posOffset>
                  </wp:positionH>
                  <wp:positionV relativeFrom="paragraph">
                    <wp:posOffset>635</wp:posOffset>
                  </wp:positionV>
                  <wp:extent cx="3227832" cy="1682496"/>
                  <wp:effectExtent l="0" t="0" r="0" b="0"/>
                  <wp:wrapTopAndBottom/>
                  <wp:docPr id="8" name="Picture 8"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7832" cy="1682496"/>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Step 3:</w:t>
            </w:r>
          </w:p>
          <w:p w14:paraId="43C4C46A" w14:textId="77777777" w:rsidR="00271CC3" w:rsidRDefault="00271CC3" w:rsidP="00BF2151">
            <w:pPr>
              <w:pStyle w:val="Nidungvnbn"/>
              <w:spacing w:line="240" w:lineRule="auto"/>
              <w:ind w:firstLine="0"/>
              <w:rPr>
                <w:sz w:val="24"/>
                <w:szCs w:val="24"/>
              </w:rPr>
            </w:pPr>
            <w:r w:rsidRPr="00C02E39">
              <w:rPr>
                <w:noProof/>
                <w:sz w:val="24"/>
                <w:szCs w:val="24"/>
              </w:rPr>
              <w:drawing>
                <wp:anchor distT="0" distB="0" distL="114300" distR="114300" simplePos="0" relativeHeight="251658752" behindDoc="0" locked="0" layoutInCell="1" allowOverlap="1" wp14:anchorId="4902B336" wp14:editId="07A1F9BC">
                  <wp:simplePos x="0" y="0"/>
                  <wp:positionH relativeFrom="column">
                    <wp:posOffset>1905</wp:posOffset>
                  </wp:positionH>
                  <wp:positionV relativeFrom="paragraph">
                    <wp:posOffset>1918335</wp:posOffset>
                  </wp:positionV>
                  <wp:extent cx="3226435" cy="1116965"/>
                  <wp:effectExtent l="0" t="0" r="0" b="6985"/>
                  <wp:wrapTopAndBottom/>
                  <wp:docPr id="10" name="Picture 10"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6435" cy="1116965"/>
                          </a:xfrm>
                          <a:prstGeom prst="rect">
                            <a:avLst/>
                          </a:prstGeom>
                        </pic:spPr>
                      </pic:pic>
                    </a:graphicData>
                  </a:graphic>
                  <wp14:sizeRelV relativeFrom="margin">
                    <wp14:pctHeight>0</wp14:pctHeight>
                  </wp14:sizeRelV>
                </wp:anchor>
              </w:drawing>
            </w:r>
            <w:r>
              <w:rPr>
                <w:sz w:val="24"/>
                <w:szCs w:val="24"/>
              </w:rPr>
              <w:t>Step 4:</w:t>
            </w:r>
          </w:p>
          <w:p w14:paraId="6EAFF5D0" w14:textId="77777777" w:rsidR="00271CC3" w:rsidRDefault="00271CC3" w:rsidP="00BF2151">
            <w:pPr>
              <w:pStyle w:val="Nidungvnbn"/>
              <w:spacing w:line="240" w:lineRule="auto"/>
              <w:ind w:firstLine="0"/>
              <w:rPr>
                <w:sz w:val="24"/>
                <w:szCs w:val="24"/>
              </w:rPr>
            </w:pPr>
            <w:r w:rsidRPr="00C02E39">
              <w:rPr>
                <w:noProof/>
                <w:sz w:val="24"/>
                <w:szCs w:val="24"/>
              </w:rPr>
              <w:drawing>
                <wp:anchor distT="0" distB="0" distL="114300" distR="114300" simplePos="0" relativeHeight="251655680" behindDoc="0" locked="0" layoutInCell="1" allowOverlap="1" wp14:anchorId="6BF64FFA" wp14:editId="636709E0">
                  <wp:simplePos x="0" y="0"/>
                  <wp:positionH relativeFrom="margin">
                    <wp:align>right</wp:align>
                  </wp:positionH>
                  <wp:positionV relativeFrom="paragraph">
                    <wp:posOffset>175895</wp:posOffset>
                  </wp:positionV>
                  <wp:extent cx="3225165" cy="1430655"/>
                  <wp:effectExtent l="0" t="0" r="0" b="0"/>
                  <wp:wrapTopAndBottom/>
                  <wp:docPr id="11" name="Picture 1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5165" cy="1430655"/>
                          </a:xfrm>
                          <a:prstGeom prst="rect">
                            <a:avLst/>
                          </a:prstGeom>
                        </pic:spPr>
                      </pic:pic>
                    </a:graphicData>
                  </a:graphic>
                  <wp14:sizeRelV relativeFrom="margin">
                    <wp14:pctHeight>0</wp14:pctHeight>
                  </wp14:sizeRelV>
                </wp:anchor>
              </w:drawing>
            </w:r>
            <w:r>
              <w:rPr>
                <w:sz w:val="24"/>
                <w:szCs w:val="24"/>
              </w:rPr>
              <w:t>Step 5:</w:t>
            </w:r>
          </w:p>
          <w:p w14:paraId="6F762E8F" w14:textId="77777777" w:rsidR="00271CC3" w:rsidRDefault="00271CC3" w:rsidP="00BF2151">
            <w:pPr>
              <w:pStyle w:val="Nidungvnbn"/>
              <w:spacing w:line="240" w:lineRule="auto"/>
              <w:ind w:firstLine="0"/>
              <w:rPr>
                <w:sz w:val="24"/>
                <w:szCs w:val="24"/>
              </w:rPr>
            </w:pPr>
            <w:r>
              <w:rPr>
                <w:sz w:val="24"/>
                <w:szCs w:val="24"/>
              </w:rPr>
              <w:lastRenderedPageBreak/>
              <w:t>Step 6:</w:t>
            </w:r>
          </w:p>
          <w:p w14:paraId="23E529D9" w14:textId="77777777" w:rsidR="00271CC3" w:rsidRDefault="00271CC3" w:rsidP="00BF2151">
            <w:pPr>
              <w:pStyle w:val="Nidungvnbn"/>
              <w:spacing w:line="240" w:lineRule="auto"/>
              <w:ind w:firstLine="0"/>
              <w:rPr>
                <w:sz w:val="24"/>
                <w:szCs w:val="24"/>
              </w:rPr>
            </w:pPr>
            <w:r w:rsidRPr="005764FA">
              <w:rPr>
                <w:noProof/>
                <w:sz w:val="24"/>
                <w:szCs w:val="24"/>
              </w:rPr>
              <w:drawing>
                <wp:anchor distT="0" distB="0" distL="114300" distR="114300" simplePos="0" relativeHeight="251657728" behindDoc="0" locked="0" layoutInCell="1" allowOverlap="1" wp14:anchorId="02F2D17C" wp14:editId="385B463B">
                  <wp:simplePos x="0" y="0"/>
                  <wp:positionH relativeFrom="margin">
                    <wp:align>right</wp:align>
                  </wp:positionH>
                  <wp:positionV relativeFrom="paragraph">
                    <wp:posOffset>1912620</wp:posOffset>
                  </wp:positionV>
                  <wp:extent cx="3227705" cy="1380490"/>
                  <wp:effectExtent l="0" t="0" r="0" b="0"/>
                  <wp:wrapTopAndBottom/>
                  <wp:docPr id="13" name="Picture 13"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7705" cy="1380490"/>
                          </a:xfrm>
                          <a:prstGeom prst="rect">
                            <a:avLst/>
                          </a:prstGeom>
                        </pic:spPr>
                      </pic:pic>
                    </a:graphicData>
                  </a:graphic>
                  <wp14:sizeRelH relativeFrom="margin">
                    <wp14:pctWidth>0</wp14:pctWidth>
                  </wp14:sizeRelH>
                  <wp14:sizeRelV relativeFrom="margin">
                    <wp14:pctHeight>0</wp14:pctHeight>
                  </wp14:sizeRelV>
                </wp:anchor>
              </w:drawing>
            </w:r>
            <w:r w:rsidRPr="00C02E39">
              <w:rPr>
                <w:noProof/>
                <w:sz w:val="24"/>
                <w:szCs w:val="24"/>
              </w:rPr>
              <w:drawing>
                <wp:anchor distT="0" distB="0" distL="114300" distR="114300" simplePos="0" relativeHeight="251656704" behindDoc="0" locked="0" layoutInCell="1" allowOverlap="1" wp14:anchorId="20A22A84" wp14:editId="0845D5B6">
                  <wp:simplePos x="0" y="0"/>
                  <wp:positionH relativeFrom="margin">
                    <wp:align>right</wp:align>
                  </wp:positionH>
                  <wp:positionV relativeFrom="paragraph">
                    <wp:posOffset>635</wp:posOffset>
                  </wp:positionV>
                  <wp:extent cx="3227518" cy="1697604"/>
                  <wp:effectExtent l="0" t="0" r="0" b="0"/>
                  <wp:wrapTopAndBottom/>
                  <wp:docPr id="12" name="Picture 1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7518" cy="1697604"/>
                          </a:xfrm>
                          <a:prstGeom prst="rect">
                            <a:avLst/>
                          </a:prstGeom>
                        </pic:spPr>
                      </pic:pic>
                    </a:graphicData>
                  </a:graphic>
                </wp:anchor>
              </w:drawing>
            </w:r>
            <w:r>
              <w:rPr>
                <w:sz w:val="24"/>
                <w:szCs w:val="24"/>
              </w:rPr>
              <w:t>Step 7:</w:t>
            </w:r>
          </w:p>
          <w:p w14:paraId="29833416" w14:textId="77777777" w:rsidR="00271CC3" w:rsidRDefault="00271CC3" w:rsidP="00BF2151">
            <w:pPr>
              <w:pStyle w:val="Nidungvnbn"/>
              <w:spacing w:line="240" w:lineRule="auto"/>
              <w:ind w:firstLine="0"/>
              <w:rPr>
                <w:sz w:val="24"/>
                <w:szCs w:val="24"/>
              </w:rPr>
            </w:pPr>
            <w:r w:rsidRPr="005764FA">
              <w:rPr>
                <w:noProof/>
                <w:sz w:val="24"/>
                <w:szCs w:val="24"/>
              </w:rPr>
              <w:drawing>
                <wp:anchor distT="0" distB="0" distL="114300" distR="114300" simplePos="0" relativeHeight="251659776" behindDoc="0" locked="0" layoutInCell="1" allowOverlap="1" wp14:anchorId="7A244CBA" wp14:editId="5DA082D0">
                  <wp:simplePos x="0" y="0"/>
                  <wp:positionH relativeFrom="column">
                    <wp:posOffset>-3810</wp:posOffset>
                  </wp:positionH>
                  <wp:positionV relativeFrom="paragraph">
                    <wp:posOffset>1741805</wp:posOffset>
                  </wp:positionV>
                  <wp:extent cx="3226435" cy="1709420"/>
                  <wp:effectExtent l="0" t="0" r="0" b="5080"/>
                  <wp:wrapTopAndBottom/>
                  <wp:docPr id="14" name="Picture 14"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26435" cy="17094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Step 8:</w:t>
            </w:r>
          </w:p>
          <w:p w14:paraId="29720A0F" w14:textId="77777777" w:rsidR="00271CC3" w:rsidRDefault="00271CC3" w:rsidP="00BF2151">
            <w:pPr>
              <w:pStyle w:val="Nidungvnbn"/>
              <w:spacing w:line="240" w:lineRule="auto"/>
              <w:ind w:firstLine="0"/>
              <w:rPr>
                <w:sz w:val="24"/>
                <w:szCs w:val="24"/>
              </w:rPr>
            </w:pPr>
          </w:p>
          <w:p w14:paraId="16F8A1AA" w14:textId="77777777" w:rsidR="00271CC3" w:rsidRDefault="00271CC3" w:rsidP="00BF2151">
            <w:pPr>
              <w:pStyle w:val="Nidungvnbn"/>
              <w:spacing w:line="240" w:lineRule="auto"/>
              <w:ind w:firstLine="0"/>
              <w:rPr>
                <w:sz w:val="24"/>
                <w:szCs w:val="24"/>
              </w:rPr>
            </w:pPr>
          </w:p>
          <w:p w14:paraId="5B5EC3C8" w14:textId="77777777" w:rsidR="00271CC3" w:rsidRDefault="00271CC3" w:rsidP="00BF2151">
            <w:pPr>
              <w:pStyle w:val="Nidungvnbn"/>
              <w:spacing w:line="240" w:lineRule="auto"/>
              <w:ind w:firstLine="0"/>
              <w:rPr>
                <w:sz w:val="24"/>
                <w:szCs w:val="24"/>
              </w:rPr>
            </w:pPr>
            <w:r w:rsidRPr="005764FA">
              <w:rPr>
                <w:noProof/>
                <w:sz w:val="24"/>
                <w:szCs w:val="24"/>
              </w:rPr>
              <w:drawing>
                <wp:anchor distT="0" distB="0" distL="114300" distR="114300" simplePos="0" relativeHeight="251660800" behindDoc="0" locked="0" layoutInCell="1" allowOverlap="1" wp14:anchorId="71C76084" wp14:editId="08CEAAEE">
                  <wp:simplePos x="0" y="0"/>
                  <wp:positionH relativeFrom="column">
                    <wp:posOffset>5080</wp:posOffset>
                  </wp:positionH>
                  <wp:positionV relativeFrom="paragraph">
                    <wp:posOffset>219075</wp:posOffset>
                  </wp:positionV>
                  <wp:extent cx="3227705" cy="1544955"/>
                  <wp:effectExtent l="0" t="0" r="0" b="0"/>
                  <wp:wrapTopAndBottom/>
                  <wp:docPr id="15" name="Picture 15"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27705" cy="15449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Step 9:</w:t>
            </w:r>
          </w:p>
          <w:p w14:paraId="5D89C55E" w14:textId="77777777" w:rsidR="00271CC3" w:rsidRDefault="00271CC3" w:rsidP="00BF2151">
            <w:pPr>
              <w:pStyle w:val="Nidungvnbn"/>
              <w:spacing w:line="240" w:lineRule="auto"/>
              <w:ind w:firstLine="0"/>
              <w:rPr>
                <w:sz w:val="24"/>
                <w:szCs w:val="24"/>
              </w:rPr>
            </w:pPr>
            <w:r w:rsidRPr="005764FA">
              <w:rPr>
                <w:noProof/>
                <w:sz w:val="24"/>
                <w:szCs w:val="24"/>
              </w:rPr>
              <w:lastRenderedPageBreak/>
              <w:drawing>
                <wp:anchor distT="0" distB="0" distL="114300" distR="114300" simplePos="0" relativeHeight="251661824" behindDoc="0" locked="0" layoutInCell="1" allowOverlap="1" wp14:anchorId="7B80336A" wp14:editId="00416A3D">
                  <wp:simplePos x="0" y="0"/>
                  <wp:positionH relativeFrom="column">
                    <wp:posOffset>-19685</wp:posOffset>
                  </wp:positionH>
                  <wp:positionV relativeFrom="paragraph">
                    <wp:posOffset>1796415</wp:posOffset>
                  </wp:positionV>
                  <wp:extent cx="3227705" cy="1974850"/>
                  <wp:effectExtent l="0" t="0" r="0" b="6350"/>
                  <wp:wrapTopAndBottom/>
                  <wp:docPr id="16" name="Picture 1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27705" cy="1974850"/>
                          </a:xfrm>
                          <a:prstGeom prst="rect">
                            <a:avLst/>
                          </a:prstGeom>
                        </pic:spPr>
                      </pic:pic>
                    </a:graphicData>
                  </a:graphic>
                </wp:anchor>
              </w:drawing>
            </w:r>
            <w:r>
              <w:rPr>
                <w:sz w:val="24"/>
                <w:szCs w:val="24"/>
              </w:rPr>
              <w:t>Step 10:</w:t>
            </w:r>
          </w:p>
          <w:p w14:paraId="09658EB4" w14:textId="77777777" w:rsidR="00271CC3" w:rsidRDefault="00271CC3" w:rsidP="00BF2151">
            <w:pPr>
              <w:pStyle w:val="Nidungvnbn"/>
              <w:spacing w:line="240" w:lineRule="auto"/>
              <w:ind w:firstLine="0"/>
              <w:rPr>
                <w:sz w:val="24"/>
                <w:szCs w:val="24"/>
              </w:rPr>
            </w:pPr>
            <w:r w:rsidRPr="005764FA">
              <w:rPr>
                <w:noProof/>
                <w:sz w:val="24"/>
                <w:szCs w:val="24"/>
              </w:rPr>
              <w:drawing>
                <wp:anchor distT="0" distB="0" distL="114300" distR="114300" simplePos="0" relativeHeight="251662848" behindDoc="0" locked="0" layoutInCell="1" allowOverlap="1" wp14:anchorId="68955C08" wp14:editId="44F88FC0">
                  <wp:simplePos x="0" y="0"/>
                  <wp:positionH relativeFrom="column">
                    <wp:posOffset>4445</wp:posOffset>
                  </wp:positionH>
                  <wp:positionV relativeFrom="paragraph">
                    <wp:posOffset>2237105</wp:posOffset>
                  </wp:positionV>
                  <wp:extent cx="3227705" cy="1495425"/>
                  <wp:effectExtent l="0" t="0" r="0" b="9525"/>
                  <wp:wrapTopAndBottom/>
                  <wp:docPr id="18" name="Picture 18"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7705" cy="14954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Step 11:</w:t>
            </w:r>
          </w:p>
          <w:p w14:paraId="182043EB" w14:textId="77777777" w:rsidR="00271CC3" w:rsidRPr="00DC5807" w:rsidRDefault="00271CC3" w:rsidP="00BF2151">
            <w:pPr>
              <w:pStyle w:val="Nidungvnbn"/>
              <w:spacing w:line="240" w:lineRule="auto"/>
              <w:ind w:firstLine="0"/>
              <w:rPr>
                <w:sz w:val="24"/>
                <w:szCs w:val="24"/>
              </w:rPr>
            </w:pPr>
            <w:r w:rsidRPr="0008768F">
              <w:rPr>
                <w:noProof/>
                <w:sz w:val="24"/>
                <w:szCs w:val="24"/>
              </w:rPr>
              <w:drawing>
                <wp:anchor distT="0" distB="0" distL="114300" distR="114300" simplePos="0" relativeHeight="251663872" behindDoc="0" locked="0" layoutInCell="1" allowOverlap="1" wp14:anchorId="0EAF8FBF" wp14:editId="002A4172">
                  <wp:simplePos x="0" y="0"/>
                  <wp:positionH relativeFrom="column">
                    <wp:posOffset>5080</wp:posOffset>
                  </wp:positionH>
                  <wp:positionV relativeFrom="paragraph">
                    <wp:posOffset>1734185</wp:posOffset>
                  </wp:positionV>
                  <wp:extent cx="3227832" cy="1591056"/>
                  <wp:effectExtent l="0" t="0" r="0" b="9525"/>
                  <wp:wrapTopAndBottom/>
                  <wp:docPr id="19" name="Picture 1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27832" cy="1591056"/>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Step 12:</w:t>
            </w:r>
          </w:p>
        </w:tc>
      </w:tr>
    </w:tbl>
    <w:p w14:paraId="243DABB7" w14:textId="5B80ECAA" w:rsidR="00312DDE" w:rsidRDefault="00312DDE">
      <w:pPr>
        <w:spacing w:before="0" w:after="200" w:line="276" w:lineRule="auto"/>
        <w:rPr>
          <w:sz w:val="26"/>
          <w:szCs w:val="26"/>
        </w:rPr>
      </w:pPr>
      <w:r>
        <w:lastRenderedPageBreak/>
        <w:br w:type="page"/>
      </w:r>
    </w:p>
    <w:p w14:paraId="2E5902E9" w14:textId="51092F63" w:rsidR="002A4444" w:rsidRDefault="00276E10" w:rsidP="002A4444">
      <w:pPr>
        <w:pStyle w:val="Heading1"/>
        <w:rPr>
          <w:lang w:val="en-US"/>
        </w:rPr>
      </w:pPr>
      <w:bookmarkStart w:id="5" w:name="_Toc152077859"/>
      <w:r>
        <w:rPr>
          <w:lang w:val="en-US"/>
        </w:rPr>
        <w:lastRenderedPageBreak/>
        <w:t>CONCLUSION</w:t>
      </w:r>
      <w:bookmarkEnd w:id="5"/>
    </w:p>
    <w:p w14:paraId="27D16C34" w14:textId="21A6B4FA" w:rsidR="00546D2F" w:rsidRDefault="00047537" w:rsidP="00276E10">
      <w:pPr>
        <w:pStyle w:val="Heading2"/>
        <w:rPr>
          <w:lang w:val="en-US"/>
        </w:rPr>
      </w:pPr>
      <w:bookmarkStart w:id="6" w:name="_Toc152077860"/>
      <w:r>
        <w:rPr>
          <w:lang w:val="en-US"/>
        </w:rPr>
        <w:t>Conclusion</w:t>
      </w:r>
      <w:bookmarkEnd w:id="6"/>
    </w:p>
    <w:p w14:paraId="1AE425C1" w14:textId="11179F48" w:rsidR="00047537" w:rsidRDefault="00047066" w:rsidP="00882B10">
      <w:pPr>
        <w:pStyle w:val="Nidungvnbn"/>
      </w:pPr>
      <w:r w:rsidRPr="00935ED5">
        <w:rPr>
          <w:lang w:val="vi-VN"/>
        </w:rPr>
        <w:t>s.</w:t>
      </w:r>
    </w:p>
    <w:p w14:paraId="7066263B" w14:textId="04B10D2E" w:rsidR="00047537" w:rsidRPr="00882B10" w:rsidRDefault="00047537" w:rsidP="00882B10">
      <w:pPr>
        <w:pStyle w:val="Heading2"/>
      </w:pPr>
      <w:bookmarkStart w:id="7" w:name="_Toc152077861"/>
      <w:r w:rsidRPr="00047537">
        <w:t>Potential and Development Direction</w:t>
      </w:r>
      <w:bookmarkEnd w:id="7"/>
    </w:p>
    <w:p w14:paraId="19198FEB" w14:textId="01F90387" w:rsidR="00047537" w:rsidRDefault="00312DDE" w:rsidP="00047537">
      <w:pPr>
        <w:pStyle w:val="Nidungvnbn"/>
        <w:rPr>
          <w:lang w:val="vi-VN"/>
        </w:rPr>
      </w:pPr>
      <w:r>
        <w:rPr>
          <w:lang w:val="vi-VN"/>
        </w:rPr>
        <w:t>s</w:t>
      </w:r>
      <w:r w:rsidR="00047537" w:rsidRPr="00047537">
        <w:rPr>
          <w:lang w:val="vi-VN"/>
        </w:rPr>
        <w:t>.</w:t>
      </w:r>
    </w:p>
    <w:p w14:paraId="30A4D6B6" w14:textId="77777777" w:rsidR="00E946FB" w:rsidRDefault="00E946FB" w:rsidP="00047537">
      <w:pPr>
        <w:pStyle w:val="Nidungvnbn"/>
        <w:rPr>
          <w:lang w:val="vi-VN"/>
        </w:rPr>
      </w:pPr>
    </w:p>
    <w:p w14:paraId="4D30C8DF" w14:textId="77777777" w:rsidR="00E946FB" w:rsidRDefault="00E946FB" w:rsidP="00047537">
      <w:pPr>
        <w:pStyle w:val="Nidungvnbn"/>
        <w:rPr>
          <w:lang w:val="vi-VN"/>
        </w:rPr>
      </w:pPr>
    </w:p>
    <w:p w14:paraId="76F07A2F" w14:textId="77777777" w:rsidR="00A14D15" w:rsidRDefault="00A14D15" w:rsidP="00047537">
      <w:pPr>
        <w:pStyle w:val="Nidungvnbn"/>
        <w:rPr>
          <w:lang w:val="vi-VN"/>
        </w:rPr>
      </w:pPr>
    </w:p>
    <w:p w14:paraId="5B035FA5" w14:textId="77777777" w:rsidR="00A14D15" w:rsidRDefault="00A14D15" w:rsidP="00047537">
      <w:pPr>
        <w:pStyle w:val="Nidungvnbn"/>
        <w:rPr>
          <w:lang w:val="vi-VN"/>
        </w:rPr>
      </w:pPr>
    </w:p>
    <w:p w14:paraId="6345D2F8" w14:textId="77777777" w:rsidR="00A14D15" w:rsidRDefault="00A14D15" w:rsidP="00047537">
      <w:pPr>
        <w:pStyle w:val="Nidungvnbn"/>
        <w:rPr>
          <w:lang w:val="vi-VN"/>
        </w:rPr>
      </w:pPr>
    </w:p>
    <w:p w14:paraId="7AE4ADF5" w14:textId="77777777" w:rsidR="00882B10" w:rsidRDefault="00882B10" w:rsidP="00047537">
      <w:pPr>
        <w:pStyle w:val="Nidungvnbn"/>
        <w:rPr>
          <w:lang w:val="vi-VN"/>
        </w:rPr>
      </w:pPr>
    </w:p>
    <w:p w14:paraId="3E5CF7FD" w14:textId="77777777" w:rsidR="00882B10" w:rsidRDefault="00882B10" w:rsidP="00047537">
      <w:pPr>
        <w:pStyle w:val="Nidungvnbn"/>
        <w:rPr>
          <w:lang w:val="vi-VN"/>
        </w:rPr>
      </w:pPr>
    </w:p>
    <w:p w14:paraId="67474488" w14:textId="77777777" w:rsidR="00882B10" w:rsidRDefault="00882B10" w:rsidP="00047537">
      <w:pPr>
        <w:pStyle w:val="Nidungvnbn"/>
        <w:rPr>
          <w:lang w:val="vi-VN"/>
        </w:rPr>
      </w:pPr>
    </w:p>
    <w:p w14:paraId="5A3A7A32" w14:textId="77777777" w:rsidR="00882B10" w:rsidRDefault="00882B10" w:rsidP="00047537">
      <w:pPr>
        <w:pStyle w:val="Nidungvnbn"/>
        <w:rPr>
          <w:lang w:val="vi-VN"/>
        </w:rPr>
      </w:pPr>
    </w:p>
    <w:p w14:paraId="0467ECE8" w14:textId="77777777" w:rsidR="00882B10" w:rsidRDefault="00882B10" w:rsidP="00047537">
      <w:pPr>
        <w:pStyle w:val="Nidungvnbn"/>
        <w:rPr>
          <w:lang w:val="vi-VN"/>
        </w:rPr>
      </w:pPr>
    </w:p>
    <w:p w14:paraId="4703AC63" w14:textId="77777777" w:rsidR="00882B10" w:rsidRDefault="00882B10" w:rsidP="00047537">
      <w:pPr>
        <w:pStyle w:val="Nidungvnbn"/>
        <w:rPr>
          <w:lang w:val="vi-VN"/>
        </w:rPr>
      </w:pPr>
    </w:p>
    <w:p w14:paraId="59BF4A47" w14:textId="77777777" w:rsidR="00882B10" w:rsidRDefault="00882B10" w:rsidP="00047537">
      <w:pPr>
        <w:pStyle w:val="Nidungvnbn"/>
        <w:rPr>
          <w:lang w:val="vi-VN"/>
        </w:rPr>
      </w:pPr>
    </w:p>
    <w:p w14:paraId="575C0C85" w14:textId="77777777" w:rsidR="00882B10" w:rsidRDefault="00882B10" w:rsidP="00047537">
      <w:pPr>
        <w:pStyle w:val="Nidungvnbn"/>
        <w:rPr>
          <w:lang w:val="vi-VN"/>
        </w:rPr>
      </w:pPr>
    </w:p>
    <w:p w14:paraId="56D50149" w14:textId="77777777" w:rsidR="00882B10" w:rsidRDefault="00882B10" w:rsidP="00047537">
      <w:pPr>
        <w:pStyle w:val="Nidungvnbn"/>
        <w:rPr>
          <w:lang w:val="vi-VN"/>
        </w:rPr>
      </w:pPr>
    </w:p>
    <w:p w14:paraId="289ED298" w14:textId="77777777" w:rsidR="00882B10" w:rsidRDefault="00882B10" w:rsidP="00047537">
      <w:pPr>
        <w:pStyle w:val="Nidungvnbn"/>
        <w:rPr>
          <w:lang w:val="vi-VN"/>
        </w:rPr>
      </w:pPr>
    </w:p>
    <w:p w14:paraId="128FA80D" w14:textId="77777777" w:rsidR="00882B10" w:rsidRDefault="00882B10" w:rsidP="00047537">
      <w:pPr>
        <w:pStyle w:val="Nidungvnbn"/>
        <w:rPr>
          <w:lang w:val="vi-VN"/>
        </w:rPr>
      </w:pPr>
    </w:p>
    <w:p w14:paraId="0F1A2B08" w14:textId="76FDD554" w:rsidR="00312DDE" w:rsidRDefault="00312DDE">
      <w:pPr>
        <w:spacing w:before="0" w:after="200" w:line="276" w:lineRule="auto"/>
        <w:rPr>
          <w:sz w:val="26"/>
          <w:szCs w:val="26"/>
          <w:lang w:val="vi-VN"/>
        </w:rPr>
      </w:pPr>
      <w:r>
        <w:rPr>
          <w:lang w:val="vi-VN"/>
        </w:rPr>
        <w:br w:type="page"/>
      </w:r>
    </w:p>
    <w:bookmarkStart w:id="8" w:name="_Toc152077862" w:displacedByCustomXml="next"/>
    <w:sdt>
      <w:sdtPr>
        <w:rPr>
          <w:b w:val="0"/>
          <w:sz w:val="24"/>
          <w:szCs w:val="24"/>
          <w:lang w:val="en-US"/>
        </w:rPr>
        <w:id w:val="-750733138"/>
        <w:docPartObj>
          <w:docPartGallery w:val="Bibliographies"/>
          <w:docPartUnique/>
        </w:docPartObj>
      </w:sdtPr>
      <w:sdtContent>
        <w:p w14:paraId="3736DD98" w14:textId="2EA87485" w:rsidR="00AD02DA" w:rsidRDefault="00AD02DA" w:rsidP="002A6088">
          <w:pPr>
            <w:pStyle w:val="Heading1"/>
            <w:numPr>
              <w:ilvl w:val="0"/>
              <w:numId w:val="0"/>
            </w:numPr>
            <w:tabs>
              <w:tab w:val="left" w:pos="2073"/>
            </w:tabs>
            <w:jc w:val="center"/>
            <w:rPr>
              <w:lang w:val="en-US"/>
            </w:rPr>
          </w:pPr>
          <w:r>
            <w:t>R</w:t>
          </w:r>
          <w:r>
            <w:rPr>
              <w:lang w:val="en-US"/>
            </w:rPr>
            <w:t>EFERENCES</w:t>
          </w:r>
          <w:bookmarkEnd w:id="8"/>
        </w:p>
        <w:p w14:paraId="2EDCED4D" w14:textId="77777777" w:rsidR="00A14D15" w:rsidRPr="00AD02DA" w:rsidRDefault="00A14D15" w:rsidP="002A6088">
          <w:pPr>
            <w:pStyle w:val="Heading1"/>
            <w:numPr>
              <w:ilvl w:val="0"/>
              <w:numId w:val="0"/>
            </w:numPr>
            <w:tabs>
              <w:tab w:val="left" w:pos="2073"/>
            </w:tabs>
            <w:jc w:val="center"/>
            <w:rPr>
              <w:lang w:val="en-US"/>
            </w:rPr>
          </w:pPr>
        </w:p>
        <w:sdt>
          <w:sdtPr>
            <w:id w:val="-573587230"/>
            <w:bibliography/>
          </w:sdtPr>
          <w:sdtContent>
            <w:p w14:paraId="536A90C2" w14:textId="77777777" w:rsidR="009E1C0E" w:rsidRDefault="00AD02DA" w:rsidP="00A14D15">
              <w:pPr>
                <w:pStyle w:val="Bibliography"/>
                <w:spacing w:line="360" w:lineRule="auto"/>
                <w:jc w:val="both"/>
                <w:rPr>
                  <w:noProof/>
                </w:rPr>
              </w:pPr>
              <w:r>
                <w:fldChar w:fldCharType="begin"/>
              </w:r>
              <w:r>
                <w:instrText xml:space="preserve"> BIBLIOGRAPHY </w:instrText>
              </w:r>
              <w:r>
                <w:fldChar w:fldCharType="separate"/>
              </w:r>
              <w:r w:rsidR="009E1C0E">
                <w:rPr>
                  <w:noProof/>
                </w:rPr>
                <w:t xml:space="preserve">Akarsh Shrivas, Aniket Pawar, Pratham Mishra, Satish Chadokar. (2023). </w:t>
              </w:r>
              <w:r w:rsidR="009E1C0E">
                <w:rPr>
                  <w:i/>
                  <w:iCs/>
                  <w:noProof/>
                </w:rPr>
                <w:t>E-commerce Website using MERN Stack- IJIRMPS Volume 11, Issue 3.</w:t>
              </w:r>
              <w:r w:rsidR="009E1C0E">
                <w:rPr>
                  <w:noProof/>
                </w:rPr>
                <w:t xml:space="preserve"> IJRASET.</w:t>
              </w:r>
            </w:p>
            <w:p w14:paraId="70E249B3" w14:textId="77777777" w:rsidR="009E1C0E" w:rsidRDefault="009E1C0E" w:rsidP="00A14D15">
              <w:pPr>
                <w:pStyle w:val="Bibliography"/>
                <w:spacing w:line="360" w:lineRule="auto"/>
                <w:jc w:val="both"/>
                <w:rPr>
                  <w:noProof/>
                </w:rPr>
              </w:pPr>
              <w:r>
                <w:rPr>
                  <w:noProof/>
                </w:rPr>
                <w:t xml:space="preserve">Shubham, K. (2021, January 23). </w:t>
              </w:r>
              <w:r>
                <w:rPr>
                  <w:i/>
                  <w:iCs/>
                  <w:noProof/>
                </w:rPr>
                <w:t>Build an E-Commerce website with MERN Stack .</w:t>
              </w:r>
              <w:r>
                <w:rPr>
                  <w:noProof/>
                </w:rPr>
                <w:t xml:space="preserve"> Retrieved from dev.to: https://dev.to/shubham1710/build-an-e-commerce-website-with-mern-stack-part-1-setting-up-the-project-1l2d</w:t>
              </w:r>
            </w:p>
            <w:p w14:paraId="4EDFEBB5" w14:textId="48DDE413" w:rsidR="00AD02DA" w:rsidRDefault="00AD02DA" w:rsidP="00A14D15">
              <w:pPr>
                <w:spacing w:line="360" w:lineRule="auto"/>
                <w:jc w:val="both"/>
              </w:pPr>
              <w:r>
                <w:rPr>
                  <w:b/>
                  <w:bCs/>
                  <w:noProof/>
                </w:rPr>
                <w:fldChar w:fldCharType="end"/>
              </w:r>
            </w:p>
          </w:sdtContent>
        </w:sdt>
      </w:sdtContent>
    </w:sdt>
    <w:p w14:paraId="071CFDF1" w14:textId="77777777" w:rsidR="00E946FB" w:rsidRDefault="00E946FB" w:rsidP="00546D2F">
      <w:pPr>
        <w:pStyle w:val="Nidungvnbn"/>
      </w:pPr>
    </w:p>
    <w:p w14:paraId="7D43EEB7" w14:textId="77777777" w:rsidR="00E946FB" w:rsidRDefault="00E946FB" w:rsidP="00546D2F">
      <w:pPr>
        <w:pStyle w:val="Nidungvnbn"/>
      </w:pPr>
    </w:p>
    <w:p w14:paraId="0CE15A34" w14:textId="77777777" w:rsidR="00E946FB" w:rsidRDefault="00E946FB" w:rsidP="00546D2F">
      <w:pPr>
        <w:pStyle w:val="Nidungvnbn"/>
      </w:pPr>
    </w:p>
    <w:p w14:paraId="1E3DBC59" w14:textId="77777777" w:rsidR="00E946FB" w:rsidRDefault="00E946FB" w:rsidP="00546D2F">
      <w:pPr>
        <w:pStyle w:val="Nidungvnbn"/>
      </w:pPr>
    </w:p>
    <w:p w14:paraId="6B88A656" w14:textId="77777777" w:rsidR="00E946FB" w:rsidRDefault="00E946FB" w:rsidP="00546D2F">
      <w:pPr>
        <w:pStyle w:val="Nidungvnbn"/>
      </w:pPr>
    </w:p>
    <w:p w14:paraId="752C9E4D" w14:textId="77777777" w:rsidR="00E946FB" w:rsidRDefault="00E946FB" w:rsidP="00546D2F">
      <w:pPr>
        <w:pStyle w:val="Nidungvnbn"/>
      </w:pPr>
    </w:p>
    <w:p w14:paraId="672562C0" w14:textId="77777777" w:rsidR="00E946FB" w:rsidRDefault="00E946FB" w:rsidP="00546D2F">
      <w:pPr>
        <w:pStyle w:val="Nidungvnbn"/>
      </w:pPr>
    </w:p>
    <w:p w14:paraId="60138807" w14:textId="77777777" w:rsidR="00E946FB" w:rsidRDefault="00E946FB" w:rsidP="00546D2F">
      <w:pPr>
        <w:pStyle w:val="Nidungvnbn"/>
      </w:pPr>
    </w:p>
    <w:p w14:paraId="5371271B" w14:textId="77777777" w:rsidR="00E946FB" w:rsidRDefault="00E946FB" w:rsidP="00546D2F">
      <w:pPr>
        <w:pStyle w:val="Nidungvnbn"/>
      </w:pPr>
    </w:p>
    <w:p w14:paraId="1C227CDD" w14:textId="77777777" w:rsidR="00E946FB" w:rsidRDefault="00E946FB" w:rsidP="00546D2F">
      <w:pPr>
        <w:pStyle w:val="Nidungvnbn"/>
      </w:pPr>
    </w:p>
    <w:p w14:paraId="595D2909" w14:textId="77777777" w:rsidR="00E946FB" w:rsidRDefault="00E946FB" w:rsidP="00546D2F">
      <w:pPr>
        <w:pStyle w:val="Nidungvnbn"/>
      </w:pPr>
    </w:p>
    <w:sectPr w:rsidR="00E946FB" w:rsidSect="00846911">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3AC55" w14:textId="77777777" w:rsidR="00136690" w:rsidRDefault="00136690" w:rsidP="00453AB1">
      <w:r>
        <w:separator/>
      </w:r>
    </w:p>
  </w:endnote>
  <w:endnote w:type="continuationSeparator" w:id="0">
    <w:p w14:paraId="42D87D84" w14:textId="77777777" w:rsidR="00136690" w:rsidRDefault="00136690" w:rsidP="00453AB1">
      <w:r>
        <w:continuationSeparator/>
      </w:r>
    </w:p>
  </w:endnote>
  <w:endnote w:type="continuationNotice" w:id="1">
    <w:p w14:paraId="63C401AC" w14:textId="77777777" w:rsidR="00136690" w:rsidRDefault="001366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69F3E" w14:textId="77777777" w:rsidR="00136690" w:rsidRDefault="00136690" w:rsidP="00453AB1">
      <w:r>
        <w:separator/>
      </w:r>
    </w:p>
  </w:footnote>
  <w:footnote w:type="continuationSeparator" w:id="0">
    <w:p w14:paraId="02F8D91E" w14:textId="77777777" w:rsidR="00136690" w:rsidRDefault="00136690" w:rsidP="00453AB1">
      <w:r>
        <w:continuationSeparator/>
      </w:r>
    </w:p>
  </w:footnote>
  <w:footnote w:type="continuationNotice" w:id="1">
    <w:p w14:paraId="7454C8EA" w14:textId="77777777" w:rsidR="00136690" w:rsidRDefault="001366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0D471" w14:textId="77777777" w:rsidR="00F772AD" w:rsidRPr="00453AB1" w:rsidRDefault="00F772AD">
    <w:pPr>
      <w:pStyle w:val="Header"/>
      <w:jc w:val="center"/>
      <w:rPr>
        <w:rStyle w:val="NidungvnbnChar"/>
      </w:rPr>
    </w:pPr>
  </w:p>
  <w:p w14:paraId="4442DF9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426B288E" w14:textId="77777777" w:rsidR="00F772AD" w:rsidRDefault="00F772AD">
        <w:pPr>
          <w:pStyle w:val="Header"/>
          <w:jc w:val="center"/>
        </w:pPr>
        <w:r>
          <w:fldChar w:fldCharType="begin"/>
        </w:r>
        <w:r>
          <w:instrText xml:space="preserve"> PAGE   \* MERGEFORMAT </w:instrText>
        </w:r>
        <w:r>
          <w:fldChar w:fldCharType="separate"/>
        </w:r>
        <w:r w:rsidR="00F73A57">
          <w:rPr>
            <w:noProof/>
          </w:rPr>
          <w:t>ii</w:t>
        </w:r>
        <w:r>
          <w:rPr>
            <w:noProof/>
          </w:rPr>
          <w:fldChar w:fldCharType="end"/>
        </w:r>
      </w:p>
    </w:sdtContent>
  </w:sdt>
  <w:p w14:paraId="23FFAEBF"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78806AB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F73A57">
          <w:rPr>
            <w:rStyle w:val="NidungvnbnChar"/>
            <w:noProof/>
          </w:rPr>
          <w:t>7</w:t>
        </w:r>
        <w:r w:rsidRPr="00453AB1">
          <w:rPr>
            <w:rStyle w:val="NidungvnbnChar"/>
          </w:rPr>
          <w:fldChar w:fldCharType="end"/>
        </w:r>
      </w:p>
    </w:sdtContent>
  </w:sdt>
  <w:p w14:paraId="7189F11F"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724AE"/>
    <w:multiLevelType w:val="multilevel"/>
    <w:tmpl w:val="08224686"/>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6C203B"/>
    <w:multiLevelType w:val="multilevel"/>
    <w:tmpl w:val="4AAAF06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DF0DE7"/>
    <w:multiLevelType w:val="hybridMultilevel"/>
    <w:tmpl w:val="20BE6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B5AC0"/>
    <w:multiLevelType w:val="hybridMultilevel"/>
    <w:tmpl w:val="8E12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31835"/>
    <w:multiLevelType w:val="hybridMultilevel"/>
    <w:tmpl w:val="EF6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666491">
    <w:abstractNumId w:val="0"/>
  </w:num>
  <w:num w:numId="2" w16cid:durableId="606431475">
    <w:abstractNumId w:val="1"/>
  </w:num>
  <w:num w:numId="3" w16cid:durableId="1494180304">
    <w:abstractNumId w:val="4"/>
  </w:num>
  <w:num w:numId="4" w16cid:durableId="1000621197">
    <w:abstractNumId w:val="2"/>
  </w:num>
  <w:num w:numId="5" w16cid:durableId="11856962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0A"/>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261E6"/>
    <w:rsid w:val="00031F05"/>
    <w:rsid w:val="00031FDC"/>
    <w:rsid w:val="00040EB5"/>
    <w:rsid w:val="00041EB1"/>
    <w:rsid w:val="00044678"/>
    <w:rsid w:val="00047066"/>
    <w:rsid w:val="00047537"/>
    <w:rsid w:val="00061022"/>
    <w:rsid w:val="000627B5"/>
    <w:rsid w:val="00064708"/>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275D"/>
    <w:rsid w:val="0009391D"/>
    <w:rsid w:val="00094020"/>
    <w:rsid w:val="0009795A"/>
    <w:rsid w:val="00097FC7"/>
    <w:rsid w:val="000A29CB"/>
    <w:rsid w:val="000A3C13"/>
    <w:rsid w:val="000B1191"/>
    <w:rsid w:val="000B372E"/>
    <w:rsid w:val="000B390C"/>
    <w:rsid w:val="000B3982"/>
    <w:rsid w:val="000B66E1"/>
    <w:rsid w:val="000B6B48"/>
    <w:rsid w:val="000C0355"/>
    <w:rsid w:val="000C0C34"/>
    <w:rsid w:val="000C2123"/>
    <w:rsid w:val="000C21EA"/>
    <w:rsid w:val="000C76CD"/>
    <w:rsid w:val="000D1886"/>
    <w:rsid w:val="000D47A0"/>
    <w:rsid w:val="000D6BF1"/>
    <w:rsid w:val="000D77D4"/>
    <w:rsid w:val="000D7EE6"/>
    <w:rsid w:val="000E2182"/>
    <w:rsid w:val="000E33CB"/>
    <w:rsid w:val="000E511A"/>
    <w:rsid w:val="000E52E8"/>
    <w:rsid w:val="000F0A67"/>
    <w:rsid w:val="000F4A6A"/>
    <w:rsid w:val="0010236F"/>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36690"/>
    <w:rsid w:val="001404FB"/>
    <w:rsid w:val="00141512"/>
    <w:rsid w:val="00143182"/>
    <w:rsid w:val="00145FFA"/>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72C"/>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42C7"/>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5E22"/>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1CC3"/>
    <w:rsid w:val="00275D29"/>
    <w:rsid w:val="00276E10"/>
    <w:rsid w:val="002804C7"/>
    <w:rsid w:val="0028077D"/>
    <w:rsid w:val="002810BC"/>
    <w:rsid w:val="00291721"/>
    <w:rsid w:val="002920D2"/>
    <w:rsid w:val="00293248"/>
    <w:rsid w:val="0029424B"/>
    <w:rsid w:val="00297C8B"/>
    <w:rsid w:val="002A0349"/>
    <w:rsid w:val="002A2B53"/>
    <w:rsid w:val="002A3C36"/>
    <w:rsid w:val="002A4444"/>
    <w:rsid w:val="002A597B"/>
    <w:rsid w:val="002A59BE"/>
    <w:rsid w:val="002A6088"/>
    <w:rsid w:val="002A6383"/>
    <w:rsid w:val="002A6886"/>
    <w:rsid w:val="002A6A75"/>
    <w:rsid w:val="002A7D18"/>
    <w:rsid w:val="002B00F1"/>
    <w:rsid w:val="002B7A92"/>
    <w:rsid w:val="002C03C9"/>
    <w:rsid w:val="002C058F"/>
    <w:rsid w:val="002C1EDA"/>
    <w:rsid w:val="002C2E8D"/>
    <w:rsid w:val="002C3297"/>
    <w:rsid w:val="002C3653"/>
    <w:rsid w:val="002C3857"/>
    <w:rsid w:val="002C7D83"/>
    <w:rsid w:val="002D0750"/>
    <w:rsid w:val="002D0894"/>
    <w:rsid w:val="002D237A"/>
    <w:rsid w:val="002D3080"/>
    <w:rsid w:val="002D4934"/>
    <w:rsid w:val="002D5A46"/>
    <w:rsid w:val="002E12DC"/>
    <w:rsid w:val="002E2986"/>
    <w:rsid w:val="002E2ED7"/>
    <w:rsid w:val="002E6110"/>
    <w:rsid w:val="002F12D4"/>
    <w:rsid w:val="002F2024"/>
    <w:rsid w:val="002F52FD"/>
    <w:rsid w:val="002F576F"/>
    <w:rsid w:val="002F5AA2"/>
    <w:rsid w:val="00300BF6"/>
    <w:rsid w:val="003017B5"/>
    <w:rsid w:val="00304086"/>
    <w:rsid w:val="0030420D"/>
    <w:rsid w:val="003061E1"/>
    <w:rsid w:val="00307464"/>
    <w:rsid w:val="00311981"/>
    <w:rsid w:val="00312DDE"/>
    <w:rsid w:val="003138C4"/>
    <w:rsid w:val="0031711A"/>
    <w:rsid w:val="00317DC9"/>
    <w:rsid w:val="003218FF"/>
    <w:rsid w:val="00322D67"/>
    <w:rsid w:val="00322F09"/>
    <w:rsid w:val="00325192"/>
    <w:rsid w:val="00326277"/>
    <w:rsid w:val="00327F43"/>
    <w:rsid w:val="00332F6E"/>
    <w:rsid w:val="0033462A"/>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0D91"/>
    <w:rsid w:val="00412775"/>
    <w:rsid w:val="00413883"/>
    <w:rsid w:val="0041523E"/>
    <w:rsid w:val="00415CF8"/>
    <w:rsid w:val="0041606A"/>
    <w:rsid w:val="00417A63"/>
    <w:rsid w:val="00421001"/>
    <w:rsid w:val="00422476"/>
    <w:rsid w:val="004317AB"/>
    <w:rsid w:val="004340C9"/>
    <w:rsid w:val="00434949"/>
    <w:rsid w:val="00434B9A"/>
    <w:rsid w:val="0043571C"/>
    <w:rsid w:val="00437413"/>
    <w:rsid w:val="00440E25"/>
    <w:rsid w:val="00441E65"/>
    <w:rsid w:val="00443F93"/>
    <w:rsid w:val="004458CB"/>
    <w:rsid w:val="00447133"/>
    <w:rsid w:val="00447175"/>
    <w:rsid w:val="00453AB1"/>
    <w:rsid w:val="00455AAF"/>
    <w:rsid w:val="0045655F"/>
    <w:rsid w:val="0046008B"/>
    <w:rsid w:val="004642D6"/>
    <w:rsid w:val="0046645C"/>
    <w:rsid w:val="004667D2"/>
    <w:rsid w:val="00471711"/>
    <w:rsid w:val="0047257A"/>
    <w:rsid w:val="00475B4D"/>
    <w:rsid w:val="00475D12"/>
    <w:rsid w:val="00477B06"/>
    <w:rsid w:val="00480EE1"/>
    <w:rsid w:val="00483A55"/>
    <w:rsid w:val="00484005"/>
    <w:rsid w:val="004840CB"/>
    <w:rsid w:val="0049014F"/>
    <w:rsid w:val="00494844"/>
    <w:rsid w:val="00494FC4"/>
    <w:rsid w:val="00496379"/>
    <w:rsid w:val="004964EE"/>
    <w:rsid w:val="004968AB"/>
    <w:rsid w:val="004A08FE"/>
    <w:rsid w:val="004A559B"/>
    <w:rsid w:val="004A7C39"/>
    <w:rsid w:val="004B14F0"/>
    <w:rsid w:val="004B1FB6"/>
    <w:rsid w:val="004B29B1"/>
    <w:rsid w:val="004B4764"/>
    <w:rsid w:val="004B4A47"/>
    <w:rsid w:val="004B59DD"/>
    <w:rsid w:val="004B5A4D"/>
    <w:rsid w:val="004B79EB"/>
    <w:rsid w:val="004C1B97"/>
    <w:rsid w:val="004C3584"/>
    <w:rsid w:val="004C5AFB"/>
    <w:rsid w:val="004C654D"/>
    <w:rsid w:val="004C6A89"/>
    <w:rsid w:val="004D1361"/>
    <w:rsid w:val="004D2B86"/>
    <w:rsid w:val="004D328A"/>
    <w:rsid w:val="004D4681"/>
    <w:rsid w:val="004E02D8"/>
    <w:rsid w:val="004E0A3F"/>
    <w:rsid w:val="004E3C16"/>
    <w:rsid w:val="004E3E78"/>
    <w:rsid w:val="004F68FF"/>
    <w:rsid w:val="004F78FC"/>
    <w:rsid w:val="004F79A0"/>
    <w:rsid w:val="00500E77"/>
    <w:rsid w:val="005026D4"/>
    <w:rsid w:val="005029AE"/>
    <w:rsid w:val="00504CE8"/>
    <w:rsid w:val="005061BF"/>
    <w:rsid w:val="00507ACB"/>
    <w:rsid w:val="00511C2E"/>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1B9A"/>
    <w:rsid w:val="0055201C"/>
    <w:rsid w:val="005530F2"/>
    <w:rsid w:val="00554B6A"/>
    <w:rsid w:val="005555B4"/>
    <w:rsid w:val="00557FCB"/>
    <w:rsid w:val="00561DBC"/>
    <w:rsid w:val="00562A79"/>
    <w:rsid w:val="00563A9A"/>
    <w:rsid w:val="005648B8"/>
    <w:rsid w:val="005650E6"/>
    <w:rsid w:val="005671B4"/>
    <w:rsid w:val="005706B9"/>
    <w:rsid w:val="0058019B"/>
    <w:rsid w:val="005814D5"/>
    <w:rsid w:val="00583B74"/>
    <w:rsid w:val="00586B53"/>
    <w:rsid w:val="00590FD9"/>
    <w:rsid w:val="00596856"/>
    <w:rsid w:val="00597AD0"/>
    <w:rsid w:val="005A09D8"/>
    <w:rsid w:val="005A342D"/>
    <w:rsid w:val="005A5EF5"/>
    <w:rsid w:val="005B2BEB"/>
    <w:rsid w:val="005B4E18"/>
    <w:rsid w:val="005B615F"/>
    <w:rsid w:val="005B7259"/>
    <w:rsid w:val="005B7E05"/>
    <w:rsid w:val="005C07A7"/>
    <w:rsid w:val="005C321F"/>
    <w:rsid w:val="005C5274"/>
    <w:rsid w:val="005D0A88"/>
    <w:rsid w:val="005D1999"/>
    <w:rsid w:val="005D1EC2"/>
    <w:rsid w:val="005D5C20"/>
    <w:rsid w:val="005E2E9C"/>
    <w:rsid w:val="005E4587"/>
    <w:rsid w:val="005E475A"/>
    <w:rsid w:val="005E5078"/>
    <w:rsid w:val="005E6CD4"/>
    <w:rsid w:val="005F3F26"/>
    <w:rsid w:val="005F5AF2"/>
    <w:rsid w:val="005F6BEC"/>
    <w:rsid w:val="00602D02"/>
    <w:rsid w:val="006031DA"/>
    <w:rsid w:val="006035F2"/>
    <w:rsid w:val="00605208"/>
    <w:rsid w:val="00612205"/>
    <w:rsid w:val="00612A31"/>
    <w:rsid w:val="00617688"/>
    <w:rsid w:val="00621184"/>
    <w:rsid w:val="0062217E"/>
    <w:rsid w:val="00625990"/>
    <w:rsid w:val="006277F3"/>
    <w:rsid w:val="00633887"/>
    <w:rsid w:val="00641049"/>
    <w:rsid w:val="0064189C"/>
    <w:rsid w:val="00642693"/>
    <w:rsid w:val="00647757"/>
    <w:rsid w:val="00647923"/>
    <w:rsid w:val="00650C7F"/>
    <w:rsid w:val="00650D6A"/>
    <w:rsid w:val="0065510C"/>
    <w:rsid w:val="00656572"/>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122"/>
    <w:rsid w:val="006B1799"/>
    <w:rsid w:val="006B29E8"/>
    <w:rsid w:val="006C0284"/>
    <w:rsid w:val="006C0C6A"/>
    <w:rsid w:val="006C19E1"/>
    <w:rsid w:val="006C27E1"/>
    <w:rsid w:val="006C2EAE"/>
    <w:rsid w:val="006C36DE"/>
    <w:rsid w:val="006C6E52"/>
    <w:rsid w:val="006C7977"/>
    <w:rsid w:val="006D05B7"/>
    <w:rsid w:val="006D0BC9"/>
    <w:rsid w:val="006D1207"/>
    <w:rsid w:val="006D1B5C"/>
    <w:rsid w:val="006D4FC3"/>
    <w:rsid w:val="006E0182"/>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0A3D"/>
    <w:rsid w:val="00732E1D"/>
    <w:rsid w:val="0073685A"/>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0251"/>
    <w:rsid w:val="00764AFE"/>
    <w:rsid w:val="00765673"/>
    <w:rsid w:val="00765D9D"/>
    <w:rsid w:val="00767AF7"/>
    <w:rsid w:val="00767C52"/>
    <w:rsid w:val="00767CD5"/>
    <w:rsid w:val="0077271D"/>
    <w:rsid w:val="00772A10"/>
    <w:rsid w:val="00774292"/>
    <w:rsid w:val="00774A80"/>
    <w:rsid w:val="00776F54"/>
    <w:rsid w:val="00777800"/>
    <w:rsid w:val="00782194"/>
    <w:rsid w:val="00790263"/>
    <w:rsid w:val="00792315"/>
    <w:rsid w:val="00792C78"/>
    <w:rsid w:val="007947F2"/>
    <w:rsid w:val="0079530C"/>
    <w:rsid w:val="007970BD"/>
    <w:rsid w:val="007A03AC"/>
    <w:rsid w:val="007A1F6A"/>
    <w:rsid w:val="007A24E9"/>
    <w:rsid w:val="007A584F"/>
    <w:rsid w:val="007B18D4"/>
    <w:rsid w:val="007B1A23"/>
    <w:rsid w:val="007B1F40"/>
    <w:rsid w:val="007B493C"/>
    <w:rsid w:val="007B4DE8"/>
    <w:rsid w:val="007B5F4E"/>
    <w:rsid w:val="007B782D"/>
    <w:rsid w:val="007B78F9"/>
    <w:rsid w:val="007B7FF5"/>
    <w:rsid w:val="007C021D"/>
    <w:rsid w:val="007C0E99"/>
    <w:rsid w:val="007C2682"/>
    <w:rsid w:val="007C5C87"/>
    <w:rsid w:val="007C652B"/>
    <w:rsid w:val="007C706C"/>
    <w:rsid w:val="007C7DD1"/>
    <w:rsid w:val="007D0718"/>
    <w:rsid w:val="007D2D75"/>
    <w:rsid w:val="007D3D8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1EB"/>
    <w:rsid w:val="0081476E"/>
    <w:rsid w:val="008162ED"/>
    <w:rsid w:val="008200D5"/>
    <w:rsid w:val="00820ABD"/>
    <w:rsid w:val="00822208"/>
    <w:rsid w:val="00831C80"/>
    <w:rsid w:val="008327BB"/>
    <w:rsid w:val="00837BD6"/>
    <w:rsid w:val="00837F3A"/>
    <w:rsid w:val="00840058"/>
    <w:rsid w:val="008416C4"/>
    <w:rsid w:val="0084418D"/>
    <w:rsid w:val="00846911"/>
    <w:rsid w:val="008475D0"/>
    <w:rsid w:val="0085058A"/>
    <w:rsid w:val="008508C7"/>
    <w:rsid w:val="00851BDB"/>
    <w:rsid w:val="008528EF"/>
    <w:rsid w:val="00852E74"/>
    <w:rsid w:val="0085744F"/>
    <w:rsid w:val="00861BEF"/>
    <w:rsid w:val="00862B57"/>
    <w:rsid w:val="008630F6"/>
    <w:rsid w:val="00864E83"/>
    <w:rsid w:val="00867C2D"/>
    <w:rsid w:val="008702D9"/>
    <w:rsid w:val="008715E3"/>
    <w:rsid w:val="008723D4"/>
    <w:rsid w:val="00872606"/>
    <w:rsid w:val="008730A8"/>
    <w:rsid w:val="00873E8E"/>
    <w:rsid w:val="008746D8"/>
    <w:rsid w:val="008770CF"/>
    <w:rsid w:val="00880584"/>
    <w:rsid w:val="00880D36"/>
    <w:rsid w:val="00882B10"/>
    <w:rsid w:val="00883673"/>
    <w:rsid w:val="008865DB"/>
    <w:rsid w:val="008870DC"/>
    <w:rsid w:val="0088758B"/>
    <w:rsid w:val="00887DA5"/>
    <w:rsid w:val="008910CC"/>
    <w:rsid w:val="0089267B"/>
    <w:rsid w:val="008944CD"/>
    <w:rsid w:val="00894D7E"/>
    <w:rsid w:val="00895257"/>
    <w:rsid w:val="008A1AFE"/>
    <w:rsid w:val="008A2177"/>
    <w:rsid w:val="008A44E4"/>
    <w:rsid w:val="008A4B5B"/>
    <w:rsid w:val="008B1328"/>
    <w:rsid w:val="008B164B"/>
    <w:rsid w:val="008B1776"/>
    <w:rsid w:val="008B464E"/>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3FAE"/>
    <w:rsid w:val="008E6453"/>
    <w:rsid w:val="008F018A"/>
    <w:rsid w:val="008F1D14"/>
    <w:rsid w:val="008F59E9"/>
    <w:rsid w:val="008F6B7C"/>
    <w:rsid w:val="009039CD"/>
    <w:rsid w:val="00910FC2"/>
    <w:rsid w:val="009110E4"/>
    <w:rsid w:val="00911C5A"/>
    <w:rsid w:val="0091295D"/>
    <w:rsid w:val="00914331"/>
    <w:rsid w:val="009150DD"/>
    <w:rsid w:val="0091566D"/>
    <w:rsid w:val="00916B7C"/>
    <w:rsid w:val="0092073E"/>
    <w:rsid w:val="00921D0A"/>
    <w:rsid w:val="00922739"/>
    <w:rsid w:val="00930B96"/>
    <w:rsid w:val="00931327"/>
    <w:rsid w:val="00935ED5"/>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09DD"/>
    <w:rsid w:val="00971934"/>
    <w:rsid w:val="00972F5F"/>
    <w:rsid w:val="00975899"/>
    <w:rsid w:val="0097682F"/>
    <w:rsid w:val="00977569"/>
    <w:rsid w:val="009808D1"/>
    <w:rsid w:val="009814B7"/>
    <w:rsid w:val="0098167D"/>
    <w:rsid w:val="00983C8D"/>
    <w:rsid w:val="0098473B"/>
    <w:rsid w:val="0098697E"/>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1C0E"/>
    <w:rsid w:val="009E4F6D"/>
    <w:rsid w:val="009E5C7A"/>
    <w:rsid w:val="009E64CF"/>
    <w:rsid w:val="009F09C5"/>
    <w:rsid w:val="009F4655"/>
    <w:rsid w:val="009F6DC5"/>
    <w:rsid w:val="009F7AF0"/>
    <w:rsid w:val="00A0021B"/>
    <w:rsid w:val="00A00577"/>
    <w:rsid w:val="00A008F4"/>
    <w:rsid w:val="00A0255A"/>
    <w:rsid w:val="00A0308B"/>
    <w:rsid w:val="00A068EB"/>
    <w:rsid w:val="00A10E00"/>
    <w:rsid w:val="00A110DE"/>
    <w:rsid w:val="00A14D15"/>
    <w:rsid w:val="00A1517C"/>
    <w:rsid w:val="00A167B7"/>
    <w:rsid w:val="00A17B8D"/>
    <w:rsid w:val="00A2308F"/>
    <w:rsid w:val="00A23BE5"/>
    <w:rsid w:val="00A262B4"/>
    <w:rsid w:val="00A27750"/>
    <w:rsid w:val="00A30E83"/>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0C39"/>
    <w:rsid w:val="00A8142D"/>
    <w:rsid w:val="00A8257B"/>
    <w:rsid w:val="00A8401C"/>
    <w:rsid w:val="00A846C7"/>
    <w:rsid w:val="00A84F57"/>
    <w:rsid w:val="00A86AD5"/>
    <w:rsid w:val="00A9172F"/>
    <w:rsid w:val="00A96D9E"/>
    <w:rsid w:val="00AA35D1"/>
    <w:rsid w:val="00AA38A1"/>
    <w:rsid w:val="00AA639F"/>
    <w:rsid w:val="00AB274B"/>
    <w:rsid w:val="00AB49C4"/>
    <w:rsid w:val="00AB768D"/>
    <w:rsid w:val="00AC27AF"/>
    <w:rsid w:val="00AC4280"/>
    <w:rsid w:val="00AC61BF"/>
    <w:rsid w:val="00AD02DA"/>
    <w:rsid w:val="00AD102C"/>
    <w:rsid w:val="00AD235E"/>
    <w:rsid w:val="00AD2713"/>
    <w:rsid w:val="00AD4421"/>
    <w:rsid w:val="00AE01CC"/>
    <w:rsid w:val="00AE21EF"/>
    <w:rsid w:val="00AE4292"/>
    <w:rsid w:val="00AE5B40"/>
    <w:rsid w:val="00AF06AF"/>
    <w:rsid w:val="00AF0EDC"/>
    <w:rsid w:val="00AF1D2F"/>
    <w:rsid w:val="00AF7A13"/>
    <w:rsid w:val="00B0058F"/>
    <w:rsid w:val="00B014C8"/>
    <w:rsid w:val="00B05D2A"/>
    <w:rsid w:val="00B07331"/>
    <w:rsid w:val="00B127A5"/>
    <w:rsid w:val="00B12870"/>
    <w:rsid w:val="00B12E19"/>
    <w:rsid w:val="00B13E82"/>
    <w:rsid w:val="00B1468B"/>
    <w:rsid w:val="00B153C0"/>
    <w:rsid w:val="00B21CF2"/>
    <w:rsid w:val="00B22036"/>
    <w:rsid w:val="00B23E61"/>
    <w:rsid w:val="00B24383"/>
    <w:rsid w:val="00B253E0"/>
    <w:rsid w:val="00B26DAF"/>
    <w:rsid w:val="00B26F7C"/>
    <w:rsid w:val="00B30413"/>
    <w:rsid w:val="00B353B1"/>
    <w:rsid w:val="00B35A6F"/>
    <w:rsid w:val="00B410DA"/>
    <w:rsid w:val="00B437ED"/>
    <w:rsid w:val="00B534B7"/>
    <w:rsid w:val="00B5427A"/>
    <w:rsid w:val="00B54D17"/>
    <w:rsid w:val="00B55C92"/>
    <w:rsid w:val="00B56979"/>
    <w:rsid w:val="00B62EAA"/>
    <w:rsid w:val="00B64477"/>
    <w:rsid w:val="00B66045"/>
    <w:rsid w:val="00B73341"/>
    <w:rsid w:val="00B7414D"/>
    <w:rsid w:val="00B7458A"/>
    <w:rsid w:val="00B750C8"/>
    <w:rsid w:val="00B76F10"/>
    <w:rsid w:val="00B77329"/>
    <w:rsid w:val="00B806C7"/>
    <w:rsid w:val="00B83483"/>
    <w:rsid w:val="00B83D10"/>
    <w:rsid w:val="00B8489D"/>
    <w:rsid w:val="00B85E00"/>
    <w:rsid w:val="00B86B36"/>
    <w:rsid w:val="00B97C74"/>
    <w:rsid w:val="00BA0CC2"/>
    <w:rsid w:val="00BA2658"/>
    <w:rsid w:val="00BB0021"/>
    <w:rsid w:val="00BB2B2A"/>
    <w:rsid w:val="00BB32B9"/>
    <w:rsid w:val="00BB39BF"/>
    <w:rsid w:val="00BB3A43"/>
    <w:rsid w:val="00BB4AB7"/>
    <w:rsid w:val="00BB6C44"/>
    <w:rsid w:val="00BB7956"/>
    <w:rsid w:val="00BC0322"/>
    <w:rsid w:val="00BC0FC7"/>
    <w:rsid w:val="00BC2A04"/>
    <w:rsid w:val="00BC2BCD"/>
    <w:rsid w:val="00BC78BD"/>
    <w:rsid w:val="00BD4466"/>
    <w:rsid w:val="00BD4575"/>
    <w:rsid w:val="00BE1062"/>
    <w:rsid w:val="00BE6461"/>
    <w:rsid w:val="00BE6D8A"/>
    <w:rsid w:val="00BE6F2C"/>
    <w:rsid w:val="00BE7AF5"/>
    <w:rsid w:val="00BF2976"/>
    <w:rsid w:val="00BF2FF1"/>
    <w:rsid w:val="00C01380"/>
    <w:rsid w:val="00C02C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45EE"/>
    <w:rsid w:val="00C55438"/>
    <w:rsid w:val="00C56904"/>
    <w:rsid w:val="00C56930"/>
    <w:rsid w:val="00C57567"/>
    <w:rsid w:val="00C60717"/>
    <w:rsid w:val="00C624AD"/>
    <w:rsid w:val="00C63081"/>
    <w:rsid w:val="00C6334E"/>
    <w:rsid w:val="00C63436"/>
    <w:rsid w:val="00C63503"/>
    <w:rsid w:val="00C70A1B"/>
    <w:rsid w:val="00C740F6"/>
    <w:rsid w:val="00C75086"/>
    <w:rsid w:val="00C81086"/>
    <w:rsid w:val="00C8271B"/>
    <w:rsid w:val="00C82882"/>
    <w:rsid w:val="00C83C84"/>
    <w:rsid w:val="00C87FAD"/>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4B00"/>
    <w:rsid w:val="00CC52C0"/>
    <w:rsid w:val="00CD13EC"/>
    <w:rsid w:val="00CD18A6"/>
    <w:rsid w:val="00CD4E56"/>
    <w:rsid w:val="00CD5A79"/>
    <w:rsid w:val="00CD5CD1"/>
    <w:rsid w:val="00CD62B5"/>
    <w:rsid w:val="00CD6912"/>
    <w:rsid w:val="00CE2EAE"/>
    <w:rsid w:val="00CE5388"/>
    <w:rsid w:val="00CE5555"/>
    <w:rsid w:val="00CE6E62"/>
    <w:rsid w:val="00CE75CF"/>
    <w:rsid w:val="00CF1A69"/>
    <w:rsid w:val="00CF39F0"/>
    <w:rsid w:val="00D0096C"/>
    <w:rsid w:val="00D013C2"/>
    <w:rsid w:val="00D01593"/>
    <w:rsid w:val="00D0266E"/>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7B6"/>
    <w:rsid w:val="00D87914"/>
    <w:rsid w:val="00D90221"/>
    <w:rsid w:val="00D90680"/>
    <w:rsid w:val="00D90A86"/>
    <w:rsid w:val="00D91034"/>
    <w:rsid w:val="00D9108E"/>
    <w:rsid w:val="00D913B9"/>
    <w:rsid w:val="00D9344B"/>
    <w:rsid w:val="00D93F06"/>
    <w:rsid w:val="00D9642B"/>
    <w:rsid w:val="00DA2058"/>
    <w:rsid w:val="00DA230C"/>
    <w:rsid w:val="00DA2641"/>
    <w:rsid w:val="00DA50DB"/>
    <w:rsid w:val="00DA515C"/>
    <w:rsid w:val="00DA626A"/>
    <w:rsid w:val="00DA66A6"/>
    <w:rsid w:val="00DB2364"/>
    <w:rsid w:val="00DC3435"/>
    <w:rsid w:val="00DC556B"/>
    <w:rsid w:val="00DC55F5"/>
    <w:rsid w:val="00DC7A73"/>
    <w:rsid w:val="00DD020A"/>
    <w:rsid w:val="00DD2866"/>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70A"/>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46FB"/>
    <w:rsid w:val="00EA0146"/>
    <w:rsid w:val="00EA2751"/>
    <w:rsid w:val="00EA4EF2"/>
    <w:rsid w:val="00EA7C27"/>
    <w:rsid w:val="00EB582D"/>
    <w:rsid w:val="00EC037A"/>
    <w:rsid w:val="00EC33E3"/>
    <w:rsid w:val="00EC3C05"/>
    <w:rsid w:val="00EC5301"/>
    <w:rsid w:val="00ED38E7"/>
    <w:rsid w:val="00ED5043"/>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5C72"/>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3A57"/>
    <w:rsid w:val="00F744A1"/>
    <w:rsid w:val="00F75553"/>
    <w:rsid w:val="00F75D16"/>
    <w:rsid w:val="00F75F43"/>
    <w:rsid w:val="00F76A34"/>
    <w:rsid w:val="00F772AD"/>
    <w:rsid w:val="00F77683"/>
    <w:rsid w:val="00F81E2A"/>
    <w:rsid w:val="00F86366"/>
    <w:rsid w:val="00F9038D"/>
    <w:rsid w:val="00F91583"/>
    <w:rsid w:val="00F918E8"/>
    <w:rsid w:val="00F9340F"/>
    <w:rsid w:val="00F93748"/>
    <w:rsid w:val="00F93A55"/>
    <w:rsid w:val="00F95DD6"/>
    <w:rsid w:val="00F96F63"/>
    <w:rsid w:val="00FA239A"/>
    <w:rsid w:val="00FA5D78"/>
    <w:rsid w:val="00FB067B"/>
    <w:rsid w:val="00FB12BE"/>
    <w:rsid w:val="00FB1512"/>
    <w:rsid w:val="00FC00C6"/>
    <w:rsid w:val="00FC40B7"/>
    <w:rsid w:val="00FC41D6"/>
    <w:rsid w:val="00FC4C03"/>
    <w:rsid w:val="00FC5A6E"/>
    <w:rsid w:val="00FC6DDE"/>
    <w:rsid w:val="00FC6FF9"/>
    <w:rsid w:val="00FD0235"/>
    <w:rsid w:val="00FD526C"/>
    <w:rsid w:val="00FD5331"/>
    <w:rsid w:val="00FE2820"/>
    <w:rsid w:val="00FE2EC9"/>
    <w:rsid w:val="00FE490C"/>
    <w:rsid w:val="00FE557D"/>
    <w:rsid w:val="00FE59D9"/>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D65FC"/>
  <w15:docId w15:val="{07BC418B-E4D7-4ECD-96F5-E576198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56979"/>
    <w:pPr>
      <w:spacing w:before="120" w:after="120" w:line="240" w:lineRule="auto"/>
    </w:p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28190995">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1511315">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284739">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1331576">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3082708">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1615282">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3735550">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5754752">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5699545">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348712">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2141328">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2998670">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239771">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069975">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4678841">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1055156">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498351503">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1202124">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2127891">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39098343">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108081">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Jas21</b:Tag>
    <b:SourceType>DocumentFromInternetSite</b:SourceType>
    <b:Guid>{168681DD-03AB-47C1-81C2-F9FA482C1E2E}</b:Guid>
    <b:Title>MERN Stack</b:Title>
    <b:InternetSiteTitle>geeksforgeeks.org</b:InternetSiteTitle>
    <b:Year>2021</b:Year>
    <b:Month>Oct</b:Month>
    <b:Day>07</b:Day>
    <b:URL>https://www.geeksforgeeks.org/mern-stack/</b:URL>
    <b:LCID>en-US</b:LCID>
    <b:Author>
      <b:Author>
        <b:NameList>
          <b:Person>
            <b:Last>Jasraj</b:Last>
          </b:Person>
        </b:NameList>
      </b:Author>
    </b:Author>
    <b:RefOrder>1</b:RefOrder>
  </b:Source>
  <b:Source>
    <b:Tag>Kum21</b:Tag>
    <b:SourceType>DocumentFromInternetSite</b:SourceType>
    <b:Guid>{C6B6286A-4A91-4DF9-9CEB-29F2862C04F1}</b:Guid>
    <b:LCID>en-US</b:LCID>
    <b:Author>
      <b:Author>
        <b:NameList>
          <b:Person>
            <b:Last>Shubham</b:Last>
            <b:First>Kumar</b:First>
          </b:Person>
        </b:NameList>
      </b:Author>
    </b:Author>
    <b:Title>Build an E-Commerce website with MERN Stack </b:Title>
    <b:InternetSiteTitle>dev.to</b:InternetSiteTitle>
    <b:Year>2021</b:Year>
    <b:Month>January</b:Month>
    <b:Day>23</b:Day>
    <b:URL>https://dev.to/shubham1710/build-an-e-commerce-website-with-mern-stack-part-1-setting-up-the-project-1l2d</b:URL>
    <b:RefOrder>2</b:RefOrder>
  </b:Source>
  <b:Source>
    <b:Tag>Sha20</b:Tag>
    <b:SourceType>Book</b:SourceType>
    <b:Guid>{023F80C9-3541-4D7C-A143-FF15D670109F}</b:Guid>
    <b:Title>Full-Stack React Projects: Learn MERN stack development by building modern web apps using MongoDB, Express, React, and Node.js, 2nd Edition</b:Title>
    <b:Year>2020</b:Year>
    <b:LCID>en-US</b:LCID>
    <b:Author>
      <b:Author>
        <b:NameList>
          <b:Person>
            <b:Last>Hoque</b:Last>
            <b:First>Shama</b:First>
          </b:Person>
        </b:NameList>
      </b:Author>
    </b:Author>
    <b:City>America</b:City>
    <b:Publisher>Packt Publishing</b:Publisher>
    <b:RefOrder>3</b:RefOrder>
  </b:Source>
  <b:Source>
    <b:Tag>raa21</b:Tag>
    <b:SourceType>InternetSite</b:SourceType>
    <b:Guid>{73BDA48B-8F81-4854-9A17-CB9FE3ACE955}</b:Guid>
    <b:Author>
      <b:Author>
        <b:NameList>
          <b:Person>
            <b:Last>raam</b:Last>
            <b:First>Mithun</b:First>
          </b:Person>
        </b:NameList>
      </b:Author>
    </b:Author>
    <b:Title>Book Store - MERN_STACK</b:Title>
    <b:Year>2021</b:Year>
    <b:Month>August</b:Month>
    <b:Day>31</b:Day>
    <b:LCID>en-US</b:LCID>
    <b:InternetSiteTitle>github.com</b:InternetSiteTitle>
    <b:URL>https://github.com/mithunraam99/Book-Store-MERN_STACK</b:URL>
    <b:RefOrder>4</b:RefOrder>
  </b:Source>
  <b:Source>
    <b:Tag>Nis18</b:Tag>
    <b:SourceType>InternetSite</b:SourceType>
    <b:Guid>{C6AD3428-9D75-4BDE-AADA-A61315636F28}</b:Guid>
    <b:Author>
      <b:Author>
        <b:NameList>
          <b:Person>
            <b:Last>Sabharwal</b:Last>
            <b:First>Nishant</b:First>
          </b:Person>
        </b:NameList>
      </b:Author>
    </b:Author>
    <b:Title>Web Application using MERN Stack</b:Title>
    <b:InternetSiteTitle>medium.com</b:InternetSiteTitle>
    <b:Year>2018</b:Year>
    <b:Month>August</b:Month>
    <b:Day>24</b:Day>
    <b:URL>https://medium.com/@nishantsabharwal13/responsive-e-commerce-pwa-using-mern-stack-part-1-cc21ed0666eb</b:URL>
    <b:RefOrder>5</b:RefOrder>
  </b:Source>
  <b:Source>
    <b:Tag>Aka23</b:Tag>
    <b:SourceType>Book</b:SourceType>
    <b:Guid>{3A225C9F-0846-4EC9-8CFE-036423AAD170}</b:Guid>
    <b:Author>
      <b:Author>
        <b:Corporate>Akarsh Shrivas, Aniket Pawar, Pratham Mishra, Satish Chadokar</b:Corporate>
      </b:Author>
    </b:Author>
    <b:Title>E-commerce Website using MERN Stack-  IJIRMPS Volume 11, Issue 3</b:Title>
    <b:Year>2023</b:Year>
    <b:Publisher>IJRASET</b:Publisher>
    <b:LCID>en-US</b:LCID>
    <b:RefOrder>6</b:RefOrder>
  </b:Source>
</b:Sources>
</file>

<file path=customXml/itemProps1.xml><?xml version="1.0" encoding="utf-8"?>
<ds:datastoreItem xmlns:ds="http://schemas.openxmlformats.org/officeDocument/2006/customXml" ds:itemID="{DCB10E04-293F-44F8-B08A-3BC279EE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49</TotalTime>
  <Pages>1</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Việt Hoàng Nguyễn Đình</cp:lastModifiedBy>
  <cp:revision>3</cp:revision>
  <cp:lastPrinted>2021-05-03T07:17:00Z</cp:lastPrinted>
  <dcterms:created xsi:type="dcterms:W3CDTF">2024-05-10T15:17:00Z</dcterms:created>
  <dcterms:modified xsi:type="dcterms:W3CDTF">2024-05-10T15:17:00Z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